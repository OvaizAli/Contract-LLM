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12.0.0 -->
  <w:body>
    <w:p w:rsidR="00577307" w:rsidP="009371A3">
      <w:pPr>
        <w:pStyle w:val="Paragraph"/>
        <w:shd w:val="clear" w:color="auto" w:fill="auto"/>
        <w:jc w:val="left"/>
        <w:rPr>
          <w:color w:val="000000"/>
        </w:rPr>
        <w:sectPr>
          <w:pgSz w:w="12240" w:h="15840"/>
          <w:pgMar w:top="1440" w:right="1440" w:bottom="1440" w:left="1440" w:header="720" w:footer="720" w:gutter="0"/>
          <w:cols w:space="720"/>
        </w:sectPr>
      </w:pPr>
      <w:r>
        <w:rPr>
          <w:color w:val="000000"/>
        </w:rPr>
        <w:t>Document title: Confidentiality agreement (mutual).</w:t>
      </w:r>
    </w:p>
    <w:p w:rsidR="00577307" w:rsidP="009371A3">
      <w:pPr>
        <w:pStyle w:val="CoversheetStaticText"/>
        <w:shd w:val="clear" w:color="auto" w:fill="auto"/>
        <w:rPr>
          <w:b/>
          <w:color w:val="000000"/>
        </w:rPr>
      </w:pPr>
      <w:r>
        <w:rPr>
          <w:b/>
          <w:color w:val="000000"/>
        </w:rPr>
        <w:t>DATED</w:t>
      </w:r>
    </w:p>
    <w:p w:rsidR="00577307" w:rsidP="009371A3">
      <w:pPr>
        <w:pStyle w:val="CoversheetStaticText"/>
        <w:shd w:val="clear" w:color="auto" w:fill="auto"/>
        <w:rPr>
          <w:b/>
          <w:color w:val="000000"/>
        </w:rPr>
      </w:pPr>
      <w:r>
        <w:rPr>
          <w:color w:val="000000"/>
        </w:rPr>
        <w:t>------------</w:t>
      </w:r>
    </w:p>
    <w:p w:rsidR="00577307" w:rsidP="009371A3">
      <w:pPr>
        <w:pStyle w:val="CoversheetTitle"/>
        <w:shd w:val="clear" w:color="auto" w:fill="auto"/>
        <w:rPr>
          <w:color w:val="000000"/>
        </w:rPr>
      </w:pPr>
      <w:r>
        <w:rPr>
          <w:color w:val="000000"/>
        </w:rPr>
        <w:t>Confidentiality agreement (mutual)</w:t>
      </w:r>
    </w:p>
    <w:p w:rsidR="00577307" w:rsidP="009371A3">
      <w:pPr>
        <w:pStyle w:val="CoversheetStaticText"/>
        <w:shd w:val="clear" w:color="auto" w:fill="auto"/>
        <w:rPr>
          <w:color w:val="000000"/>
        </w:rPr>
      </w:pPr>
      <w:r>
        <w:rPr>
          <w:color w:val="000000"/>
        </w:rPr>
        <w:t>[between/among]</w:t>
      </w:r>
    </w:p>
    <w:p w:rsidR="00577307" w:rsidP="009371A3">
      <w:pPr>
        <w:pStyle w:val="CoversheetParty"/>
        <w:shd w:val="clear" w:color="auto" w:fill="auto"/>
        <w:rPr>
          <w:color w:val="000000"/>
        </w:rPr>
      </w:pPr>
      <w:r>
        <w:rPr>
          <w:color w:val="000000"/>
        </w:rPr>
        <w:t>Party 1</w:t>
      </w:r>
    </w:p>
    <w:p w:rsidR="00577307" w:rsidP="009371A3">
      <w:pPr>
        <w:pStyle w:val="CoversheetStaticText"/>
        <w:shd w:val="clear" w:color="auto" w:fill="auto"/>
        <w:rPr>
          <w:color w:val="000000"/>
        </w:rPr>
      </w:pPr>
      <w:r>
        <w:rPr>
          <w:color w:val="000000"/>
        </w:rPr>
        <w:t>and</w:t>
      </w:r>
    </w:p>
    <w:p w:rsidR="00577307" w:rsidP="009371A3">
      <w:pPr>
        <w:pStyle w:val="CoversheetParty"/>
        <w:shd w:val="clear" w:color="auto" w:fill="auto"/>
        <w:rPr>
          <w:color w:val="000000"/>
        </w:rPr>
        <w:sectPr>
          <w:type w:val="nextPage"/>
          <w:pgSz w:w="12240" w:h="15840"/>
          <w:pgMar w:top="1440" w:right="1440" w:bottom="1440" w:left="1440" w:header="720" w:footer="720" w:gutter="0"/>
          <w:cols w:space="720"/>
        </w:sectPr>
      </w:pPr>
      <w:r>
        <w:rPr>
          <w:color w:val="000000"/>
        </w:rPr>
        <w:t>Party 2</w:t>
      </w:r>
    </w:p>
    <w:p>
      <w:pPr>
        <w:sectPr>
          <w:type w:val="continuous"/>
          <w:pgSz w:w="12240" w:h="15840"/>
          <w:pgMar w:top="1440" w:right="1440" w:bottom="1440" w:left="1440" w:header="720" w:footer="720" w:gutter="0"/>
          <w:cols w:space="720"/>
        </w:sectPr>
      </w:pPr>
    </w:p>
    <w:p w:rsidR="00577307" w:rsidP="009371A3">
      <w:pPr>
        <w:pStyle w:val="HeadingLevel2"/>
        <w:shd w:val="clear" w:color="auto" w:fill="auto"/>
        <w:rPr>
          <w:color w:val="000000"/>
        </w:rPr>
      </w:pPr>
      <w:r>
        <w:rPr>
          <w:color w:val="000000"/>
        </w:rPr>
        <w:t>CONTENTS</w:t>
      </w:r>
    </w:p>
    <w:p w:rsidR="00577307" w:rsidP="009371A3">
      <w:pPr>
        <w:pStyle w:val="HeadingLevel2"/>
        <w:shd w:val="clear" w:color="auto" w:fill="auto"/>
        <w:rPr>
          <w:color w:val="000000"/>
        </w:rPr>
      </w:pPr>
      <w:r>
        <w:rPr>
          <w:color w:val="000000"/>
        </w:rPr>
        <w:t>____________________________________________________________</w:t>
      </w:r>
    </w:p>
    <w:p w:rsidR="00577307" w:rsidP="009371A3">
      <w:pPr>
        <w:pStyle w:val="HeadingLevel2"/>
        <w:shd w:val="clear" w:color="auto" w:fill="auto"/>
        <w:rPr>
          <w:color w:val="000000"/>
        </w:rPr>
      </w:pPr>
      <w:r>
        <w:rPr>
          <w:color w:val="000000"/>
        </w:rPr>
        <w:t>CLAUSE</w:t>
      </w:r>
    </w:p>
    <w:p>
      <w:pPr>
        <w:pStyle w:val="TOC1"/>
        <w:tabs>
          <w:tab w:val="left" w:pos="440"/>
          <w:tab w:val="right" w:leader="dot" w:pos="9350"/>
        </w:tabs>
        <w:rPr>
          <w:rFonts w:asciiTheme="minorHAnsi" w:hAnsiTheme="minorHAnsi"/>
          <w:noProof/>
          <w:sz w:val="22"/>
        </w:rPr>
      </w:pPr>
      <w:r w:rsidR="00577307">
        <w:rPr>
          <w:color w:val="000000"/>
        </w:rPr>
        <w:fldChar w:fldCharType="begin"/>
      </w:r>
      <w:r w:rsidR="00577307">
        <w:rPr>
          <w:color w:val="000000"/>
        </w:rPr>
        <w:instrText>TOC \t "Title Clause, 1" \h</w:instrText>
      </w:r>
      <w:r w:rsidR="00577307">
        <w:rPr>
          <w:color w:val="000000"/>
        </w:rPr>
        <w:fldChar w:fldCharType="separate"/>
      </w:r>
      <w:r>
        <w:fldChar w:fldCharType="begin"/>
      </w:r>
      <w:r>
        <w:rPr>
          <w:rStyle w:val="Hyperlink"/>
        </w:rPr>
        <w:instrText xml:space="preserve"> HYPERLINK \l "_Toc256000000" </w:instrText>
      </w:r>
      <w:r>
        <w:fldChar w:fldCharType="separate"/>
      </w:r>
      <w:r>
        <w:rPr>
          <w:rStyle w:val="Hyperlink"/>
        </w:rPr>
        <w:t>1.</w:t>
      </w:r>
      <w:r>
        <w:rPr>
          <w:rStyle w:val="Hyperlink"/>
          <w:rFonts w:asciiTheme="minorHAnsi" w:hAnsiTheme="minorHAnsi"/>
          <w:noProof/>
          <w:sz w:val="22"/>
        </w:rPr>
        <w:tab/>
      </w:r>
      <w:r>
        <w:rPr>
          <w:rStyle w:val="Hyperlink"/>
        </w:rPr>
        <w:t>Interpretation</w:t>
      </w:r>
      <w:r>
        <w:rPr>
          <w:rStyle w:val="Hyperlink"/>
        </w:rPr>
        <w:tab/>
      </w:r>
      <w:r>
        <w:fldChar w:fldCharType="begin"/>
      </w:r>
      <w:r>
        <w:rPr>
          <w:rStyle w:val="Hyperlink"/>
        </w:rPr>
        <w:instrText xml:space="preserve"> PAGEREF _Toc256000000 \h </w:instrText>
      </w:r>
      <w:r>
        <w:fldChar w:fldCharType="separate"/>
      </w:r>
      <w:r>
        <w:rPr>
          <w:rStyle w:val="Hyperlink"/>
        </w:rPr>
        <w:t>2</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"_Toc256000001" </w:instrText>
      </w:r>
      <w:r>
        <w:fldChar w:fldCharType="separate"/>
      </w:r>
      <w:r>
        <w:rPr>
          <w:rStyle w:val="Hyperlink"/>
        </w:rPr>
        <w:t>2.</w:t>
      </w:r>
      <w:r>
        <w:rPr>
          <w:rStyle w:val="Hyperlink"/>
          <w:rFonts w:asciiTheme="minorHAnsi" w:hAnsiTheme="minorHAnsi"/>
          <w:noProof/>
          <w:sz w:val="22"/>
        </w:rPr>
        <w:tab/>
      </w:r>
      <w:r>
        <w:rPr>
          <w:rStyle w:val="Hyperlink"/>
        </w:rPr>
        <w:t>Confidential Information</w:t>
      </w:r>
      <w:r>
        <w:rPr>
          <w:rStyle w:val="Hyperlink"/>
        </w:rPr>
        <w:tab/>
      </w:r>
      <w:r>
        <w:fldChar w:fldCharType="begin"/>
      </w:r>
      <w:r>
        <w:rPr>
          <w:rStyle w:val="Hyperlink"/>
        </w:rPr>
        <w:instrText xml:space="preserve"> PAGEREF _Toc256000001 \h </w:instrText>
      </w:r>
      <w:r>
        <w:fldChar w:fldCharType="separate"/>
      </w:r>
      <w:r>
        <w:rPr>
          <w:rStyle w:val="Hyperlink"/>
        </w:rPr>
        <w:t>4</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"_Toc256000002" </w:instrText>
      </w:r>
      <w:r>
        <w:fldChar w:fldCharType="separate"/>
      </w:r>
      <w:r>
        <w:rPr>
          <w:rStyle w:val="Hyperlink"/>
        </w:rPr>
        <w:t>3.</w:t>
      </w:r>
      <w:r>
        <w:rPr>
          <w:rStyle w:val="Hyperlink"/>
          <w:rFonts w:asciiTheme="minorHAnsi" w:hAnsiTheme="minorHAnsi"/>
          <w:noProof/>
          <w:sz w:val="22"/>
        </w:rPr>
        <w:tab/>
      </w:r>
      <w:r>
        <w:rPr>
          <w:rStyle w:val="Hyperlink"/>
        </w:rPr>
        <w:t>Confidentiality obligations</w:t>
      </w:r>
      <w:r>
        <w:rPr>
          <w:rStyle w:val="Hyperlink"/>
        </w:rPr>
        <w:tab/>
      </w:r>
      <w:r>
        <w:fldChar w:fldCharType="begin"/>
      </w:r>
      <w:r>
        <w:rPr>
          <w:rStyle w:val="Hyperlink"/>
        </w:rPr>
        <w:instrText xml:space="preserve"> PAGEREF _Toc256000002 \h </w:instrText>
      </w:r>
      <w:r>
        <w:fldChar w:fldCharType="separate"/>
      </w:r>
      <w:r>
        <w:rPr>
          <w:rStyle w:val="Hyperlink"/>
        </w:rPr>
        <w:t>5</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"_Toc256000003" </w:instrText>
      </w:r>
      <w:r>
        <w:fldChar w:fldCharType="separate"/>
      </w:r>
      <w:r>
        <w:rPr>
          <w:rStyle w:val="Hyperlink"/>
        </w:rPr>
        <w:t>4.</w:t>
      </w:r>
      <w:r>
        <w:rPr>
          <w:rStyle w:val="Hyperlink"/>
          <w:rFonts w:asciiTheme="minorHAnsi" w:hAnsiTheme="minorHAnsi"/>
          <w:noProof/>
          <w:sz w:val="22"/>
        </w:rPr>
        <w:tab/>
      </w:r>
      <w:r>
        <w:rPr>
          <w:rStyle w:val="Hyperlink"/>
        </w:rPr>
        <w:t>Permitted disclosure</w:t>
      </w:r>
      <w:r>
        <w:rPr>
          <w:rStyle w:val="Hyperlink"/>
        </w:rPr>
        <w:tab/>
      </w:r>
      <w:r>
        <w:fldChar w:fldCharType="begin"/>
      </w:r>
      <w:r>
        <w:rPr>
          <w:rStyle w:val="Hyperlink"/>
        </w:rPr>
        <w:instrText xml:space="preserve"> PAGEREF _Toc256000003 \h </w:instrText>
      </w:r>
      <w:r>
        <w:fldChar w:fldCharType="separate"/>
      </w:r>
      <w:r>
        <w:rPr>
          <w:rStyle w:val="Hyperlink"/>
        </w:rPr>
        <w:t>5</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"_Toc256000004" </w:instrText>
      </w:r>
      <w:r>
        <w:fldChar w:fldCharType="separate"/>
      </w:r>
      <w:r>
        <w:rPr>
          <w:rStyle w:val="Hyperlink"/>
        </w:rPr>
        <w:t>5.</w:t>
      </w:r>
      <w:r>
        <w:rPr>
          <w:rStyle w:val="Hyperlink"/>
          <w:rFonts w:asciiTheme="minorHAnsi" w:hAnsiTheme="minorHAnsi"/>
          <w:noProof/>
          <w:sz w:val="22"/>
        </w:rPr>
        <w:tab/>
      </w:r>
      <w:r>
        <w:rPr>
          <w:rStyle w:val="Hyperlink"/>
        </w:rPr>
        <w:t>Mandatory disclosure</w:t>
      </w:r>
      <w:r>
        <w:rPr>
          <w:rStyle w:val="Hyperlink"/>
        </w:rPr>
        <w:tab/>
      </w:r>
      <w:r>
        <w:fldChar w:fldCharType="begin"/>
      </w:r>
      <w:r>
        <w:rPr>
          <w:rStyle w:val="Hyperlink"/>
        </w:rPr>
        <w:instrText xml:space="preserve"> PAGEREF _Toc256000004 \h </w:instrText>
      </w:r>
      <w:r>
        <w:fldChar w:fldCharType="separate"/>
      </w:r>
      <w:r>
        <w:rPr>
          <w:rStyle w:val="Hyperlink"/>
        </w:rPr>
        <w:t>6</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"_Toc256000005" </w:instrText>
      </w:r>
      <w:r>
        <w:fldChar w:fldCharType="separate"/>
      </w:r>
      <w:r>
        <w:rPr>
          <w:rStyle w:val="Hyperlink"/>
        </w:rPr>
        <w:t>6.</w:t>
      </w:r>
      <w:r>
        <w:rPr>
          <w:rStyle w:val="Hyperlink"/>
          <w:rFonts w:asciiTheme="minorHAnsi" w:hAnsiTheme="minorHAnsi"/>
          <w:noProof/>
          <w:sz w:val="22"/>
        </w:rPr>
        <w:tab/>
      </w:r>
      <w:r>
        <w:rPr>
          <w:rStyle w:val="Hyperlink"/>
        </w:rPr>
        <w:t>Return or destruction of Confidential Information</w:t>
      </w:r>
      <w:r>
        <w:rPr>
          <w:rStyle w:val="Hyperlink"/>
        </w:rPr>
        <w:tab/>
      </w:r>
      <w:r>
        <w:fldChar w:fldCharType="begin"/>
      </w:r>
      <w:r>
        <w:rPr>
          <w:rStyle w:val="Hyperlink"/>
        </w:rPr>
        <w:instrText xml:space="preserve"> PAGEREF _Toc256000005 \h </w:instrText>
      </w:r>
      <w:r>
        <w:fldChar w:fldCharType="separate"/>
      </w:r>
      <w:r>
        <w:rPr>
          <w:rStyle w:val="Hyperlink"/>
        </w:rPr>
        <w:t>7</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"_Toc256000006" </w:instrText>
      </w:r>
      <w:r>
        <w:fldChar w:fldCharType="separate"/>
      </w:r>
      <w:r>
        <w:rPr>
          <w:rStyle w:val="Hyperlink"/>
        </w:rPr>
        <w:t>7.</w:t>
      </w:r>
      <w:r>
        <w:rPr>
          <w:rStyle w:val="Hyperlink"/>
          <w:rFonts w:asciiTheme="minorHAnsi" w:hAnsiTheme="minorHAnsi"/>
          <w:noProof/>
          <w:sz w:val="22"/>
        </w:rPr>
        <w:tab/>
      </w:r>
      <w:r>
        <w:rPr>
          <w:rStyle w:val="Hyperlink"/>
        </w:rPr>
        <w:t>Reservation of rights and acknowledgement</w:t>
      </w:r>
      <w:r>
        <w:rPr>
          <w:rStyle w:val="Hyperlink"/>
        </w:rPr>
        <w:tab/>
      </w:r>
      <w:r>
        <w:fldChar w:fldCharType="begin"/>
      </w:r>
      <w:r>
        <w:rPr>
          <w:rStyle w:val="Hyperlink"/>
        </w:rPr>
        <w:instrText xml:space="preserve"> PAGEREF _Toc256000006 \h </w:instrText>
      </w:r>
      <w:r>
        <w:fldChar w:fldCharType="separate"/>
      </w:r>
      <w:r>
        <w:rPr>
          <w:rStyle w:val="Hyperlink"/>
        </w:rPr>
        <w:t>7</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"_Toc256000007" </w:instrText>
      </w:r>
      <w:r>
        <w:fldChar w:fldCharType="separate"/>
      </w:r>
      <w:r>
        <w:rPr>
          <w:rStyle w:val="Hyperlink"/>
        </w:rPr>
        <w:t>8.</w:t>
      </w:r>
      <w:r>
        <w:rPr>
          <w:rStyle w:val="Hyperlink"/>
          <w:rFonts w:asciiTheme="minorHAnsi" w:hAnsiTheme="minorHAnsi"/>
          <w:noProof/>
          <w:sz w:val="22"/>
        </w:rPr>
        <w:tab/>
      </w:r>
      <w:r>
        <w:rPr>
          <w:rStyle w:val="Hyperlink"/>
        </w:rPr>
        <w:t>Inadequacy of damages</w:t>
      </w:r>
      <w:r>
        <w:rPr>
          <w:rStyle w:val="Hyperlink"/>
        </w:rPr>
        <w:tab/>
      </w:r>
      <w:r>
        <w:fldChar w:fldCharType="begin"/>
      </w:r>
      <w:r>
        <w:rPr>
          <w:rStyle w:val="Hyperlink"/>
        </w:rPr>
        <w:instrText xml:space="preserve"> PAGEREF _Toc256000007 \h </w:instrText>
      </w:r>
      <w:r>
        <w:fldChar w:fldCharType="separate"/>
      </w:r>
      <w:r>
        <w:rPr>
          <w:rStyle w:val="Hyperlink"/>
        </w:rPr>
        <w:t>7</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"_Toc256000008" </w:instrText>
      </w:r>
      <w:r>
        <w:fldChar w:fldCharType="separate"/>
      </w:r>
      <w:r>
        <w:rPr>
          <w:rStyle w:val="Hyperlink"/>
        </w:rPr>
        <w:t>9.</w:t>
      </w:r>
      <w:r>
        <w:rPr>
          <w:rStyle w:val="Hyperlink"/>
          <w:rFonts w:asciiTheme="minorHAnsi" w:hAnsiTheme="minorHAnsi"/>
          <w:noProof/>
          <w:sz w:val="22"/>
        </w:rPr>
        <w:tab/>
      </w:r>
      <w:r>
        <w:rPr>
          <w:rStyle w:val="Hyperlink"/>
        </w:rPr>
        <w:t>No obligation to continue discussions</w:t>
      </w:r>
      <w:r>
        <w:rPr>
          <w:rStyle w:val="Hyperlink"/>
        </w:rPr>
        <w:tab/>
      </w:r>
      <w:r>
        <w:fldChar w:fldCharType="begin"/>
      </w:r>
      <w:r>
        <w:rPr>
          <w:rStyle w:val="Hyperlink"/>
        </w:rPr>
        <w:instrText xml:space="preserve"> PAGEREF _Toc256000008 \h </w:instrText>
      </w:r>
      <w:r>
        <w:fldChar w:fldCharType="separate"/>
      </w:r>
      <w:r>
        <w:rPr>
          <w:rStyle w:val="Hyperlink"/>
        </w:rPr>
        <w:t>8</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"_Toc256000009" </w:instrText>
      </w:r>
      <w:r>
        <w:fldChar w:fldCharType="separate"/>
      </w:r>
      <w:r>
        <w:rPr>
          <w:rStyle w:val="Hyperlink"/>
        </w:rPr>
        <w:t>10.</w:t>
      </w:r>
      <w:r>
        <w:rPr>
          <w:rStyle w:val="Hyperlink"/>
          <w:rFonts w:asciiTheme="minorHAnsi" w:hAnsiTheme="minorHAnsi"/>
          <w:noProof/>
          <w:sz w:val="22"/>
        </w:rPr>
        <w:tab/>
      </w:r>
      <w:r>
        <w:rPr>
          <w:rStyle w:val="Hyperlink"/>
        </w:rPr>
        <w:t>Ending discussions and duration of confidentiality obligations</w:t>
      </w:r>
      <w:r>
        <w:rPr>
          <w:rStyle w:val="Hyperlink"/>
        </w:rPr>
        <w:tab/>
      </w:r>
      <w:r>
        <w:fldChar w:fldCharType="begin"/>
      </w:r>
      <w:r>
        <w:rPr>
          <w:rStyle w:val="Hyperlink"/>
        </w:rPr>
        <w:instrText xml:space="preserve"> PAGEREF _Toc256000009 \h </w:instrText>
      </w:r>
      <w:r>
        <w:fldChar w:fldCharType="separate"/>
      </w:r>
      <w:r>
        <w:rPr>
          <w:rStyle w:val="Hyperlink"/>
        </w:rPr>
        <w:t>8</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"_Toc256000010" </w:instrText>
      </w:r>
      <w:r>
        <w:fldChar w:fldCharType="separate"/>
      </w:r>
      <w:r>
        <w:rPr>
          <w:rStyle w:val="Hyperlink"/>
        </w:rPr>
        <w:t>11.</w:t>
      </w:r>
      <w:r>
        <w:rPr>
          <w:rStyle w:val="Hyperlink"/>
          <w:rFonts w:asciiTheme="minorHAnsi" w:hAnsiTheme="minorHAnsi"/>
          <w:noProof/>
          <w:sz w:val="22"/>
        </w:rPr>
        <w:tab/>
      </w:r>
      <w:r>
        <w:rPr>
          <w:rStyle w:val="Hyperlink"/>
        </w:rPr>
        <w:t>No partnership or agency</w:t>
      </w:r>
      <w:r>
        <w:rPr>
          <w:rStyle w:val="Hyperlink"/>
        </w:rPr>
        <w:tab/>
      </w:r>
      <w:r>
        <w:fldChar w:fldCharType="begin"/>
      </w:r>
      <w:r>
        <w:rPr>
          <w:rStyle w:val="Hyperlink"/>
        </w:rPr>
        <w:instrText xml:space="preserve"> PAGEREF _Toc256000010 \h </w:instrText>
      </w:r>
      <w:r>
        <w:fldChar w:fldCharType="separate"/>
      </w:r>
      <w:r>
        <w:rPr>
          <w:rStyle w:val="Hyperlink"/>
        </w:rPr>
        <w:t>8</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"_Toc256000011" </w:instrText>
      </w:r>
      <w:r>
        <w:fldChar w:fldCharType="separate"/>
      </w:r>
      <w:r>
        <w:rPr>
          <w:rStyle w:val="Hyperlink"/>
        </w:rPr>
        <w:t>12.</w:t>
      </w:r>
      <w:r>
        <w:rPr>
          <w:rStyle w:val="Hyperlink"/>
          <w:rFonts w:asciiTheme="minorHAnsi" w:hAnsiTheme="minorHAnsi"/>
          <w:noProof/>
          <w:sz w:val="22"/>
        </w:rPr>
        <w:tab/>
      </w:r>
      <w:r>
        <w:rPr>
          <w:rStyle w:val="Hyperlink"/>
        </w:rPr>
        <w:t>General</w:t>
      </w:r>
      <w:r>
        <w:rPr>
          <w:rStyle w:val="Hyperlink"/>
        </w:rPr>
        <w:tab/>
      </w:r>
      <w:r>
        <w:fldChar w:fldCharType="begin"/>
      </w:r>
      <w:r>
        <w:rPr>
          <w:rStyle w:val="Hyperlink"/>
        </w:rPr>
        <w:instrText xml:space="preserve"> PAGEREF _Toc256000011 \h </w:instrText>
      </w:r>
      <w:r>
        <w:fldChar w:fldCharType="separate"/>
      </w:r>
      <w:r>
        <w:rPr>
          <w:rStyle w:val="Hyperlink"/>
        </w:rPr>
        <w:t>8</w:t>
      </w:r>
      <w:r>
        <w:fldChar w:fldCharType="end"/>
      </w:r>
      <w:r>
        <w:fldChar w:fldCharType="end"/>
      </w:r>
    </w:p>
    <w:p w:rsidR="00577307" w:rsidP="009371A3">
      <w:pPr>
        <w:pStyle w:val="HeadingLevel2"/>
        <w:shd w:val="clear" w:color="auto" w:fill="auto"/>
        <w:rPr>
          <w:color w:val="000000"/>
        </w:rPr>
      </w:pPr>
      <w:r>
        <w:rPr>
          <w:color w:val="000000"/>
        </w:rPr>
        <w:fldChar w:fldCharType="end"/>
      </w:r>
    </w:p>
    <w:p w:rsidR="00577307" w:rsidP="009371A3">
      <w:pPr>
        <w:pStyle w:val="HeadingLevel2"/>
        <w:shd w:val="clear" w:color="auto" w:fill="auto"/>
        <w:rPr>
          <w:color w:val="000000"/>
        </w:rPr>
        <w:sectPr>
          <w:footerReference w:type="default" r:id="rId8"/>
          <w:type w:val="nextPage"/>
          <w:pgSz w:w="12240" w:h="15840"/>
          <w:pgMar w:top="1440" w:right="1440" w:bottom="1440" w:left="1440" w:header="720" w:footer="720" w:gutter="0"/>
          <w:pgNumType w:start="1"/>
          <w:cols w:space="720"/>
        </w:sectPr>
      </w:pPr>
    </w:p>
    <w:p w:rsidR="00577307" w:rsidP="009371A3">
      <w:pPr>
        <w:pStyle w:val="HeadingLevel2"/>
        <w:shd w:val="clear" w:color="auto" w:fill="auto"/>
        <w:rPr>
          <w:color w:val="000000"/>
        </w:rPr>
      </w:pPr>
    </w:p>
    <w:p w:rsidR="00577307" w:rsidP="009371A3">
      <w:pPr>
        <w:pStyle w:val="IntroDefault"/>
        <w:shd w:val="clear" w:color="auto" w:fill="auto"/>
        <w:rPr>
          <w:color w:val="000000"/>
        </w:rPr>
      </w:pPr>
      <w:r>
        <w:rPr>
          <w:color w:val="000000"/>
        </w:rPr>
        <w:t>This agreement is dated [DATE]</w:t>
      </w:r>
    </w:p>
    <w:p w:rsidR="00577307" w:rsidP="009371A3">
      <w:pPr>
        <w:pStyle w:val="DescriptiveHeading"/>
        <w:shd w:val="clear" w:color="auto" w:fill="auto"/>
        <w:rPr>
          <w:color w:val="000000"/>
        </w:rPr>
      </w:pPr>
      <w:r>
        <w:rPr>
          <w:color w:val="000000"/>
        </w:rPr>
        <w:t>Parties</w:t>
      </w:r>
    </w:p>
    <w:p w:rsidR="00577307" w:rsidP="009371A3">
      <w:pPr>
        <w:pStyle w:val="Parties"/>
        <w:shd w:val="clear" w:color="auto" w:fill="auto"/>
        <w:rPr>
          <w:color w:val="000000"/>
        </w:rPr>
      </w:pPr>
      <w:r>
        <w:rPr>
          <w:color w:val="000000"/>
        </w:rPr>
        <w:t xml:space="preserve">[FULL COMPANY NAME] incorporated and registered in England and Wales with company number [NUMBER] whose registered office is at [REGISTERED OFFICE ADDRESS] </w:t>
      </w:r>
      <w:r>
        <w:rPr>
          <w:color w:val="000000"/>
        </w:rPr>
        <w:t xml:space="preserve"> (</w:t>
      </w:r>
      <w:r>
        <w:rPr>
          <w:rStyle w:val="DefTerm"/>
          <w:color w:val="000000"/>
        </w:rPr>
        <w:t>Party 1</w:t>
      </w:r>
      <w:r>
        <w:rPr>
          <w:color w:val="000000"/>
        </w:rPr>
        <w:t xml:space="preserve">) </w:t>
      </w:r>
    </w:p>
    <w:p w:rsidR="00577307" w:rsidP="009371A3">
      <w:pPr>
        <w:pStyle w:val="Parties"/>
        <w:shd w:val="clear" w:color="auto" w:fill="auto"/>
        <w:rPr>
          <w:color w:val="000000"/>
        </w:rPr>
      </w:pPr>
      <w:r>
        <w:rPr>
          <w:color w:val="000000"/>
        </w:rPr>
        <w:t xml:space="preserve">[FULL COMPANY NAME] incorporated and registered in England and Wales with company number [NUMBER] whose registered office is at [REGISTERED OFFICE ADDRESS] </w:t>
      </w:r>
      <w:r>
        <w:rPr>
          <w:color w:val="000000"/>
        </w:rPr>
        <w:t xml:space="preserve"> (</w:t>
      </w:r>
      <w:r>
        <w:rPr>
          <w:rStyle w:val="DefTerm"/>
          <w:color w:val="000000"/>
        </w:rPr>
        <w:t>Party 2</w:t>
      </w:r>
      <w:r>
        <w:rPr>
          <w:color w:val="000000"/>
        </w:rPr>
        <w:t xml:space="preserve">) </w:t>
      </w:r>
    </w:p>
    <w:p w:rsidR="00577307" w:rsidP="009371A3">
      <w:pPr>
        <w:pStyle w:val="DescriptiveHeading"/>
        <w:shd w:val="clear" w:color="auto" w:fill="auto"/>
        <w:rPr>
          <w:color w:val="000000"/>
        </w:rPr>
      </w:pPr>
      <w:r>
        <w:rPr>
          <w:color w:val="000000"/>
        </w:rPr>
        <w:t>BACKGROUND</w:t>
      </w:r>
    </w:p>
    <w:p w:rsidR="00577307" w:rsidP="009371A3">
      <w:pPr>
        <w:pStyle w:val="Background"/>
        <w:shd w:val="clear" w:color="auto" w:fill="auto"/>
        <w:rPr>
          <w:color w:val="000000"/>
        </w:rPr>
      </w:pPr>
      <w:bookmarkStart w:id="0" w:name="a75191"/>
      <w:r>
        <w:rPr>
          <w:color w:val="000000"/>
        </w:rPr>
        <w:t>The parties intend to enter into discussions relating to the Purpose which will involve the exchange of Confidential Information between them.</w:t>
      </w:r>
      <w:bookmarkEnd w:id="0"/>
    </w:p>
    <w:p w:rsidR="00577307" w:rsidP="009371A3">
      <w:pPr>
        <w:pStyle w:val="Background"/>
        <w:shd w:val="clear" w:color="auto" w:fill="auto"/>
        <w:rPr>
          <w:color w:val="000000"/>
        </w:rPr>
      </w:pPr>
      <w:bookmarkStart w:id="1" w:name="a992330"/>
      <w:r>
        <w:rPr>
          <w:color w:val="000000"/>
        </w:rPr>
        <w:t>The parties have agreed to comply with this agreement in connection with the disclosure and use of Confidential Information.</w:t>
      </w:r>
      <w:bookmarkEnd w:id="1"/>
    </w:p>
    <w:p w:rsidR="00577307" w:rsidP="009371A3">
      <w:pPr>
        <w:pStyle w:val="DescriptiveHeading"/>
        <w:shd w:val="clear" w:color="auto" w:fill="auto"/>
        <w:rPr>
          <w:color w:val="000000"/>
        </w:rPr>
      </w:pPr>
      <w:r>
        <w:rPr>
          <w:color w:val="000000"/>
        </w:rPr>
        <w:t>Agreed terms</w:t>
      </w:r>
    </w:p>
    <w:p w:rsidR="00577307" w:rsidP="009371A3">
      <w:pPr>
        <w:pStyle w:val="TitleClause"/>
        <w:shd w:val="clear" w:color="auto" w:fill="auto"/>
        <w:rPr>
          <w:color w:val="000000"/>
        </w:rPr>
      </w:pPr>
      <w:r>
        <w:rPr>
          <w:color w:val="000000"/>
        </w:rPr>
        <w:fldChar w:fldCharType="begin"/>
      </w:r>
      <w:r>
        <w:rPr>
          <w:color w:val="000000"/>
        </w:rPr>
        <w:instrText>TC "1. Interpretation" \l 1</w:instrText>
      </w:r>
      <w:r>
        <w:rPr>
          <w:color w:val="000000"/>
        </w:rPr>
        <w:fldChar w:fldCharType="end"/>
      </w:r>
      <w:bookmarkStart w:id="2" w:name="a80007"/>
      <w:bookmarkStart w:id="3" w:name="_Toc256000000"/>
      <w:r>
        <w:rPr>
          <w:color w:val="000000"/>
        </w:rPr>
        <w:t>Interpretation</w:t>
      </w:r>
      <w:bookmarkEnd w:id="3"/>
      <w:bookmarkEnd w:id="2"/>
    </w:p>
    <w:p w:rsidR="00577307" w:rsidP="009371A3">
      <w:pPr>
        <w:pStyle w:val="Untitledsubclause1"/>
        <w:shd w:val="clear" w:color="auto" w:fill="auto"/>
        <w:rPr>
          <w:b/>
          <w:color w:val="000000"/>
        </w:rPr>
      </w:pPr>
      <w:bookmarkStart w:id="4" w:name="a1019143"/>
      <w:r>
        <w:rPr>
          <w:b/>
          <w:color w:val="000000"/>
        </w:rPr>
        <w:t>Definitions:</w:t>
      </w:r>
      <w:bookmarkEnd w:id="4"/>
    </w:p>
    <w:p w:rsidR="00577307" w:rsidP="009371A3">
      <w:pPr>
        <w:pStyle w:val="DefinedTermPara"/>
        <w:shd w:val="clear" w:color="auto" w:fill="auto"/>
        <w:rPr>
          <w:rStyle w:val="DefTerm"/>
          <w:color w:val="000000"/>
        </w:rPr>
      </w:pPr>
      <w:bookmarkStart w:id="5" w:name="a394962"/>
      <w:r>
        <w:rPr>
          <w:rStyle w:val="DefTerm"/>
          <w:color w:val="000000"/>
        </w:rPr>
        <w:t>Business Day</w:t>
      </w:r>
      <w:r>
        <w:rPr>
          <w:color w:val="000000"/>
        </w:rPr>
        <w:t>:  a day other than a Saturday, Sunday or public holiday in England when banks in London are open for business.</w:t>
      </w:r>
      <w:bookmarkEnd w:id="5"/>
    </w:p>
    <w:p w:rsidR="00577307" w:rsidP="009371A3">
      <w:pPr>
        <w:pStyle w:val="DefinedTermPara"/>
        <w:shd w:val="clear" w:color="auto" w:fill="auto"/>
        <w:rPr>
          <w:rStyle w:val="DefTerm"/>
          <w:color w:val="000000"/>
        </w:rPr>
      </w:pPr>
      <w:bookmarkStart w:id="6" w:name="a505867"/>
      <w:r>
        <w:rPr>
          <w:rStyle w:val="DefTerm"/>
          <w:color w:val="000000"/>
        </w:rPr>
        <w:t>Confidential Information</w:t>
      </w:r>
      <w:r>
        <w:rPr>
          <w:color w:val="000000"/>
        </w:rPr>
        <w:t xml:space="preserve">:  has the meaning given in </w:t>
      </w:r>
      <w:r>
        <w:rPr>
          <w:color w:val="000000"/>
        </w:rPr>
        <w:fldChar w:fldCharType="begin"/>
      </w:r>
      <w:r>
        <w:rPr>
          <w:color w:val="000000"/>
        </w:rPr>
        <w:instrText>PAGEREF a397587\#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a397587 \h \w</w:instrText>
      </w:r>
      <w:r>
        <w:rPr>
          <w:color w:val="000000"/>
        </w:rPr>
        <w:fldChar w:fldCharType="separate"/>
      </w:r>
      <w:r>
        <w:rPr>
          <w:color w:val="000000"/>
        </w:rPr>
        <w:t>2</w:t>
      </w:r>
      <w:r>
        <w:rPr>
          <w:color w:val="000000"/>
        </w:rPr>
        <w:fldChar w:fldCharType="end"/>
      </w:r>
      <w:r>
        <w:rPr>
          <w:color w:val="000000"/>
        </w:rPr>
        <w:t xml:space="preserve">. </w:t>
      </w:r>
      <w:bookmarkEnd w:id="6"/>
    </w:p>
    <w:p w:rsidR="00577307" w:rsidP="009371A3">
      <w:pPr>
        <w:pStyle w:val="DefinedTermPara"/>
        <w:shd w:val="clear" w:color="auto" w:fill="auto"/>
        <w:rPr>
          <w:rStyle w:val="DefTerm"/>
          <w:color w:val="000000"/>
        </w:rPr>
      </w:pPr>
      <w:bookmarkStart w:id="7" w:name="a454404"/>
      <w:r>
        <w:rPr>
          <w:rStyle w:val="DefTerm"/>
          <w:color w:val="000000"/>
        </w:rPr>
        <w:t>Discloser</w:t>
      </w:r>
      <w:r>
        <w:rPr>
          <w:color w:val="000000"/>
        </w:rPr>
        <w:t>:  a party to this agreement when it discloses its Confidential Information, directly or indirectly, to the other party.</w:t>
      </w:r>
      <w:bookmarkEnd w:id="7"/>
    </w:p>
    <w:p w:rsidR="00577307" w:rsidP="009371A3">
      <w:pPr>
        <w:pStyle w:val="DefinedTermPara"/>
        <w:shd w:val="clear" w:color="auto" w:fill="auto"/>
        <w:rPr>
          <w:rStyle w:val="DefTerm"/>
          <w:color w:val="000000"/>
        </w:rPr>
      </w:pPr>
      <w:bookmarkStart w:id="8" w:name="a322907"/>
      <w:r>
        <w:rPr>
          <w:rStyle w:val="DefTerm"/>
          <w:b w:val="0"/>
          <w:color w:val="000000"/>
        </w:rPr>
        <w:t>[</w:t>
      </w:r>
      <w:r>
        <w:rPr>
          <w:rStyle w:val="DefTerm"/>
          <w:color w:val="000000"/>
        </w:rPr>
        <w:t>Group</w:t>
      </w:r>
      <w:r>
        <w:rPr>
          <w:rStyle w:val="DefTerm"/>
          <w:color w:val="000000"/>
        </w:rPr>
        <w:fldChar w:fldCharType="begin"/>
      </w:r>
      <w:r>
        <w:rPr>
          <w:rStyle w:val="DefTerm"/>
          <w:color w:val="000000"/>
        </w:rPr>
        <w:instrText xml:space="preserve"> MACROBUTTON optional </w:instrText>
      </w:r>
      <w:r>
        <w:rPr>
          <w:rStyle w:val="DefTerm"/>
          <w:color w:val="000000"/>
        </w:rPr>
        <w:fldChar w:fldCharType="end"/>
      </w:r>
      <w:r>
        <w:rPr>
          <w:color w:val="000000"/>
        </w:rPr>
        <w:t>: in relation to a company, that company, any subsidiary or any holding company from time to time of that company, and any subsidiary from time to time of a holding company of that company. Each company in a Group is a member of the Group.</w:t>
      </w:r>
      <w:r>
        <w:rPr>
          <w:color w:val="000000"/>
        </w:rPr>
        <w:t>]</w:t>
      </w:r>
      <w:bookmarkEnd w:id="8"/>
    </w:p>
    <w:p w:rsidR="00577307" w:rsidP="009371A3">
      <w:pPr>
        <w:pStyle w:val="DefinedTermPara"/>
        <w:shd w:val="clear" w:color="auto" w:fill="auto"/>
        <w:rPr>
          <w:rStyle w:val="DefTerm"/>
          <w:color w:val="000000"/>
        </w:rPr>
      </w:pPr>
      <w:bookmarkStart w:id="9" w:name="a742112"/>
      <w:r>
        <w:rPr>
          <w:rStyle w:val="DefTerm"/>
          <w:b w:val="0"/>
          <w:color w:val="000000"/>
        </w:rPr>
        <w:t>[</w:t>
      </w:r>
      <w:r>
        <w:rPr>
          <w:rStyle w:val="DefTerm"/>
          <w:color w:val="000000"/>
        </w:rPr>
        <w:t>Group Company</w:t>
      </w:r>
      <w:r>
        <w:rPr>
          <w:rStyle w:val="DefTerm"/>
          <w:color w:val="000000"/>
        </w:rPr>
        <w:fldChar w:fldCharType="begin"/>
      </w:r>
      <w:r>
        <w:rPr>
          <w:rStyle w:val="DefTerm"/>
          <w:color w:val="000000"/>
        </w:rPr>
        <w:instrText xml:space="preserve"> MACROBUTTON optional </w:instrText>
      </w:r>
      <w:r>
        <w:rPr>
          <w:rStyle w:val="DefTerm"/>
          <w:color w:val="000000"/>
        </w:rPr>
        <w:fldChar w:fldCharType="end"/>
      </w:r>
      <w:r>
        <w:rPr>
          <w:color w:val="000000"/>
        </w:rPr>
        <w:t>: in relation to a company, any member of its Group.</w:t>
      </w:r>
      <w:r>
        <w:rPr>
          <w:color w:val="000000"/>
        </w:rPr>
        <w:t>]</w:t>
      </w:r>
      <w:bookmarkEnd w:id="9"/>
    </w:p>
    <w:p w:rsidR="00577307" w:rsidP="009371A3">
      <w:pPr>
        <w:pStyle w:val="DefinedTermPara"/>
        <w:shd w:val="clear" w:color="auto" w:fill="auto"/>
        <w:rPr>
          <w:rStyle w:val="DefTerm"/>
          <w:color w:val="000000"/>
        </w:rPr>
      </w:pPr>
      <w:bookmarkStart w:id="10" w:name="a492989"/>
      <w:r>
        <w:rPr>
          <w:rStyle w:val="DefTerm"/>
          <w:color w:val="000000"/>
        </w:rPr>
        <w:t>Holding company</w:t>
      </w:r>
      <w:r>
        <w:rPr>
          <w:color w:val="000000"/>
        </w:rPr>
        <w:t xml:space="preserve">: has the meaning give in </w:t>
      </w:r>
      <w:r>
        <w:rPr>
          <w:color w:val="000000"/>
        </w:rPr>
        <w:fldChar w:fldCharType="begin"/>
      </w:r>
      <w:r>
        <w:rPr>
          <w:color w:val="000000"/>
        </w:rPr>
        <w:instrText>PAGEREF a181236\#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a181236 \h \w</w:instrText>
      </w:r>
      <w:r>
        <w:rPr>
          <w:color w:val="000000"/>
        </w:rPr>
        <w:fldChar w:fldCharType="separate"/>
      </w:r>
      <w:r>
        <w:rPr>
          <w:color w:val="000000"/>
        </w:rPr>
        <w:t>1.2(e)</w:t>
      </w:r>
      <w:r>
        <w:rPr>
          <w:color w:val="000000"/>
        </w:rPr>
        <w:fldChar w:fldCharType="end"/>
      </w:r>
      <w:r>
        <w:rPr>
          <w:color w:val="000000"/>
        </w:rPr>
        <w:t>.</w:t>
      </w:r>
      <w:bookmarkEnd w:id="10"/>
    </w:p>
    <w:p w:rsidR="00577307" w:rsidP="009371A3">
      <w:pPr>
        <w:pStyle w:val="DefinedTermPara"/>
        <w:shd w:val="clear" w:color="auto" w:fill="auto"/>
        <w:rPr>
          <w:rStyle w:val="DefTerm"/>
          <w:color w:val="000000"/>
        </w:rPr>
      </w:pPr>
      <w:bookmarkStart w:id="11" w:name="a939825"/>
      <w:r>
        <w:rPr>
          <w:rStyle w:val="DefTerm"/>
          <w:color w:val="000000"/>
        </w:rPr>
        <w:t>Purpose</w:t>
      </w:r>
      <w:r>
        <w:rPr>
          <w:color w:val="000000"/>
        </w:rPr>
        <w:t>: [STATE THE PURPOSE, FOR EXAMPLE, THE EVALUATION OR ESTABLISHMENT OF A COLLABORATION IN RESPECT OF A PARTICULAR PROJECT].</w:t>
      </w:r>
      <w:bookmarkEnd w:id="11"/>
    </w:p>
    <w:p w:rsidR="00577307" w:rsidP="009371A3">
      <w:pPr>
        <w:pStyle w:val="DefinedTermPara"/>
        <w:shd w:val="clear" w:color="auto" w:fill="auto"/>
        <w:rPr>
          <w:rStyle w:val="DefTerm"/>
          <w:color w:val="000000"/>
        </w:rPr>
      </w:pPr>
      <w:bookmarkStart w:id="12" w:name="a621208"/>
      <w:r>
        <w:rPr>
          <w:rStyle w:val="DefTerm"/>
          <w:color w:val="000000"/>
        </w:rPr>
        <w:t>Recipient</w:t>
      </w:r>
      <w:r>
        <w:rPr>
          <w:color w:val="000000"/>
        </w:rPr>
        <w:t>:  a party to this agreement when it receives Confidential Information, directly or indirectly, from the other party.</w:t>
      </w:r>
      <w:bookmarkEnd w:id="12"/>
    </w:p>
    <w:p w:rsidR="00577307" w:rsidP="009371A3">
      <w:pPr>
        <w:pStyle w:val="DefinedTermPara"/>
        <w:shd w:val="clear" w:color="auto" w:fill="auto"/>
        <w:rPr>
          <w:rStyle w:val="DefTerm"/>
          <w:color w:val="000000"/>
        </w:rPr>
      </w:pPr>
      <w:bookmarkStart w:id="13" w:name="a594528"/>
      <w:r>
        <w:rPr>
          <w:rStyle w:val="DefTerm"/>
          <w:color w:val="000000"/>
        </w:rPr>
        <w:t>Representative(s)</w:t>
      </w:r>
      <w:r>
        <w:rPr>
          <w:color w:val="000000"/>
        </w:rPr>
        <w:t xml:space="preserve">: in relation to each party [and any member of its Group]: </w:t>
      </w:r>
      <w:bookmarkEnd w:id="13"/>
    </w:p>
    <w:p w:rsidR="00577307" w:rsidP="009371A3">
      <w:pPr>
        <w:pStyle w:val="DefinedTermNumber"/>
        <w:shd w:val="clear" w:color="auto" w:fill="auto"/>
        <w:rPr>
          <w:color w:val="000000"/>
        </w:rPr>
      </w:pPr>
      <w:r>
        <w:rPr>
          <w:color w:val="000000"/>
        </w:rPr>
        <w:t>its officers and employees that need to know the Confidential Information for the Purpose;</w:t>
      </w:r>
    </w:p>
    <w:p w:rsidR="00577307" w:rsidP="009371A3">
      <w:pPr>
        <w:pStyle w:val="DefinedTermNumber"/>
        <w:shd w:val="clear" w:color="auto" w:fill="auto"/>
        <w:rPr>
          <w:color w:val="000000"/>
        </w:rPr>
      </w:pPr>
      <w:r>
        <w:rPr>
          <w:color w:val="000000"/>
        </w:rPr>
        <w:t>its professional advisers or consultants who are engaged to advise that party [and/or any member of its Group] in connection with the Purpose;</w:t>
      </w:r>
    </w:p>
    <w:p w:rsidR="00577307" w:rsidP="009371A3">
      <w:pPr>
        <w:pStyle w:val="DefinedTermNumber"/>
        <w:shd w:val="clear" w:color="auto" w:fill="auto"/>
        <w:rPr>
          <w:color w:val="000000"/>
        </w:rPr>
      </w:pPr>
      <w:r>
        <w:rPr>
          <w:color w:val="000000"/>
        </w:rPr>
        <w:t>its contractors and sub-contractors engaged by that party [and/or any member of its Group] in connection with the Purpose; and</w:t>
      </w:r>
    </w:p>
    <w:p w:rsidR="00577307" w:rsidP="009371A3">
      <w:pPr>
        <w:pStyle w:val="DefinedTermNumber"/>
        <w:shd w:val="clear" w:color="auto" w:fill="auto"/>
        <w:rPr>
          <w:color w:val="000000"/>
        </w:rPr>
      </w:pPr>
      <w:r>
        <w:rPr>
          <w:color w:val="000000"/>
        </w:rPr>
        <w:t>any other person to whom the other party agrees in writing that Confidential Information may be disclosed in connection with the Purpose.</w:t>
      </w:r>
    </w:p>
    <w:p w:rsidR="00577307" w:rsidP="009371A3">
      <w:pPr>
        <w:pStyle w:val="DefinedTermPara"/>
        <w:shd w:val="clear" w:color="auto" w:fill="auto"/>
        <w:rPr>
          <w:rStyle w:val="DefTerm"/>
          <w:color w:val="000000"/>
        </w:rPr>
      </w:pPr>
      <w:bookmarkStart w:id="14" w:name="a158293"/>
      <w:r>
        <w:rPr>
          <w:rStyle w:val="DefTerm"/>
          <w:color w:val="000000"/>
        </w:rPr>
        <w:t>Subsidiary</w:t>
      </w:r>
      <w:r>
        <w:rPr>
          <w:color w:val="000000"/>
        </w:rPr>
        <w:t xml:space="preserve">: has the meaning given in </w:t>
      </w:r>
      <w:r>
        <w:rPr>
          <w:color w:val="000000"/>
        </w:rPr>
        <w:fldChar w:fldCharType="begin"/>
      </w:r>
      <w:r>
        <w:rPr>
          <w:color w:val="000000"/>
        </w:rPr>
        <w:instrText>PAGEREF a181236\#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a181236 \h \w</w:instrText>
      </w:r>
      <w:r>
        <w:rPr>
          <w:color w:val="000000"/>
        </w:rPr>
        <w:fldChar w:fldCharType="separate"/>
      </w:r>
      <w:r>
        <w:rPr>
          <w:color w:val="000000"/>
        </w:rPr>
        <w:t>1.2(e)</w:t>
      </w:r>
      <w:r>
        <w:rPr>
          <w:color w:val="000000"/>
        </w:rPr>
        <w:fldChar w:fldCharType="end"/>
      </w:r>
      <w:r>
        <w:rPr>
          <w:color w:val="000000"/>
        </w:rPr>
        <w:t>.</w:t>
      </w:r>
      <w:bookmarkEnd w:id="14"/>
    </w:p>
    <w:p w:rsidR="00577307" w:rsidP="009371A3">
      <w:pPr>
        <w:pStyle w:val="Untitledsubclause1"/>
        <w:shd w:val="clear" w:color="auto" w:fill="auto"/>
        <w:rPr>
          <w:b/>
          <w:color w:val="000000"/>
        </w:rPr>
      </w:pPr>
      <w:bookmarkStart w:id="15" w:name="a522041"/>
      <w:r>
        <w:rPr>
          <w:b/>
          <w:color w:val="000000"/>
        </w:rPr>
        <w:t>Interpretation</w:t>
      </w:r>
      <w:r>
        <w:rPr>
          <w:color w:val="000000"/>
        </w:rPr>
        <w:t xml:space="preserve">. </w:t>
      </w:r>
      <w:bookmarkEnd w:id="15"/>
    </w:p>
    <w:p w:rsidR="00577307" w:rsidP="009371A3">
      <w:pPr>
        <w:pStyle w:val="Untitledsubclause2"/>
        <w:shd w:val="clear" w:color="auto" w:fill="auto"/>
        <w:rPr>
          <w:color w:val="000000"/>
        </w:rPr>
      </w:pPr>
      <w:bookmarkStart w:id="16" w:name="a107474"/>
      <w:r>
        <w:rPr>
          <w:color w:val="000000"/>
        </w:rPr>
        <w:t>A reference to legislation or a legislative provision is a reference to it as amended, extended or re-enacted from time to time. A reference to legislation or a legislative provision includes all subordinate legislation made from time to time under that legislation or legislative provision.</w:t>
      </w:r>
      <w:bookmarkEnd w:id="16"/>
    </w:p>
    <w:p w:rsidR="00577307" w:rsidP="009371A3">
      <w:pPr>
        <w:pStyle w:val="Untitledsubclause2"/>
        <w:shd w:val="clear" w:color="auto" w:fill="auto"/>
        <w:rPr>
          <w:color w:val="000000"/>
        </w:rPr>
      </w:pPr>
      <w:bookmarkStart w:id="17" w:name="a618089"/>
      <w:r>
        <w:rPr>
          <w:color w:val="000000"/>
        </w:rPr>
        <w:t xml:space="preserve">Any words following the terms </w:t>
      </w:r>
      <w:r>
        <w:rPr>
          <w:b/>
          <w:color w:val="000000"/>
        </w:rPr>
        <w:t>including</w:t>
      </w:r>
      <w:r>
        <w:rPr>
          <w:color w:val="000000"/>
        </w:rPr>
        <w:t xml:space="preserve">, </w:t>
      </w:r>
      <w:r>
        <w:rPr>
          <w:b/>
          <w:color w:val="000000"/>
        </w:rPr>
        <w:t>include</w:t>
      </w:r>
      <w:r>
        <w:rPr>
          <w:color w:val="000000"/>
        </w:rPr>
        <w:t xml:space="preserve">, </w:t>
      </w:r>
      <w:r>
        <w:rPr>
          <w:b/>
          <w:color w:val="000000"/>
        </w:rPr>
        <w:t>in particular</w:t>
      </w:r>
      <w:r>
        <w:rPr>
          <w:color w:val="000000"/>
        </w:rPr>
        <w:t xml:space="preserve">, </w:t>
      </w:r>
      <w:r>
        <w:rPr>
          <w:b/>
          <w:color w:val="000000"/>
        </w:rPr>
        <w:t>for example</w:t>
      </w:r>
      <w:r>
        <w:rPr>
          <w:color w:val="000000"/>
        </w:rPr>
        <w:t xml:space="preserve"> or any similar expression shall be construed as illustrative and shall not limit the sense of the words, description, definition, phrase or term preceding those terms.</w:t>
      </w:r>
      <w:bookmarkEnd w:id="17"/>
    </w:p>
    <w:p w:rsidR="00577307" w:rsidP="009371A3">
      <w:pPr>
        <w:pStyle w:val="Untitledsubclause2"/>
        <w:shd w:val="clear" w:color="auto" w:fill="auto"/>
        <w:rPr>
          <w:color w:val="000000"/>
        </w:rPr>
      </w:pPr>
      <w:bookmarkStart w:id="18" w:name="a866668"/>
      <w:r>
        <w:rPr>
          <w:color w:val="000000"/>
        </w:rPr>
        <w:t xml:space="preserve">A reference to </w:t>
      </w:r>
      <w:r>
        <w:rPr>
          <w:b/>
          <w:color w:val="000000"/>
        </w:rPr>
        <w:t xml:space="preserve">writing </w:t>
      </w:r>
      <w:r>
        <w:rPr>
          <w:color w:val="000000"/>
        </w:rPr>
        <w:t xml:space="preserve">or </w:t>
      </w:r>
      <w:r>
        <w:rPr>
          <w:b/>
          <w:color w:val="000000"/>
        </w:rPr>
        <w:t>written</w:t>
      </w:r>
      <w:r>
        <w:rPr>
          <w:color w:val="000000"/>
        </w:rPr>
        <w:t xml:space="preserve"> includes [fax and] email.</w:t>
      </w:r>
      <w:bookmarkEnd w:id="18"/>
    </w:p>
    <w:p w:rsidR="00577307" w:rsidP="009371A3">
      <w:pPr>
        <w:pStyle w:val="Untitledsubclause2"/>
        <w:shd w:val="clear" w:color="auto" w:fill="auto"/>
        <w:rPr>
          <w:color w:val="000000"/>
        </w:rPr>
      </w:pPr>
      <w:bookmarkStart w:id="19" w:name="a264095"/>
      <w:r>
        <w:rPr>
          <w:color w:val="000000"/>
        </w:rPr>
        <w:t xml:space="preserve">A reference to a </w:t>
      </w:r>
      <w:r>
        <w:rPr>
          <w:b/>
          <w:color w:val="000000"/>
        </w:rPr>
        <w:t>company</w:t>
      </w:r>
      <w:r>
        <w:rPr>
          <w:color w:val="000000"/>
        </w:rPr>
        <w:t xml:space="preserve"> shall include any company, corporation or other body corporate, wherever and however incorporated or established.</w:t>
      </w:r>
      <w:bookmarkEnd w:id="19"/>
    </w:p>
    <w:p w:rsidR="00577307" w:rsidP="009371A3">
      <w:pPr>
        <w:pStyle w:val="Untitledsubclause2"/>
        <w:shd w:val="clear" w:color="auto" w:fill="auto"/>
        <w:rPr>
          <w:color w:val="000000"/>
        </w:rPr>
      </w:pPr>
      <w:bookmarkStart w:id="20" w:name="a181236"/>
      <w:r>
        <w:rPr>
          <w:color w:val="000000"/>
        </w:rPr>
        <w:t xml:space="preserve">A reference to a </w:t>
      </w:r>
      <w:r>
        <w:rPr>
          <w:b/>
          <w:color w:val="000000"/>
        </w:rPr>
        <w:t>holding company</w:t>
      </w:r>
      <w:r>
        <w:rPr>
          <w:color w:val="000000"/>
        </w:rPr>
        <w:t xml:space="preserve"> or a </w:t>
      </w:r>
      <w:r>
        <w:rPr>
          <w:b/>
          <w:color w:val="000000"/>
        </w:rPr>
        <w:t>subsidiary</w:t>
      </w:r>
      <w:r>
        <w:rPr>
          <w:color w:val="000000"/>
        </w:rPr>
        <w:t xml:space="preserve">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w:t>
      </w:r>
      <w:bookmarkEnd w:id="20"/>
    </w:p>
    <w:p w:rsidR="00577307" w:rsidP="009371A3">
      <w:pPr>
        <w:pStyle w:val="Untitledsubclause3"/>
        <w:shd w:val="clear" w:color="auto" w:fill="auto"/>
        <w:rPr>
          <w:color w:val="000000"/>
        </w:rPr>
      </w:pPr>
      <w:bookmarkStart w:id="21" w:name="a960972"/>
      <w:r>
        <w:rPr>
          <w:color w:val="000000"/>
        </w:rPr>
        <w:t>another person (or its nominee) by way of security or in connection with the taking of security; or</w:t>
      </w:r>
      <w:bookmarkEnd w:id="21"/>
    </w:p>
    <w:p w:rsidR="00577307" w:rsidP="009371A3">
      <w:pPr>
        <w:pStyle w:val="Untitledsubclause3"/>
        <w:shd w:val="clear" w:color="auto" w:fill="auto"/>
        <w:rPr>
          <w:color w:val="000000"/>
        </w:rPr>
      </w:pPr>
      <w:bookmarkStart w:id="22" w:name="a356182"/>
      <w:r>
        <w:rPr>
          <w:color w:val="000000"/>
        </w:rPr>
        <w:t>its nominee].</w:t>
      </w:r>
      <w:bookmarkEnd w:id="22"/>
    </w:p>
    <w:p w:rsidR="00577307" w:rsidP="009371A3">
      <w:pPr>
        <w:pStyle w:val="Untitledsubclause2"/>
        <w:shd w:val="clear" w:color="auto" w:fill="auto"/>
        <w:rPr>
          <w:color w:val="000000"/>
        </w:rPr>
      </w:pPr>
      <w:bookmarkStart w:id="23" w:name="a886470"/>
      <w:r>
        <w:rPr>
          <w:color w:val="000000"/>
        </w:rPr>
        <w:t>Any obligation on a party not to do something includes an obligation not to allow that thing to be done.</w:t>
      </w:r>
      <w:bookmarkEnd w:id="23"/>
    </w:p>
    <w:p w:rsidR="00577307" w:rsidP="009371A3">
      <w:pPr>
        <w:pStyle w:val="TitleClause"/>
        <w:shd w:val="clear" w:color="auto" w:fill="auto"/>
        <w:rPr>
          <w:color w:val="000000"/>
        </w:rPr>
      </w:pPr>
      <w:r>
        <w:rPr>
          <w:color w:val="000000"/>
        </w:rPr>
        <w:fldChar w:fldCharType="begin"/>
      </w:r>
      <w:r>
        <w:rPr>
          <w:color w:val="000000"/>
        </w:rPr>
        <w:instrText>TC "2. Confidential Information" \l 1</w:instrText>
      </w:r>
      <w:r>
        <w:rPr>
          <w:color w:val="000000"/>
        </w:rPr>
        <w:fldChar w:fldCharType="end"/>
      </w:r>
      <w:bookmarkStart w:id="24" w:name="a397587"/>
      <w:bookmarkStart w:id="25" w:name="_Toc256000001"/>
      <w:r>
        <w:rPr>
          <w:color w:val="000000"/>
        </w:rPr>
        <w:t>Confidential Information</w:t>
      </w:r>
      <w:bookmarkEnd w:id="25"/>
      <w:bookmarkEnd w:id="24"/>
    </w:p>
    <w:p w:rsidR="00577307" w:rsidP="009371A3">
      <w:pPr>
        <w:pStyle w:val="Untitledsubclause1"/>
        <w:shd w:val="clear" w:color="auto" w:fill="auto"/>
        <w:rPr>
          <w:b/>
          <w:color w:val="000000"/>
        </w:rPr>
      </w:pPr>
      <w:bookmarkStart w:id="26" w:name="a789254"/>
      <w:r>
        <w:rPr>
          <w:b/>
          <w:color w:val="000000"/>
        </w:rPr>
        <w:t>Confidential Information</w:t>
      </w:r>
      <w:r>
        <w:rPr>
          <w:color w:val="000000"/>
        </w:rPr>
        <w:t xml:space="preserve">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before, on or after the date of this agreement]. This includes:</w:t>
      </w:r>
      <w:bookmarkEnd w:id="26"/>
    </w:p>
    <w:p w:rsidR="00577307" w:rsidP="009371A3">
      <w:pPr>
        <w:pStyle w:val="Untitledsubclause2"/>
        <w:shd w:val="clear" w:color="auto" w:fill="auto"/>
        <w:rPr>
          <w:color w:val="000000"/>
        </w:rPr>
      </w:pPr>
      <w:bookmarkStart w:id="27" w:name="a581630"/>
      <w:r>
        <w:rPr>
          <w:color w:val="000000"/>
        </w:rPr>
        <w:t>the fact that discussions and negotiations are taking place concerning the Purpose and the status of those discussions and negotiations;</w:t>
      </w:r>
      <w:bookmarkEnd w:id="27"/>
    </w:p>
    <w:p w:rsidR="00577307" w:rsidP="009371A3">
      <w:pPr>
        <w:pStyle w:val="Untitledsubclause2"/>
        <w:shd w:val="clear" w:color="auto" w:fill="auto"/>
        <w:rPr>
          <w:color w:val="000000"/>
        </w:rPr>
      </w:pPr>
      <w:r>
        <w:rPr>
          <w:color w:val="000000"/>
        </w:rPr>
        <w:fldChar w:fldCharType="begin"/>
      </w:r>
      <w:r>
        <w:rPr>
          <w:color w:val="000000"/>
        </w:rPr>
        <w:fldChar w:fldCharType="end"/>
      </w:r>
      <w:bookmarkStart w:id="28" w:name="a516088"/>
      <w:r>
        <w:rPr>
          <w:color w:val="000000"/>
        </w:rPr>
        <w:t>[</w:t>
      </w:r>
      <w:r>
        <w:rPr>
          <w:color w:val="000000"/>
        </w:rPr>
        <w:t>the [existence and] terms of this agreement;</w:t>
      </w:r>
      <w:r>
        <w:rPr>
          <w:color w:val="000000"/>
        </w:rPr>
        <w:t>]</w:t>
      </w:r>
      <w:bookmarkEnd w:id="28"/>
    </w:p>
    <w:p w:rsidR="00577307" w:rsidP="009371A3">
      <w:pPr>
        <w:pStyle w:val="Untitledsubclause2"/>
        <w:shd w:val="clear" w:color="auto" w:fill="auto"/>
        <w:rPr>
          <w:color w:val="000000"/>
        </w:rPr>
      </w:pPr>
      <w:bookmarkStart w:id="29" w:name="a105857"/>
      <w:r>
        <w:rPr>
          <w:color w:val="000000"/>
        </w:rPr>
        <w:t>all confidential or proprietary information relating to:</w:t>
      </w:r>
      <w:bookmarkEnd w:id="29"/>
    </w:p>
    <w:p w:rsidR="00577307" w:rsidP="009371A3">
      <w:pPr>
        <w:pStyle w:val="Untitledsubclause3"/>
        <w:shd w:val="clear" w:color="auto" w:fill="auto"/>
        <w:rPr>
          <w:color w:val="000000"/>
        </w:rPr>
      </w:pPr>
      <w:bookmarkStart w:id="30" w:name="a922502"/>
      <w:r>
        <w:rPr>
          <w:color w:val="000000"/>
        </w:rPr>
        <w:t xml:space="preserve">the business, assets, affairs, customers, clients, suppliers[, </w:t>
      </w:r>
      <w:r>
        <w:rPr>
          <w:b/>
          <w:color w:val="000000"/>
        </w:rPr>
        <w:t>OR</w:t>
      </w:r>
      <w:r>
        <w:rPr>
          <w:color w:val="000000"/>
        </w:rPr>
        <w:t xml:space="preserve"> or] plans[, intentions, or market opportunities] of the Discloser [or of any of the Discloser's Group Companies]; and</w:t>
      </w:r>
      <w:bookmarkEnd w:id="30"/>
    </w:p>
    <w:p w:rsidR="00577307" w:rsidP="009371A3">
      <w:pPr>
        <w:pStyle w:val="Untitledsubclause3"/>
        <w:shd w:val="clear" w:color="auto" w:fill="auto"/>
        <w:rPr>
          <w:color w:val="000000"/>
        </w:rPr>
      </w:pPr>
      <w:bookmarkStart w:id="31" w:name="a128356"/>
      <w:r>
        <w:rPr>
          <w:color w:val="000000"/>
        </w:rPr>
        <w:t>the operations, processes, product information, know-how, technical information, designs, trade secrets or software of the Discloser[, or of any of the Discloser's Group Companies];</w:t>
      </w:r>
      <w:bookmarkEnd w:id="31"/>
    </w:p>
    <w:p w:rsidR="00577307" w:rsidP="009371A3">
      <w:pPr>
        <w:pStyle w:val="Untitledsubclause2"/>
        <w:shd w:val="clear" w:color="auto" w:fill="auto"/>
        <w:rPr>
          <w:color w:val="000000"/>
        </w:rPr>
      </w:pPr>
      <w:bookmarkStart w:id="32" w:name="a714058"/>
      <w:r>
        <w:rPr>
          <w:color w:val="000000"/>
        </w:rPr>
        <w:t>any information, findings, data or analysis derived from Confidential Information; [and]</w:t>
      </w:r>
      <w:bookmarkEnd w:id="32"/>
    </w:p>
    <w:p w:rsidR="00577307" w:rsidP="009371A3">
      <w:pPr>
        <w:pStyle w:val="Untitledsubclause2"/>
        <w:shd w:val="clear" w:color="auto" w:fill="auto"/>
        <w:rPr>
          <w:color w:val="000000"/>
        </w:rPr>
      </w:pPr>
      <w:bookmarkStart w:id="33" w:name="a940640"/>
      <w:r>
        <w:rPr>
          <w:color w:val="000000"/>
        </w:rPr>
        <w:t xml:space="preserve">any other information that is identified as being of a confidential or proprietary nature[; and </w:t>
      </w:r>
      <w:r>
        <w:rPr>
          <w:b/>
          <w:color w:val="000000"/>
        </w:rPr>
        <w:t>OR</w:t>
      </w:r>
      <w:r>
        <w:rPr>
          <w:color w:val="000000"/>
        </w:rPr>
        <w:t xml:space="preserve"> .]</w:t>
      </w:r>
      <w:bookmarkEnd w:id="33"/>
    </w:p>
    <w:p w:rsidR="00577307" w:rsidP="009371A3">
      <w:pPr>
        <w:pStyle w:val="Untitledsubclause2"/>
        <w:shd w:val="clear" w:color="auto" w:fill="auto"/>
        <w:rPr>
          <w:color w:val="000000"/>
        </w:rPr>
      </w:pPr>
      <w:r>
        <w:rPr>
          <w:color w:val="000000"/>
        </w:rPr>
        <w:fldChar w:fldCharType="begin"/>
      </w:r>
      <w:r>
        <w:rPr>
          <w:color w:val="000000"/>
        </w:rPr>
        <w:fldChar w:fldCharType="end"/>
      </w:r>
      <w:bookmarkStart w:id="34" w:name="a244583"/>
      <w:r>
        <w:rPr>
          <w:color w:val="000000"/>
        </w:rPr>
        <w:t>[</w:t>
      </w:r>
      <w:r>
        <w:rPr>
          <w:color w:val="000000"/>
        </w:rPr>
        <w:t>any information detailed in Schedule [NUMBER],</w:t>
      </w:r>
      <w:r>
        <w:rPr>
          <w:color w:val="000000"/>
        </w:rPr>
        <w:t>]</w:t>
      </w:r>
      <w:bookmarkEnd w:id="34"/>
    </w:p>
    <w:p w:rsidR="00577307" w:rsidP="009371A3">
      <w:pPr>
        <w:pStyle w:val="Parasubclause1"/>
        <w:shd w:val="clear" w:color="auto" w:fill="auto"/>
        <w:rPr>
          <w:color w:val="000000"/>
        </w:rPr>
      </w:pPr>
      <w:r>
        <w:rPr>
          <w:color w:val="000000"/>
        </w:rPr>
        <w:t xml:space="preserve">but excludes any information referred to in </w:t>
      </w:r>
      <w:r>
        <w:rPr>
          <w:color w:val="000000"/>
        </w:rPr>
        <w:fldChar w:fldCharType="begin"/>
      </w:r>
      <w:r>
        <w:rPr>
          <w:color w:val="000000"/>
        </w:rPr>
        <w:instrText>PAGEREF a643700\#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a643700 \h \w</w:instrText>
      </w:r>
      <w:r>
        <w:rPr>
          <w:color w:val="000000"/>
        </w:rPr>
        <w:fldChar w:fldCharType="separate"/>
      </w:r>
      <w:r>
        <w:rPr>
          <w:color w:val="000000"/>
        </w:rPr>
        <w:t>2.2</w:t>
      </w:r>
      <w:r>
        <w:rPr>
          <w:color w:val="000000"/>
        </w:rPr>
        <w:fldChar w:fldCharType="end"/>
      </w:r>
      <w:r>
        <w:rPr>
          <w:color w:val="000000"/>
        </w:rPr>
        <w:t>.</w:t>
      </w:r>
    </w:p>
    <w:p w:rsidR="00577307" w:rsidP="009371A3">
      <w:pPr>
        <w:pStyle w:val="Untitledsubclause1"/>
        <w:shd w:val="clear" w:color="auto" w:fill="auto"/>
        <w:rPr>
          <w:color w:val="000000"/>
        </w:rPr>
      </w:pPr>
      <w:bookmarkStart w:id="35" w:name="a643700"/>
      <w:r>
        <w:rPr>
          <w:color w:val="000000"/>
        </w:rPr>
        <w:t>Information is not Confidential Information if:</w:t>
      </w:r>
      <w:bookmarkEnd w:id="35"/>
    </w:p>
    <w:p w:rsidR="00577307" w:rsidP="009371A3">
      <w:pPr>
        <w:pStyle w:val="Untitledsubclause2"/>
        <w:shd w:val="clear" w:color="auto" w:fill="auto"/>
        <w:rPr>
          <w:color w:val="000000"/>
        </w:rPr>
      </w:pPr>
      <w:bookmarkStart w:id="36" w:name="a739239"/>
      <w:r>
        <w:rPr>
          <w:color w:val="000000"/>
        </w:rPr>
        <w:t>it is, or becomes, generally available to the public other than as a direct or indirect result of the information being disclosed by the Recipient or its Representatives [or by any of the Recipient's Group Companies or their Representatives] in breach of this agreement [(except that any compilation of otherwise public information in a form not publicly known shall still be treated as Confidential Information)];</w:t>
      </w:r>
      <w:bookmarkEnd w:id="36"/>
    </w:p>
    <w:p w:rsidR="00577307" w:rsidP="009371A3">
      <w:pPr>
        <w:pStyle w:val="Untitledsubclause2"/>
        <w:shd w:val="clear" w:color="auto" w:fill="auto"/>
        <w:rPr>
          <w:color w:val="000000"/>
        </w:rPr>
      </w:pPr>
      <w:bookmarkStart w:id="37" w:name="a586978"/>
      <w:r>
        <w:rPr>
          <w:color w:val="000000"/>
        </w:rPr>
        <w:t>it was available to the Recipient on a non-confidential basis prior to disclosure by the Discloser;</w:t>
      </w:r>
      <w:bookmarkEnd w:id="37"/>
    </w:p>
    <w:p w:rsidR="00577307" w:rsidP="009371A3">
      <w:pPr>
        <w:pStyle w:val="Untitledsubclause2"/>
        <w:shd w:val="clear" w:color="auto" w:fill="auto"/>
        <w:rPr>
          <w:color w:val="000000"/>
        </w:rPr>
      </w:pPr>
      <w:bookmarkStart w:id="38" w:name="a62671"/>
      <w:r>
        <w:rPr>
          <w:color w:val="000000"/>
        </w:rPr>
        <w:t>it was, is, or becomes available to the Recipient on a non-confidential basis from a person who, to the Recipient's knowledge, is not under any confidentiality obligation in respect of that information;</w:t>
      </w:r>
      <w:bookmarkEnd w:id="38"/>
    </w:p>
    <w:p w:rsidR="00577307" w:rsidP="009371A3">
      <w:pPr>
        <w:pStyle w:val="Untitledsubclause2"/>
        <w:shd w:val="clear" w:color="auto" w:fill="auto"/>
        <w:rPr>
          <w:color w:val="000000"/>
        </w:rPr>
      </w:pPr>
      <w:bookmarkStart w:id="39" w:name="a87236"/>
      <w:r>
        <w:rPr>
          <w:color w:val="000000"/>
        </w:rPr>
        <w:t>it was lawfully in the possession of the Recipient before the information was disclosed by the Discloser; [or]</w:t>
      </w:r>
      <w:bookmarkEnd w:id="39"/>
    </w:p>
    <w:p w:rsidR="00577307" w:rsidP="009371A3">
      <w:pPr>
        <w:pStyle w:val="Untitledsubclause2"/>
        <w:shd w:val="clear" w:color="auto" w:fill="auto"/>
        <w:rPr>
          <w:color w:val="000000"/>
        </w:rPr>
      </w:pPr>
      <w:r>
        <w:rPr>
          <w:color w:val="000000"/>
        </w:rPr>
        <w:fldChar w:fldCharType="begin"/>
      </w:r>
      <w:r>
        <w:rPr>
          <w:color w:val="000000"/>
        </w:rPr>
        <w:fldChar w:fldCharType="end"/>
      </w:r>
      <w:bookmarkStart w:id="40" w:name="a456217"/>
      <w:r>
        <w:rPr>
          <w:color w:val="000000"/>
        </w:rPr>
        <w:t>[</w:t>
      </w:r>
      <w:r>
        <w:rPr>
          <w:color w:val="000000"/>
        </w:rPr>
        <w:t>it is developed by or for the Recipient independently of the information disclosed by the Discloser; or</w:t>
      </w:r>
      <w:r>
        <w:rPr>
          <w:color w:val="000000"/>
        </w:rPr>
        <w:t>]</w:t>
      </w:r>
      <w:bookmarkEnd w:id="40"/>
    </w:p>
    <w:p w:rsidR="00577307" w:rsidP="009371A3">
      <w:pPr>
        <w:pStyle w:val="Untitledsubclause2"/>
        <w:shd w:val="clear" w:color="auto" w:fill="auto"/>
        <w:rPr>
          <w:color w:val="000000"/>
        </w:rPr>
      </w:pPr>
      <w:bookmarkStart w:id="41" w:name="a325965"/>
      <w:r>
        <w:rPr>
          <w:color w:val="000000"/>
        </w:rPr>
        <w:t>the parties agree in writing that the information is not confidential.</w:t>
      </w:r>
      <w:bookmarkEnd w:id="41"/>
    </w:p>
    <w:p w:rsidR="00577307" w:rsidP="009371A3">
      <w:pPr>
        <w:pStyle w:val="TitleClause"/>
        <w:shd w:val="clear" w:color="auto" w:fill="auto"/>
        <w:rPr>
          <w:color w:val="000000"/>
        </w:rPr>
      </w:pPr>
      <w:r>
        <w:rPr>
          <w:color w:val="000000"/>
        </w:rPr>
        <w:fldChar w:fldCharType="begin"/>
      </w:r>
      <w:r>
        <w:rPr>
          <w:color w:val="000000"/>
        </w:rPr>
        <w:instrText>TC "3. Confidentiality obligations" \l 1</w:instrText>
      </w:r>
      <w:r>
        <w:rPr>
          <w:color w:val="000000"/>
        </w:rPr>
        <w:fldChar w:fldCharType="end"/>
      </w:r>
      <w:bookmarkStart w:id="42" w:name="a785029"/>
      <w:bookmarkStart w:id="43" w:name="_Toc256000002"/>
      <w:r>
        <w:rPr>
          <w:color w:val="000000"/>
        </w:rPr>
        <w:t>Confidentiality obligations</w:t>
      </w:r>
      <w:bookmarkEnd w:id="43"/>
      <w:bookmarkEnd w:id="42"/>
    </w:p>
    <w:p w:rsidR="00577307" w:rsidP="009371A3">
      <w:pPr>
        <w:pStyle w:val="Untitledsubclause1"/>
        <w:shd w:val="clear" w:color="auto" w:fill="auto"/>
        <w:rPr>
          <w:color w:val="000000"/>
        </w:rPr>
      </w:pPr>
      <w:bookmarkStart w:id="44" w:name="a540626"/>
      <w:r>
        <w:rPr>
          <w:color w:val="000000"/>
        </w:rPr>
        <w:t>In return for the Discloser making Confidential Information available to the Recipient, the Recipient undertakes to the Discloser that it shall:</w:t>
      </w:r>
      <w:bookmarkEnd w:id="44"/>
    </w:p>
    <w:p w:rsidR="00577307" w:rsidP="009371A3">
      <w:pPr>
        <w:pStyle w:val="Untitledsubclause2"/>
        <w:shd w:val="clear" w:color="auto" w:fill="auto"/>
        <w:rPr>
          <w:color w:val="000000"/>
        </w:rPr>
      </w:pPr>
      <w:bookmarkStart w:id="45" w:name="a567089"/>
      <w:r>
        <w:rPr>
          <w:color w:val="000000"/>
        </w:rPr>
        <w:t>keep the Confidential Information secret and confidential;</w:t>
      </w:r>
      <w:bookmarkEnd w:id="45"/>
    </w:p>
    <w:p w:rsidR="00577307" w:rsidP="009371A3">
      <w:pPr>
        <w:pStyle w:val="Untitledsubclause2"/>
        <w:shd w:val="clear" w:color="auto" w:fill="auto"/>
        <w:rPr>
          <w:color w:val="000000"/>
        </w:rPr>
      </w:pPr>
      <w:bookmarkStart w:id="46" w:name="a149200"/>
      <w:r>
        <w:rPr>
          <w:color w:val="000000"/>
        </w:rPr>
        <w:t xml:space="preserve">not use or exploit the Confidential Information in any way except for the Purpose; </w:t>
      </w:r>
      <w:bookmarkEnd w:id="46"/>
    </w:p>
    <w:p w:rsidR="00577307" w:rsidP="009371A3">
      <w:pPr>
        <w:pStyle w:val="Untitledsubclause2"/>
        <w:shd w:val="clear" w:color="auto" w:fill="auto"/>
        <w:rPr>
          <w:color w:val="000000"/>
        </w:rPr>
      </w:pPr>
      <w:bookmarkStart w:id="47" w:name="a773079"/>
      <w:r>
        <w:rPr>
          <w:color w:val="000000"/>
        </w:rPr>
        <w:t>not directly or indirectly disclose or make available any Confidential Information in whole or in part to any person, except as expressly permitted by, and in accordance with this agreement; [and]</w:t>
      </w:r>
      <w:bookmarkEnd w:id="47"/>
    </w:p>
    <w:p w:rsidR="00577307" w:rsidP="009371A3">
      <w:pPr>
        <w:pStyle w:val="Untitledsubclause2"/>
        <w:shd w:val="clear" w:color="auto" w:fill="auto"/>
        <w:rPr>
          <w:color w:val="000000"/>
        </w:rPr>
      </w:pPr>
      <w:bookmarkStart w:id="48" w:name="a183332"/>
      <w:r>
        <w:rPr>
          <w:color w:val="000000"/>
        </w:rPr>
        <w:t xml:space="preserve">not copy, reduce to writing or otherwise record the Confidential Information except as strictly necessary for the Purpose. Any such copies, reductions to writing and records shall be the property of the Discloser[; and </w:t>
      </w:r>
      <w:r>
        <w:rPr>
          <w:b/>
          <w:color w:val="000000"/>
        </w:rPr>
        <w:t>OR</w:t>
      </w:r>
      <w:r>
        <w:rPr>
          <w:color w:val="000000"/>
        </w:rPr>
        <w:t xml:space="preserve"> .]</w:t>
      </w:r>
      <w:bookmarkEnd w:id="48"/>
    </w:p>
    <w:p w:rsidR="00577307" w:rsidP="009371A3">
      <w:pPr>
        <w:pStyle w:val="Untitledsubclause2"/>
        <w:shd w:val="clear" w:color="auto" w:fill="auto"/>
        <w:rPr>
          <w:color w:val="000000"/>
        </w:rPr>
      </w:pPr>
      <w:r>
        <w:rPr>
          <w:color w:val="000000"/>
        </w:rPr>
        <w:fldChar w:fldCharType="begin"/>
      </w:r>
      <w:r>
        <w:rPr>
          <w:color w:val="000000"/>
        </w:rPr>
        <w:fldChar w:fldCharType="end"/>
      </w:r>
      <w:bookmarkStart w:id="49" w:name="a243105"/>
      <w:r>
        <w:rPr>
          <w:color w:val="000000"/>
        </w:rPr>
        <w:t>[</w:t>
      </w:r>
      <w:r>
        <w:rPr>
          <w:color w:val="000000"/>
        </w:rPr>
        <w:t>INCLUDE ANY OTHER SPECIFIC REQUIREMENTS.</w:t>
      </w:r>
      <w:r>
        <w:rPr>
          <w:color w:val="000000"/>
        </w:rPr>
        <w:t>]</w:t>
      </w:r>
      <w:bookmarkEnd w:id="49"/>
    </w:p>
    <w:p w:rsidR="00577307" w:rsidP="009371A3">
      <w:pPr>
        <w:pStyle w:val="Untitledsubclause1"/>
        <w:shd w:val="clear" w:color="auto" w:fill="auto"/>
        <w:rPr>
          <w:color w:val="000000"/>
        </w:rPr>
      </w:pPr>
      <w:r>
        <w:rPr>
          <w:color w:val="000000"/>
        </w:rPr>
        <w:fldChar w:fldCharType="begin"/>
      </w:r>
      <w:r>
        <w:rPr>
          <w:color w:val="000000"/>
        </w:rPr>
        <w:fldChar w:fldCharType="end"/>
      </w:r>
      <w:bookmarkStart w:id="50" w:name="a998875"/>
      <w:r>
        <w:rPr>
          <w:color w:val="000000"/>
        </w:rPr>
        <w:t>[</w:t>
      </w:r>
      <w:r>
        <w:rPr>
          <w:color w:val="000000"/>
        </w:rPr>
        <w:t xml:space="preserve">The Recipient shall establish and maintain adequate security measures [(including any reasonable security measures proposed by the Discloser from time to time)] to safeguard the Confidential Information from unauthorised access or use. </w:t>
      </w:r>
      <w:r>
        <w:rPr>
          <w:color w:val="000000"/>
        </w:rPr>
        <w:t>]</w:t>
      </w:r>
      <w:bookmarkEnd w:id="50"/>
    </w:p>
    <w:p w:rsidR="00577307" w:rsidP="009371A3">
      <w:pPr>
        <w:pStyle w:val="TitleClause"/>
        <w:shd w:val="clear" w:color="auto" w:fill="auto"/>
        <w:rPr>
          <w:color w:val="000000"/>
        </w:rPr>
      </w:pPr>
      <w:r>
        <w:rPr>
          <w:color w:val="000000"/>
        </w:rPr>
        <w:fldChar w:fldCharType="begin"/>
      </w:r>
      <w:r>
        <w:rPr>
          <w:color w:val="000000"/>
        </w:rPr>
        <w:instrText>TC "4. Permitted disclosure" \l 1</w:instrText>
      </w:r>
      <w:r>
        <w:rPr>
          <w:color w:val="000000"/>
        </w:rPr>
        <w:fldChar w:fldCharType="end"/>
      </w:r>
      <w:bookmarkStart w:id="51" w:name="a326788"/>
      <w:bookmarkStart w:id="52" w:name="_Toc256000003"/>
      <w:r>
        <w:rPr>
          <w:color w:val="000000"/>
        </w:rPr>
        <w:t>Permitted disclosure</w:t>
      </w:r>
      <w:bookmarkEnd w:id="52"/>
      <w:r>
        <w:rPr>
          <w:color w:val="000000"/>
        </w:rPr>
        <w:t xml:space="preserve"> </w:t>
      </w:r>
      <w:bookmarkEnd w:id="51"/>
    </w:p>
    <w:p w:rsidR="00577307" w:rsidP="009371A3">
      <w:pPr>
        <w:pStyle w:val="Untitledsubclause1"/>
        <w:shd w:val="clear" w:color="auto" w:fill="auto"/>
        <w:rPr>
          <w:b/>
          <w:color w:val="000000"/>
        </w:rPr>
      </w:pPr>
      <w:bookmarkStart w:id="53" w:name="a141160"/>
      <w:r>
        <w:rPr>
          <w:b/>
          <w:color w:val="000000"/>
        </w:rPr>
        <w:t>Disclosure to Representatives.</w:t>
      </w:r>
      <w:bookmarkEnd w:id="53"/>
    </w:p>
    <w:p w:rsidR="00577307" w:rsidP="009371A3">
      <w:pPr>
        <w:pStyle w:val="Untitledsubclause2"/>
        <w:shd w:val="clear" w:color="auto" w:fill="auto"/>
        <w:rPr>
          <w:color w:val="000000"/>
        </w:rPr>
      </w:pPr>
      <w:bookmarkStart w:id="54" w:name="a742882"/>
      <w:r>
        <w:rPr>
          <w:color w:val="000000"/>
        </w:rPr>
        <w:t>The Recipient may disclose the Confidential Information to its Representatives[, any of its Group Companies, or their Representatives] on the basis that it:</w:t>
      </w:r>
      <w:bookmarkEnd w:id="54"/>
    </w:p>
    <w:p w:rsidR="00577307" w:rsidP="009371A3">
      <w:pPr>
        <w:pStyle w:val="Untitledsubclause3"/>
        <w:shd w:val="clear" w:color="auto" w:fill="auto"/>
        <w:rPr>
          <w:color w:val="000000"/>
        </w:rPr>
      </w:pPr>
      <w:bookmarkStart w:id="55" w:name="a764971"/>
      <w:r>
        <w:rPr>
          <w:color w:val="000000"/>
        </w:rPr>
        <w:t>informs those Representatives[, Group Companies or their Representatives] of the confidential nature of the Confidential Information before it is disclosed; and</w:t>
      </w:r>
      <w:bookmarkEnd w:id="55"/>
    </w:p>
    <w:p w:rsidR="00577307" w:rsidP="009371A3">
      <w:pPr>
        <w:pStyle w:val="Untitledsubclause3"/>
        <w:shd w:val="clear" w:color="auto" w:fill="auto"/>
        <w:rPr>
          <w:color w:val="000000"/>
        </w:rPr>
      </w:pPr>
      <w:bookmarkStart w:id="56" w:name="a682112"/>
      <w:r>
        <w:rPr>
          <w:color w:val="000000"/>
        </w:rPr>
        <w:t xml:space="preserve">procures that those Representatives[, Group Companies or their Representatives] comply with the confidentiality obligations in </w:t>
      </w:r>
      <w:r>
        <w:rPr>
          <w:color w:val="000000"/>
        </w:rPr>
        <w:fldChar w:fldCharType="begin"/>
      </w:r>
      <w:r>
        <w:rPr>
          <w:color w:val="000000"/>
        </w:rPr>
        <w:instrText>PAGEREF a540626\#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a540626 \h \w</w:instrText>
      </w:r>
      <w:r>
        <w:rPr>
          <w:color w:val="000000"/>
        </w:rPr>
        <w:fldChar w:fldCharType="separate"/>
      </w:r>
      <w:r>
        <w:rPr>
          <w:color w:val="000000"/>
        </w:rPr>
        <w:t>3.1</w:t>
      </w:r>
      <w:r>
        <w:rPr>
          <w:color w:val="000000"/>
        </w:rPr>
        <w:fldChar w:fldCharType="end"/>
      </w:r>
      <w:r>
        <w:rPr>
          <w:color w:val="000000"/>
        </w:rPr>
        <w:t xml:space="preserve"> as if they were the Recipient.</w:t>
      </w:r>
      <w:bookmarkEnd w:id="56"/>
    </w:p>
    <w:p w:rsidR="00577307" w:rsidP="009371A3">
      <w:pPr>
        <w:pStyle w:val="Untitledsubclause2"/>
        <w:shd w:val="clear" w:color="auto" w:fill="auto"/>
        <w:rPr>
          <w:color w:val="000000"/>
        </w:rPr>
      </w:pPr>
      <w:bookmarkStart w:id="57" w:name="a460302"/>
      <w:r>
        <w:rPr>
          <w:color w:val="000000"/>
        </w:rPr>
        <w:t xml:space="preserve">The Recipient shall be liable for the actions or omissions of the Representatives[, any of its Group Companies or their Representatives] in </w:t>
      </w:r>
      <w:r>
        <w:rPr>
          <w:color w:val="000000"/>
        </w:rPr>
        <w:t>relation to the Confidential Information as if they were the actions or omissions of the Recipient.</w:t>
      </w:r>
      <w:bookmarkEnd w:id="57"/>
    </w:p>
    <w:p w:rsidR="00577307" w:rsidP="009371A3">
      <w:pPr>
        <w:pStyle w:val="Untitledsubclause1"/>
        <w:shd w:val="clear" w:color="auto" w:fill="auto"/>
        <w:rPr>
          <w:color w:val="000000"/>
        </w:rPr>
      </w:pPr>
      <w:r>
        <w:rPr>
          <w:color w:val="000000"/>
        </w:rPr>
        <w:fldChar w:fldCharType="begin"/>
      </w:r>
      <w:r>
        <w:rPr>
          <w:color w:val="000000"/>
        </w:rPr>
        <w:fldChar w:fldCharType="end"/>
      </w:r>
      <w:bookmarkStart w:id="58" w:name="a311283"/>
      <w:r>
        <w:rPr>
          <w:color w:val="000000"/>
        </w:rPr>
        <w:t>[</w:t>
      </w:r>
      <w:r>
        <w:rPr>
          <w:b/>
          <w:color w:val="000000"/>
        </w:rPr>
        <w:t>Disclosure to the Serious Fraud Office relating to Bribery Act 2010 offences.</w:t>
      </w:r>
      <w:r>
        <w:rPr>
          <w:color w:val="000000"/>
        </w:rPr>
        <w:t xml:space="preserve"> The Recipient may, provided that it has reasonable grounds to believe that the Discloser is involved in activity that may constitute a criminal offence under the Bribery Act 2010, disclose the Discloser's Confidential Information to the Serious Fraud Office without first notifying the Discloser of such disclosure.</w:t>
      </w:r>
      <w:r>
        <w:rPr>
          <w:color w:val="000000"/>
        </w:rPr>
        <w:t>]</w:t>
      </w:r>
      <w:bookmarkEnd w:id="58"/>
    </w:p>
    <w:p w:rsidR="00577307" w:rsidP="009371A3">
      <w:pPr>
        <w:pStyle w:val="TitleClause"/>
        <w:shd w:val="clear" w:color="auto" w:fill="auto"/>
        <w:rPr>
          <w:color w:val="000000"/>
        </w:rPr>
      </w:pPr>
      <w:r>
        <w:rPr>
          <w:color w:val="000000"/>
        </w:rPr>
        <w:fldChar w:fldCharType="begin"/>
      </w:r>
      <w:r>
        <w:rPr>
          <w:color w:val="000000"/>
        </w:rPr>
        <w:instrText>TC "5. Mandatory disclosure" \l 1</w:instrText>
      </w:r>
      <w:r>
        <w:rPr>
          <w:color w:val="000000"/>
        </w:rPr>
        <w:fldChar w:fldCharType="end"/>
      </w:r>
      <w:bookmarkStart w:id="59" w:name="a281113"/>
      <w:bookmarkStart w:id="60" w:name="_Toc256000004"/>
      <w:r>
        <w:rPr>
          <w:color w:val="000000"/>
        </w:rPr>
        <w:t>Mandatory disclosure</w:t>
      </w:r>
      <w:bookmarkEnd w:id="60"/>
      <w:r>
        <w:rPr>
          <w:color w:val="000000"/>
        </w:rPr>
        <w:t xml:space="preserve"> </w:t>
      </w:r>
      <w:bookmarkEnd w:id="59"/>
    </w:p>
    <w:p w:rsidR="00577307" w:rsidP="009371A3">
      <w:pPr>
        <w:pStyle w:val="Untitledsubclause1"/>
        <w:shd w:val="clear" w:color="auto" w:fill="auto"/>
        <w:rPr>
          <w:color w:val="000000"/>
        </w:rPr>
      </w:pPr>
      <w:bookmarkStart w:id="61" w:name="a207481"/>
      <w:r>
        <w:rPr>
          <w:color w:val="000000"/>
        </w:rPr>
        <w:t xml:space="preserve">Subject to the provisions of this </w:t>
      </w:r>
      <w:r>
        <w:rPr>
          <w:color w:val="000000"/>
        </w:rPr>
        <w:fldChar w:fldCharType="begin"/>
      </w:r>
      <w:r>
        <w:rPr>
          <w:color w:val="000000"/>
        </w:rPr>
        <w:instrText>PAGEREF a281113\#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a281113 \h \w</w:instrText>
      </w:r>
      <w:r>
        <w:rPr>
          <w:color w:val="000000"/>
        </w:rPr>
        <w:fldChar w:fldCharType="separate"/>
      </w:r>
      <w:r>
        <w:rPr>
          <w:color w:val="000000"/>
        </w:rPr>
        <w:t>5</w:t>
      </w:r>
      <w:r>
        <w:rPr>
          <w:color w:val="000000"/>
        </w:rPr>
        <w:fldChar w:fldCharType="end"/>
      </w:r>
      <w:r>
        <w:rPr>
          <w:color w:val="000000"/>
        </w:rPr>
        <w:t>, a party may disclose Confidential Information to the minimum extent required by:</w:t>
      </w:r>
      <w:bookmarkEnd w:id="61"/>
    </w:p>
    <w:p w:rsidR="00577307" w:rsidP="009371A3">
      <w:pPr>
        <w:pStyle w:val="Untitledsubclause2"/>
        <w:shd w:val="clear" w:color="auto" w:fill="auto"/>
        <w:rPr>
          <w:color w:val="000000"/>
        </w:rPr>
      </w:pPr>
      <w:bookmarkStart w:id="62" w:name="a588119"/>
      <w:r>
        <w:rPr>
          <w:color w:val="000000"/>
        </w:rPr>
        <w:t>an order of any court of competent jurisdiction or any regulatory, judicial, governmental or similar body or any taxation authority of competent jurisdiction;</w:t>
      </w:r>
      <w:bookmarkEnd w:id="62"/>
    </w:p>
    <w:p w:rsidR="00577307" w:rsidP="009371A3">
      <w:pPr>
        <w:pStyle w:val="Untitledsubclause2"/>
        <w:shd w:val="clear" w:color="auto" w:fill="auto"/>
        <w:rPr>
          <w:color w:val="000000"/>
        </w:rPr>
      </w:pPr>
      <w:bookmarkStart w:id="63" w:name="a323119"/>
      <w:r>
        <w:rPr>
          <w:color w:val="000000"/>
        </w:rPr>
        <w:t>the rules of any listing authority or stock exchange on which its shares [or those of any of its Group Companies] are listed or traded; or</w:t>
      </w:r>
      <w:bookmarkEnd w:id="63"/>
    </w:p>
    <w:p w:rsidR="00577307" w:rsidP="009371A3">
      <w:pPr>
        <w:pStyle w:val="Untitledsubclause2"/>
        <w:shd w:val="clear" w:color="auto" w:fill="auto"/>
        <w:rPr>
          <w:color w:val="000000"/>
        </w:rPr>
      </w:pPr>
      <w:bookmarkStart w:id="64" w:name="a656011"/>
      <w:r>
        <w:rPr>
          <w:color w:val="000000"/>
        </w:rPr>
        <w:t>the laws or regulations of any country to which its affairs [or those of any of its Group Companies] are subject.</w:t>
      </w:r>
      <w:bookmarkEnd w:id="64"/>
    </w:p>
    <w:p w:rsidR="00577307" w:rsidP="009371A3">
      <w:pPr>
        <w:pStyle w:val="Untitledsubclause1"/>
        <w:shd w:val="clear" w:color="auto" w:fill="auto"/>
        <w:rPr>
          <w:color w:val="000000"/>
        </w:rPr>
      </w:pPr>
      <w:bookmarkStart w:id="65" w:name="a408067"/>
      <w:r>
        <w:rPr>
          <w:color w:val="000000"/>
        </w:rPr>
        <w:t xml:space="preserve">Before a party discloses any Confidential Information pursuant to </w:t>
      </w:r>
      <w:r>
        <w:rPr>
          <w:color w:val="000000"/>
        </w:rPr>
        <w:fldChar w:fldCharType="begin"/>
      </w:r>
      <w:r>
        <w:rPr>
          <w:color w:val="000000"/>
        </w:rPr>
        <w:instrText>PAGEREF a207481\#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a207481 \h \w</w:instrText>
      </w:r>
      <w:r>
        <w:rPr>
          <w:color w:val="000000"/>
        </w:rPr>
        <w:fldChar w:fldCharType="separate"/>
      </w:r>
      <w:r>
        <w:rPr>
          <w:color w:val="000000"/>
        </w:rPr>
        <w:t>5.1</w:t>
      </w:r>
      <w:r>
        <w:rPr>
          <w:color w:val="000000"/>
        </w:rPr>
        <w:fldChar w:fldCharType="end"/>
      </w:r>
      <w:r>
        <w:rPr>
          <w:color w:val="000000"/>
        </w:rPr>
        <w:t xml:space="preserve"> it shall, to the extent permitted by law, use all reasonable endeavours to give the other party as much notice of this disclosure as possible. [Where notice of such disclosure is not prohibited and is given in accordance with </w:t>
      </w:r>
      <w:r>
        <w:rPr>
          <w:color w:val="000000"/>
        </w:rPr>
        <w:fldChar w:fldCharType="begin"/>
      </w:r>
      <w:r>
        <w:rPr>
          <w:color w:val="000000"/>
        </w:rPr>
        <w:instrText>PAGEREF a408067\#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a408067 \h \w</w:instrText>
      </w:r>
      <w:r>
        <w:rPr>
          <w:color w:val="000000"/>
        </w:rPr>
        <w:fldChar w:fldCharType="separate"/>
      </w:r>
      <w:r>
        <w:rPr>
          <w:color w:val="000000"/>
        </w:rPr>
        <w:t>5.2</w:t>
      </w:r>
      <w:r>
        <w:rPr>
          <w:color w:val="000000"/>
        </w:rPr>
        <w:fldChar w:fldCharType="end"/>
      </w:r>
      <w:r>
        <w:rPr>
          <w:color w:val="000000"/>
        </w:rPr>
        <w:t>, that party shall take into account the reasonable requests of the other party in relation to the content of this disclosure.]</w:t>
      </w:r>
      <w:bookmarkEnd w:id="65"/>
    </w:p>
    <w:p w:rsidR="00577307" w:rsidP="009371A3">
      <w:pPr>
        <w:pStyle w:val="Untitledsubclause1"/>
        <w:shd w:val="clear" w:color="auto" w:fill="auto"/>
        <w:rPr>
          <w:color w:val="000000"/>
        </w:rPr>
      </w:pPr>
      <w:bookmarkStart w:id="66" w:name="a279254"/>
      <w:r>
        <w:rPr>
          <w:color w:val="000000"/>
        </w:rPr>
        <w:t xml:space="preserve">If a party is unable to inform the other party before Confidential Information is disclosed pursuant to </w:t>
      </w:r>
      <w:r>
        <w:rPr>
          <w:color w:val="000000"/>
        </w:rPr>
        <w:fldChar w:fldCharType="begin"/>
      </w:r>
      <w:r>
        <w:rPr>
          <w:color w:val="000000"/>
        </w:rPr>
        <w:instrText>PAGEREF a207481\#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a207481 \h \w</w:instrText>
      </w:r>
      <w:r>
        <w:rPr>
          <w:color w:val="000000"/>
        </w:rPr>
        <w:fldChar w:fldCharType="separate"/>
      </w:r>
      <w:r>
        <w:rPr>
          <w:color w:val="000000"/>
        </w:rPr>
        <w:t>5.1</w:t>
      </w:r>
      <w:r>
        <w:rPr>
          <w:color w:val="000000"/>
        </w:rPr>
        <w:fldChar w:fldCharType="end"/>
      </w:r>
      <w:r>
        <w:rPr>
          <w:color w:val="000000"/>
        </w:rPr>
        <w:t xml:space="preserve"> it shall, to the extent permitted by law, inform the other party of the full circumstances of the disclosure and the information that has been disclosed as soon as reasonably practicable after such disclosure has been made.</w:t>
      </w:r>
      <w:bookmarkEnd w:id="66"/>
    </w:p>
    <w:p w:rsidR="00577307" w:rsidP="009371A3">
      <w:pPr>
        <w:pStyle w:val="TitleClause"/>
        <w:shd w:val="clear" w:color="auto" w:fill="auto"/>
        <w:rPr>
          <w:color w:val="000000"/>
        </w:rPr>
      </w:pPr>
      <w:r>
        <w:rPr>
          <w:color w:val="000000"/>
        </w:rPr>
        <w:fldChar w:fldCharType="begin"/>
      </w:r>
      <w:r>
        <w:rPr>
          <w:color w:val="000000"/>
        </w:rPr>
        <w:instrText>TC "6. Return or destruction of Confidential Information" \l 1</w:instrText>
      </w:r>
      <w:r>
        <w:rPr>
          <w:color w:val="000000"/>
        </w:rPr>
        <w:fldChar w:fldCharType="end"/>
      </w:r>
      <w:bookmarkStart w:id="67" w:name="a516279"/>
      <w:bookmarkStart w:id="68" w:name="_Toc256000005"/>
      <w:r>
        <w:rPr>
          <w:color w:val="000000"/>
        </w:rPr>
        <w:t>Return or destruction of Confidential Information</w:t>
      </w:r>
      <w:bookmarkEnd w:id="68"/>
      <w:r>
        <w:rPr>
          <w:color w:val="000000"/>
        </w:rPr>
        <w:t xml:space="preserve"> </w:t>
      </w:r>
      <w:bookmarkEnd w:id="67"/>
    </w:p>
    <w:p w:rsidR="00577307" w:rsidP="009371A3">
      <w:pPr>
        <w:pStyle w:val="Untitledsubclause1"/>
        <w:shd w:val="clear" w:color="auto" w:fill="auto"/>
        <w:rPr>
          <w:color w:val="000000"/>
        </w:rPr>
      </w:pPr>
      <w:bookmarkStart w:id="69" w:name="a216382"/>
      <w:r>
        <w:rPr>
          <w:color w:val="000000"/>
        </w:rPr>
        <w:t>If so requested by the Discloser at any time by notice in writing to the Recipient, the Recipient shall:</w:t>
      </w:r>
      <w:bookmarkEnd w:id="69"/>
    </w:p>
    <w:p w:rsidR="00577307" w:rsidRPr="00904B76" w:rsidP="009371A3">
      <w:pPr>
        <w:pStyle w:val="Untitledsubclause2"/>
        <w:shd w:val="clear" w:color="auto" w:fill="auto"/>
        <w:rPr>
          <w:color w:val="000000"/>
          <w:lang w:val="en-US"/>
        </w:rPr>
      </w:pPr>
      <w:bookmarkStart w:id="70" w:name="a601227"/>
      <w:r>
        <w:rPr>
          <w:color w:val="000000"/>
        </w:rPr>
        <w:t xml:space="preserve">destroy </w:t>
      </w:r>
      <w:r w:rsidRPr="00904B76">
        <w:rPr>
          <w:color w:val="000000"/>
          <w:lang w:val="en-US"/>
        </w:rPr>
        <w:t>[or return to the Discloser] or permanently erase (including, to the extent legally and technically practicable, from its computer(s) and communications systems and devices or from systems and data storage services provided by third parties) all documents and materials</w:t>
      </w:r>
      <w:r>
        <w:rPr>
          <w:color w:val="000000"/>
          <w:lang w:val="en-US"/>
        </w:rPr>
        <w:t xml:space="preserve"> </w:t>
      </w:r>
      <w:r w:rsidRPr="00904B76">
        <w:rPr>
          <w:color w:val="000000"/>
          <w:lang w:val="en-US"/>
        </w:rPr>
        <w:t>[(and any copies)] containing, reflecting, incorporating or based on any Confidential Information; and</w:t>
      </w:r>
      <w:bookmarkEnd w:id="70"/>
    </w:p>
    <w:p w:rsidR="00577307" w:rsidP="009371A3">
      <w:pPr>
        <w:pStyle w:val="Untitledsubclause2"/>
        <w:shd w:val="clear" w:color="auto" w:fill="auto"/>
        <w:rPr>
          <w:color w:val="000000"/>
        </w:rPr>
      </w:pPr>
      <w:bookmarkStart w:id="71" w:name="a967398"/>
      <w:r>
        <w:rPr>
          <w:color w:val="000000"/>
        </w:rPr>
        <w:t xml:space="preserve">certify in writing to the Discloser that it has complied with the requirements of this </w:t>
      </w:r>
      <w:r>
        <w:rPr>
          <w:color w:val="000000"/>
        </w:rPr>
        <w:fldChar w:fldCharType="begin"/>
      </w:r>
      <w:r>
        <w:rPr>
          <w:color w:val="000000"/>
        </w:rPr>
        <w:instrText>PAGEREF a216382\#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a216382 \h \w</w:instrText>
      </w:r>
      <w:r>
        <w:rPr>
          <w:color w:val="000000"/>
        </w:rPr>
        <w:fldChar w:fldCharType="separate"/>
      </w:r>
      <w:r>
        <w:rPr>
          <w:color w:val="000000"/>
        </w:rPr>
        <w:t>6.1</w:t>
      </w:r>
      <w:r>
        <w:rPr>
          <w:color w:val="000000"/>
        </w:rPr>
        <w:fldChar w:fldCharType="end"/>
      </w:r>
      <w:r>
        <w:rPr>
          <w:color w:val="000000"/>
        </w:rPr>
        <w:t>.</w:t>
      </w:r>
      <w:bookmarkEnd w:id="71"/>
    </w:p>
    <w:p w:rsidR="00577307" w:rsidP="009371A3">
      <w:pPr>
        <w:pStyle w:val="Untitledsubclause1"/>
        <w:shd w:val="clear" w:color="auto" w:fill="auto"/>
        <w:rPr>
          <w:color w:val="000000"/>
        </w:rPr>
      </w:pPr>
      <w:bookmarkStart w:id="72" w:name="a454601"/>
      <w:r>
        <w:rPr>
          <w:color w:val="000000"/>
        </w:rPr>
        <w:t xml:space="preserve">Nothing in </w:t>
      </w:r>
      <w:r>
        <w:rPr>
          <w:color w:val="000000"/>
        </w:rPr>
        <w:fldChar w:fldCharType="begin"/>
      </w:r>
      <w:r>
        <w:rPr>
          <w:color w:val="000000"/>
        </w:rPr>
        <w:instrText>PAGEREF a216382\#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a216382 \h \w</w:instrText>
      </w:r>
      <w:r>
        <w:rPr>
          <w:color w:val="000000"/>
        </w:rPr>
        <w:fldChar w:fldCharType="separate"/>
      </w:r>
      <w:r>
        <w:rPr>
          <w:color w:val="000000"/>
        </w:rPr>
        <w:t>6.1</w:t>
      </w:r>
      <w:r>
        <w:rPr>
          <w:color w:val="000000"/>
        </w:rPr>
        <w:fldChar w:fldCharType="end"/>
      </w:r>
      <w:r>
        <w:rPr>
          <w:color w:val="000000"/>
        </w:rPr>
        <w:t xml:space="preserve"> shall require the Recipient to return, destroy or erase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w:t>
      </w:r>
      <w:r>
        <w:rPr>
          <w:color w:val="000000"/>
        </w:rPr>
        <w:t xml:space="preserve">continue to apply to any documents and materials retained by the Recipient pursuant to this </w:t>
      </w:r>
      <w:r>
        <w:rPr>
          <w:color w:val="000000"/>
        </w:rPr>
        <w:fldChar w:fldCharType="begin"/>
      </w:r>
      <w:r>
        <w:rPr>
          <w:color w:val="000000"/>
        </w:rPr>
        <w:instrText>PAGEREF a454601\#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a454601 \h \w</w:instrText>
      </w:r>
      <w:r>
        <w:rPr>
          <w:color w:val="000000"/>
        </w:rPr>
        <w:fldChar w:fldCharType="separate"/>
      </w:r>
      <w:r>
        <w:rPr>
          <w:color w:val="000000"/>
        </w:rPr>
        <w:t>6.2</w:t>
      </w:r>
      <w:r>
        <w:rPr>
          <w:color w:val="000000"/>
        </w:rPr>
        <w:fldChar w:fldCharType="end"/>
      </w:r>
      <w:r>
        <w:rPr>
          <w:color w:val="000000"/>
        </w:rPr>
        <w:t>.</w:t>
      </w:r>
      <w:bookmarkEnd w:id="72"/>
    </w:p>
    <w:p w:rsidR="00577307" w:rsidP="009371A3">
      <w:pPr>
        <w:pStyle w:val="TitleClause"/>
        <w:shd w:val="clear" w:color="auto" w:fill="auto"/>
        <w:rPr>
          <w:color w:val="000000"/>
        </w:rPr>
      </w:pPr>
      <w:r>
        <w:rPr>
          <w:color w:val="000000"/>
        </w:rPr>
        <w:fldChar w:fldCharType="begin"/>
      </w:r>
      <w:r>
        <w:rPr>
          <w:color w:val="000000"/>
        </w:rPr>
        <w:instrText>TC "7. Reservation of rights and acknowledgement" \l 1</w:instrText>
      </w:r>
      <w:r>
        <w:rPr>
          <w:color w:val="000000"/>
        </w:rPr>
        <w:fldChar w:fldCharType="end"/>
      </w:r>
      <w:bookmarkStart w:id="73" w:name="a938262"/>
      <w:bookmarkStart w:id="74" w:name="_Toc256000006"/>
      <w:r>
        <w:rPr>
          <w:color w:val="000000"/>
        </w:rPr>
        <w:t>Reservation of rights and acknowledgement</w:t>
      </w:r>
      <w:bookmarkEnd w:id="74"/>
      <w:bookmarkEnd w:id="73"/>
    </w:p>
    <w:p w:rsidR="00577307" w:rsidP="009371A3">
      <w:pPr>
        <w:pStyle w:val="Untitledsubclause1"/>
        <w:shd w:val="clear" w:color="auto" w:fill="auto"/>
        <w:rPr>
          <w:color w:val="000000"/>
        </w:rPr>
      </w:pPr>
      <w:bookmarkStart w:id="75" w:name="a298837"/>
      <w:r>
        <w:rPr>
          <w:color w:val="000000"/>
        </w:rPr>
        <w:t xml:space="preserve">Each party reserves all rights in its Confidential Information. The disclosure of Confidential Information by one party does not give the other party or any other person any licence or other right in respect of any Confidential Information beyond the rights expressly set out in this agreement. </w:t>
      </w:r>
      <w:bookmarkEnd w:id="75"/>
    </w:p>
    <w:p w:rsidR="00577307" w:rsidP="009371A3">
      <w:pPr>
        <w:pStyle w:val="Untitledsubclause1"/>
        <w:shd w:val="clear" w:color="auto" w:fill="auto"/>
        <w:rPr>
          <w:color w:val="000000"/>
        </w:rPr>
      </w:pPr>
      <w:bookmarkStart w:id="76" w:name="a685955"/>
      <w:r>
        <w:rPr>
          <w:color w:val="000000"/>
        </w:rPr>
        <w:t>Except as expressly stated in this agreement, neither party makes any express or implied warranty or representation concerning its Confidential Information, including but not limited to the accuracy or completeness of the Confidential Information.</w:t>
      </w:r>
      <w:bookmarkEnd w:id="76"/>
    </w:p>
    <w:p w:rsidR="00577307" w:rsidP="009371A3">
      <w:pPr>
        <w:pStyle w:val="Untitledsubclause1"/>
        <w:shd w:val="clear" w:color="auto" w:fill="auto"/>
        <w:rPr>
          <w:color w:val="000000"/>
        </w:rPr>
      </w:pPr>
      <w:bookmarkStart w:id="77" w:name="a55757"/>
      <w:r>
        <w:rPr>
          <w:color w:val="000000"/>
        </w:rPr>
        <w:t>The disclosure of Confidential Information by the parties shall not form any offer by, or representation or warranty on the part of, that party to enter into any further agreement with the other party [in relation to the Purpose].</w:t>
      </w:r>
      <w:bookmarkEnd w:id="77"/>
    </w:p>
    <w:p w:rsidR="00577307" w:rsidP="009371A3">
      <w:pPr>
        <w:pStyle w:val="TitleClause"/>
        <w:shd w:val="clear" w:color="auto" w:fill="auto"/>
        <w:rPr>
          <w:color w:val="000000"/>
        </w:rPr>
      </w:pPr>
      <w:r>
        <w:rPr>
          <w:color w:val="000000"/>
        </w:rPr>
        <w:fldChar w:fldCharType="begin"/>
      </w:r>
      <w:r>
        <w:rPr>
          <w:color w:val="000000"/>
        </w:rPr>
        <w:instrText>TC "8. Inadequacy of damages" \l 1</w:instrText>
      </w:r>
      <w:r>
        <w:rPr>
          <w:color w:val="000000"/>
        </w:rPr>
        <w:fldChar w:fldCharType="end"/>
      </w:r>
      <w:bookmarkStart w:id="78" w:name="a586020"/>
      <w:bookmarkStart w:id="79" w:name="_Toc256000007"/>
      <w:r>
        <w:rPr>
          <w:color w:val="000000"/>
        </w:rPr>
        <w:t>Inadequacy of damages</w:t>
      </w:r>
      <w:bookmarkEnd w:id="79"/>
      <w:r>
        <w:rPr>
          <w:color w:val="000000"/>
        </w:rPr>
        <w:t xml:space="preserve"> </w:t>
      </w:r>
      <w:bookmarkEnd w:id="78"/>
    </w:p>
    <w:p w:rsidR="00577307" w:rsidP="009371A3">
      <w:pPr>
        <w:pStyle w:val="NoNumUntitledsubclause1"/>
        <w:shd w:val="clear" w:color="auto" w:fill="auto"/>
        <w:rPr>
          <w:color w:val="000000"/>
        </w:rPr>
      </w:pPr>
      <w:bookmarkStart w:id="80" w:name="a1011556"/>
      <w:r>
        <w:rPr>
          <w:color w:val="000000"/>
        </w:rPr>
        <w:t xml:space="preserve">Without prejudice to any other rights or remedies that each party may have, each party acknowledges and agrees that damages alone would not be an adequate remedy for any breach of the terms of this agreement by the other party. Accordingly, each party </w:t>
      </w:r>
      <w:r>
        <w:rPr>
          <w:color w:val="000000"/>
        </w:rPr>
        <w:t>shall be entitled to the remedies of injunctions, specific performance or other equitable relief for any threatened or actual breach of this agreement.</w:t>
      </w:r>
      <w:bookmarkEnd w:id="80"/>
    </w:p>
    <w:p w:rsidR="00577307" w:rsidP="009371A3">
      <w:pPr>
        <w:pStyle w:val="TitleClause"/>
        <w:shd w:val="clear" w:color="auto" w:fill="auto"/>
        <w:rPr>
          <w:color w:val="000000"/>
        </w:rPr>
      </w:pPr>
      <w:r>
        <w:rPr>
          <w:color w:val="000000"/>
        </w:rPr>
        <w:fldChar w:fldCharType="begin"/>
      </w:r>
      <w:r>
        <w:rPr>
          <w:color w:val="000000"/>
        </w:rPr>
        <w:instrText>TC "9. No obligation to continue discussions" \l 1</w:instrText>
      </w:r>
      <w:r>
        <w:rPr>
          <w:color w:val="000000"/>
        </w:rPr>
        <w:fldChar w:fldCharType="end"/>
      </w:r>
      <w:bookmarkStart w:id="81" w:name="a297458"/>
      <w:bookmarkStart w:id="82" w:name="_Toc256000008"/>
      <w:r>
        <w:rPr>
          <w:color w:val="000000"/>
        </w:rPr>
        <w:t>No obligation to continue discussions</w:t>
      </w:r>
      <w:bookmarkEnd w:id="82"/>
      <w:r>
        <w:rPr>
          <w:color w:val="000000"/>
        </w:rPr>
        <w:t xml:space="preserve"> </w:t>
      </w:r>
      <w:bookmarkEnd w:id="81"/>
    </w:p>
    <w:p w:rsidR="00577307" w:rsidP="009371A3">
      <w:pPr>
        <w:pStyle w:val="NoNumUntitledsubclause1"/>
        <w:shd w:val="clear" w:color="auto" w:fill="auto"/>
        <w:rPr>
          <w:color w:val="000000"/>
        </w:rPr>
      </w:pPr>
      <w:bookmarkStart w:id="83" w:name="a480177"/>
      <w:r>
        <w:rPr>
          <w:color w:val="000000"/>
        </w:rPr>
        <w:t>Nothing in this agreement shall impose an obligation on either party to continue discussions or negotiations in connection with the Purpose, or an obligation on either party[, or any of its Group Companies] to disclose any information (whether Confidential Information or otherwise) to the other party.</w:t>
      </w:r>
      <w:bookmarkEnd w:id="83"/>
    </w:p>
    <w:p w:rsidR="00577307" w:rsidP="009371A3">
      <w:pPr>
        <w:pStyle w:val="TitleClause"/>
        <w:shd w:val="clear" w:color="auto" w:fill="auto"/>
        <w:rPr>
          <w:color w:val="000000"/>
        </w:rPr>
      </w:pPr>
      <w:r>
        <w:rPr>
          <w:color w:val="000000"/>
        </w:rPr>
        <w:fldChar w:fldCharType="begin"/>
      </w:r>
      <w:r>
        <w:rPr>
          <w:color w:val="000000"/>
        </w:rPr>
        <w:instrText>TC "10. Ending discussions and duration of confidentiality obligations" \l 1</w:instrText>
      </w:r>
      <w:r>
        <w:rPr>
          <w:color w:val="000000"/>
        </w:rPr>
        <w:fldChar w:fldCharType="end"/>
      </w:r>
      <w:bookmarkStart w:id="84" w:name="a312109"/>
      <w:bookmarkStart w:id="85" w:name="_Toc256000009"/>
      <w:r>
        <w:rPr>
          <w:color w:val="000000"/>
        </w:rPr>
        <w:t>Ending discussions and duration of confidentiality obligations</w:t>
      </w:r>
      <w:bookmarkEnd w:id="85"/>
      <w:bookmarkEnd w:id="84"/>
    </w:p>
    <w:p w:rsidR="00577307" w:rsidP="009371A3">
      <w:pPr>
        <w:pStyle w:val="Untitledsubclause1"/>
        <w:shd w:val="clear" w:color="auto" w:fill="auto"/>
        <w:rPr>
          <w:color w:val="000000"/>
        </w:rPr>
      </w:pPr>
      <w:bookmarkStart w:id="86" w:name="a259915"/>
      <w:r>
        <w:rPr>
          <w:color w:val="000000"/>
        </w:rPr>
        <w:t xml:space="preserve">If either party decides not to continue to be involved in the Purpose with the other party, it shall notify that other party in writing immediately. </w:t>
      </w:r>
      <w:bookmarkEnd w:id="86"/>
    </w:p>
    <w:p w:rsidR="00577307" w:rsidP="009371A3">
      <w:pPr>
        <w:pStyle w:val="Untitledsubclause1"/>
        <w:shd w:val="clear" w:color="auto" w:fill="auto"/>
        <w:rPr>
          <w:color w:val="000000"/>
        </w:rPr>
      </w:pPr>
      <w:bookmarkStart w:id="87" w:name="a371790"/>
      <w:r>
        <w:rPr>
          <w:color w:val="000000"/>
        </w:rPr>
        <w:t xml:space="preserve">Notwithstanding the end of discussions between the parties in relation to the Purpose pursuant to </w:t>
      </w:r>
      <w:r>
        <w:rPr>
          <w:color w:val="000000"/>
        </w:rPr>
        <w:fldChar w:fldCharType="begin"/>
      </w:r>
      <w:r>
        <w:rPr>
          <w:color w:val="000000"/>
        </w:rPr>
        <w:instrText>PAGEREF a259915\#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a259915 \h \w</w:instrText>
      </w:r>
      <w:r>
        <w:rPr>
          <w:color w:val="000000"/>
        </w:rPr>
        <w:fldChar w:fldCharType="separate"/>
      </w:r>
      <w:r>
        <w:rPr>
          <w:color w:val="000000"/>
        </w:rPr>
        <w:t>10.1</w:t>
      </w:r>
      <w:r>
        <w:rPr>
          <w:color w:val="000000"/>
        </w:rPr>
        <w:fldChar w:fldCharType="end"/>
      </w:r>
      <w:r>
        <w:rPr>
          <w:color w:val="000000"/>
        </w:rPr>
        <w:t>, each party's obligations under this agreement shall continue in full force and effect for a period of [two] years from the date of this agreement.</w:t>
      </w:r>
      <w:bookmarkEnd w:id="87"/>
    </w:p>
    <w:p w:rsidR="00577307" w:rsidP="009371A3">
      <w:pPr>
        <w:pStyle w:val="Untitledsubclause1"/>
        <w:shd w:val="clear" w:color="auto" w:fill="auto"/>
        <w:rPr>
          <w:color w:val="000000"/>
        </w:rPr>
      </w:pPr>
      <w:bookmarkStart w:id="88" w:name="a316154"/>
      <w:r>
        <w:rPr>
          <w:color w:val="000000"/>
        </w:rPr>
        <w:t>The end of discussions relating to the Purpose shall not affect any accrued rights or remedies to which either party is entitled.</w:t>
      </w:r>
      <w:bookmarkEnd w:id="88"/>
    </w:p>
    <w:p w:rsidR="00577307" w:rsidP="009371A3">
      <w:pPr>
        <w:pStyle w:val="TitleClause"/>
        <w:shd w:val="clear" w:color="auto" w:fill="auto"/>
        <w:rPr>
          <w:color w:val="000000"/>
        </w:rPr>
      </w:pPr>
      <w:r>
        <w:rPr>
          <w:color w:val="000000"/>
        </w:rPr>
        <w:fldChar w:fldCharType="begin"/>
      </w:r>
      <w:r>
        <w:rPr>
          <w:color w:val="000000"/>
        </w:rPr>
        <w:instrText>TC "11. No partnership or agency" \l 1</w:instrText>
      </w:r>
      <w:r>
        <w:rPr>
          <w:color w:val="000000"/>
        </w:rPr>
        <w:fldChar w:fldCharType="end"/>
      </w:r>
      <w:bookmarkStart w:id="89" w:name="a77503"/>
      <w:bookmarkStart w:id="90" w:name="_Toc256000010"/>
      <w:r>
        <w:rPr>
          <w:color w:val="000000"/>
        </w:rPr>
        <w:t>No partnership or agency</w:t>
      </w:r>
      <w:bookmarkEnd w:id="90"/>
      <w:bookmarkEnd w:id="89"/>
    </w:p>
    <w:p w:rsidR="00577307" w:rsidP="009371A3">
      <w:pPr>
        <w:pStyle w:val="Untitledsubclause1"/>
        <w:shd w:val="clear" w:color="auto" w:fill="auto"/>
        <w:rPr>
          <w:color w:val="000000"/>
        </w:rPr>
      </w:pPr>
      <w:bookmarkStart w:id="91" w:name="a600888"/>
      <w:r>
        <w:rPr>
          <w:color w:val="000000"/>
        </w:rPr>
        <w:t>Nothing in this agreement is intended to, or shall be deemed to, establish any partnership or joint venture between the parties, constitute any party the agent of another party, or authorise any party to make or enter into any commitments for or on behalf of any other party.</w:t>
      </w:r>
      <w:bookmarkEnd w:id="91"/>
    </w:p>
    <w:p w:rsidR="00577307" w:rsidP="009371A3">
      <w:pPr>
        <w:pStyle w:val="Untitledsubclause1"/>
        <w:shd w:val="clear" w:color="auto" w:fill="auto"/>
        <w:rPr>
          <w:color w:val="000000"/>
        </w:rPr>
      </w:pPr>
      <w:bookmarkStart w:id="92" w:name="a970895"/>
      <w:r>
        <w:rPr>
          <w:color w:val="000000"/>
        </w:rPr>
        <w:t>Each party confirms it is acting on its own behalf and not for the benefit of any other person.</w:t>
      </w:r>
      <w:bookmarkEnd w:id="92"/>
    </w:p>
    <w:p w:rsidR="00577307" w:rsidP="009371A3">
      <w:pPr>
        <w:pStyle w:val="TitleClause"/>
        <w:shd w:val="clear" w:color="auto" w:fill="auto"/>
        <w:rPr>
          <w:color w:val="000000"/>
        </w:rPr>
      </w:pPr>
      <w:r>
        <w:rPr>
          <w:color w:val="000000"/>
        </w:rPr>
        <w:fldChar w:fldCharType="begin"/>
      </w:r>
      <w:r>
        <w:rPr>
          <w:color w:val="000000"/>
        </w:rPr>
        <w:instrText>TC "12. General" \l 1</w:instrText>
      </w:r>
      <w:r>
        <w:rPr>
          <w:color w:val="000000"/>
        </w:rPr>
        <w:fldChar w:fldCharType="end"/>
      </w:r>
      <w:bookmarkStart w:id="93" w:name="a893338"/>
      <w:bookmarkStart w:id="94" w:name="_Toc256000011"/>
      <w:r>
        <w:rPr>
          <w:color w:val="000000"/>
        </w:rPr>
        <w:t>General</w:t>
      </w:r>
      <w:bookmarkEnd w:id="94"/>
      <w:r>
        <w:rPr>
          <w:color w:val="000000"/>
        </w:rPr>
        <w:t xml:space="preserve"> </w:t>
      </w:r>
      <w:bookmarkEnd w:id="93"/>
    </w:p>
    <w:p w:rsidR="00577307" w:rsidP="009371A3">
      <w:pPr>
        <w:pStyle w:val="Untitledsubclause1"/>
        <w:shd w:val="clear" w:color="auto" w:fill="auto"/>
        <w:rPr>
          <w:b/>
          <w:color w:val="000000"/>
        </w:rPr>
      </w:pPr>
      <w:bookmarkStart w:id="95" w:name="a797709"/>
      <w:r>
        <w:rPr>
          <w:b/>
          <w:color w:val="000000"/>
        </w:rPr>
        <w:t>Assignment and other dealings.</w:t>
      </w:r>
      <w:r>
        <w:rPr>
          <w:color w:val="000000"/>
        </w:rPr>
        <w:t xml:space="preserve"> Neither party shall assign, transfer, mortgage, charge, subcontract, delegate, declare a trust over or deal in any other manner with any of its rights and obligations under this agreement.</w:t>
      </w:r>
      <w:bookmarkEnd w:id="95"/>
    </w:p>
    <w:p w:rsidR="00577307" w:rsidP="009371A3">
      <w:pPr>
        <w:pStyle w:val="Untitledsubclause1"/>
        <w:shd w:val="clear" w:color="auto" w:fill="auto"/>
        <w:rPr>
          <w:b/>
          <w:color w:val="000000"/>
        </w:rPr>
      </w:pPr>
      <w:bookmarkStart w:id="96" w:name="a829753"/>
      <w:r>
        <w:rPr>
          <w:b/>
          <w:color w:val="000000"/>
        </w:rPr>
        <w:t>Entire agreement</w:t>
      </w:r>
      <w:bookmarkEnd w:id="96"/>
    </w:p>
    <w:p w:rsidR="00577307" w:rsidP="009371A3">
      <w:pPr>
        <w:pStyle w:val="Untitledsubclause2"/>
        <w:shd w:val="clear" w:color="auto" w:fill="auto"/>
        <w:rPr>
          <w:color w:val="000000"/>
        </w:rPr>
      </w:pPr>
      <w:bookmarkStart w:id="97" w:name="a96787"/>
      <w:r>
        <w:rPr>
          <w:color w:val="000000"/>
        </w:rPr>
        <w:t>This agreement constitutes the entire agreement between the parties and supersedes and extinguishes all previous agreements, promises, assurances, warranties, representations and understandings between them, whether written or oral, relating to its subject matter.</w:t>
      </w:r>
      <w:bookmarkEnd w:id="97"/>
    </w:p>
    <w:p w:rsidR="00577307" w:rsidP="009371A3">
      <w:pPr>
        <w:pStyle w:val="Untitledsubclause2"/>
        <w:shd w:val="clear" w:color="auto" w:fill="auto"/>
        <w:rPr>
          <w:color w:val="000000"/>
        </w:rPr>
      </w:pPr>
      <w:bookmarkStart w:id="98" w:name="a92425"/>
      <w:r>
        <w:rPr>
          <w:color w:val="000000"/>
        </w:rPr>
        <w:t>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w:t>
      </w:r>
      <w:bookmarkEnd w:id="98"/>
    </w:p>
    <w:p w:rsidR="00577307" w:rsidP="009371A3">
      <w:pPr>
        <w:pStyle w:val="Untitledsubclause1"/>
        <w:shd w:val="clear" w:color="auto" w:fill="auto"/>
        <w:rPr>
          <w:b/>
          <w:color w:val="000000"/>
        </w:rPr>
      </w:pPr>
      <w:bookmarkStart w:id="99" w:name="a508996"/>
      <w:r>
        <w:rPr>
          <w:b/>
          <w:color w:val="000000"/>
        </w:rPr>
        <w:t>Variation.</w:t>
      </w:r>
      <w:r>
        <w:rPr>
          <w:color w:val="000000"/>
        </w:rPr>
        <w:t xml:space="preserve"> No variation of this agreement shall be effective unless it is in writing and signed by the parties (or their authorised representatives). </w:t>
      </w:r>
      <w:bookmarkEnd w:id="99"/>
    </w:p>
    <w:p w:rsidR="00577307" w:rsidP="009371A3">
      <w:pPr>
        <w:pStyle w:val="Untitledsubclause1"/>
        <w:shd w:val="clear" w:color="auto" w:fill="auto"/>
        <w:rPr>
          <w:b/>
          <w:color w:val="000000"/>
        </w:rPr>
      </w:pPr>
      <w:bookmarkStart w:id="100" w:name="a199238"/>
      <w:r>
        <w:rPr>
          <w:b/>
          <w:color w:val="000000"/>
        </w:rPr>
        <w:t>Waiver.</w:t>
      </w:r>
      <w:r>
        <w:rPr>
          <w:color w:val="000000"/>
        </w:rPr>
        <w:t xml:space="preserve">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bookmarkEnd w:id="100"/>
    </w:p>
    <w:p w:rsidR="00577307" w:rsidRPr="00544FF0" w:rsidP="009371A3">
      <w:pPr>
        <w:pStyle w:val="Untitledsubclause1"/>
        <w:shd w:val="clear" w:color="auto" w:fill="auto"/>
        <w:rPr>
          <w:b/>
          <w:color w:val="000000"/>
        </w:rPr>
      </w:pPr>
      <w:bookmarkStart w:id="101" w:name="a423546"/>
      <w:r>
        <w:rPr>
          <w:b/>
          <w:color w:val="000000"/>
        </w:rPr>
        <w:t xml:space="preserve">Severance </w:t>
      </w:r>
      <w:bookmarkEnd w:id="101"/>
    </w:p>
    <w:p w:rsidR="00577307" w:rsidP="009371A3">
      <w:pPr>
        <w:pStyle w:val="Untitledsubclause2"/>
        <w:shd w:val="clear" w:color="auto" w:fill="auto"/>
        <w:rPr>
          <w:color w:val="000000"/>
        </w:rPr>
      </w:pPr>
      <w:bookmarkStart w:id="102" w:name="a167035"/>
      <w:r>
        <w:rPr>
          <w:color w:val="000000"/>
        </w:rPr>
        <w:t>If any provision or part-provision of this agreement is or becomes invalid, illegal or unenforceable, it shall be deemed deleted, but that shall not affect the validity and enforceability of the rest of this agreement.</w:t>
      </w:r>
      <w:bookmarkEnd w:id="102"/>
    </w:p>
    <w:p w:rsidR="00577307" w:rsidP="009371A3">
      <w:pPr>
        <w:pStyle w:val="Untitledsubclause2"/>
        <w:shd w:val="clear" w:color="auto" w:fill="auto"/>
        <w:rPr>
          <w:color w:val="000000"/>
        </w:rPr>
      </w:pPr>
      <w:bookmarkStart w:id="103" w:name="a794781"/>
      <w:r>
        <w:rPr>
          <w:color w:val="000000"/>
        </w:rPr>
        <w:t xml:space="preserve">If any provision of part-provision of this agreement is deemed deleted under </w:t>
      </w:r>
      <w:r>
        <w:rPr>
          <w:color w:val="000000"/>
        </w:rPr>
        <w:fldChar w:fldCharType="begin"/>
      </w:r>
      <w:r>
        <w:rPr>
          <w:color w:val="000000"/>
        </w:rPr>
        <w:instrText>PAGEREF a167035\#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a167035 \h \w</w:instrText>
      </w:r>
      <w:r>
        <w:rPr>
          <w:color w:val="000000"/>
        </w:rPr>
        <w:fldChar w:fldCharType="separate"/>
      </w:r>
      <w:r>
        <w:rPr>
          <w:color w:val="000000"/>
        </w:rPr>
        <w:t>12.5(a)</w:t>
      </w:r>
      <w:r>
        <w:rPr>
          <w:color w:val="000000"/>
        </w:rPr>
        <w:fldChar w:fldCharType="end"/>
      </w:r>
      <w:r>
        <w:rPr>
          <w:color w:val="000000"/>
        </w:rPr>
        <w:t>, the parties shall negotiate in good faith to agree a replacement provision that, to the greatest extent possible, achieves the intended commercial result of the original provision.</w:t>
      </w:r>
      <w:bookmarkEnd w:id="103"/>
    </w:p>
    <w:p w:rsidR="00577307" w:rsidP="009371A3">
      <w:pPr>
        <w:pStyle w:val="Untitledsubclause1"/>
        <w:shd w:val="clear" w:color="auto" w:fill="auto"/>
        <w:rPr>
          <w:b/>
          <w:color w:val="000000"/>
        </w:rPr>
      </w:pPr>
      <w:bookmarkStart w:id="104" w:name="a427777"/>
      <w:r>
        <w:rPr>
          <w:b/>
          <w:color w:val="000000"/>
        </w:rPr>
        <w:t>Notices</w:t>
      </w:r>
      <w:bookmarkEnd w:id="104"/>
    </w:p>
    <w:p w:rsidR="00577307" w:rsidP="009371A3">
      <w:pPr>
        <w:pStyle w:val="Untitledsubclause2"/>
        <w:shd w:val="clear" w:color="auto" w:fill="auto"/>
        <w:rPr>
          <w:color w:val="000000"/>
        </w:rPr>
      </w:pPr>
      <w:bookmarkStart w:id="105" w:name="a440732"/>
      <w:r>
        <w:rPr>
          <w:color w:val="000000"/>
        </w:rPr>
        <w:t>Any notice [or other communication] given to a party under or in connection with this agreement shall be in writing and shall be:</w:t>
      </w:r>
      <w:bookmarkEnd w:id="105"/>
    </w:p>
    <w:p w:rsidR="00577307" w:rsidP="009371A3">
      <w:pPr>
        <w:pStyle w:val="Untitledsubclause3"/>
        <w:shd w:val="clear" w:color="auto" w:fill="auto"/>
        <w:rPr>
          <w:color w:val="000000"/>
        </w:rPr>
      </w:pPr>
      <w:bookmarkStart w:id="106" w:name="a522930"/>
      <w:r>
        <w:rPr>
          <w:color w:val="000000"/>
        </w:rPr>
        <w:t>delivered by hand or by pre-paid first-class post or other next working day delivery service at its registered office (if a company) or its principal place of business (in any other case); or</w:t>
      </w:r>
      <w:bookmarkEnd w:id="106"/>
    </w:p>
    <w:p w:rsidR="00577307" w:rsidP="009371A3">
      <w:pPr>
        <w:pStyle w:val="Untitledsubclause3"/>
        <w:shd w:val="clear" w:color="auto" w:fill="auto"/>
        <w:rPr>
          <w:color w:val="000000"/>
        </w:rPr>
      </w:pPr>
      <w:bookmarkStart w:id="107" w:name="a888725"/>
      <w:r>
        <w:rPr>
          <w:color w:val="000000"/>
        </w:rPr>
        <w:t>[[sent by fax to its main fax number][ or][ sent by email to the address specified in [SPECIFY RELEVANT DOCUMENT OR CLAUSE]].]</w:t>
      </w:r>
      <w:bookmarkEnd w:id="107"/>
    </w:p>
    <w:p w:rsidR="00577307" w:rsidP="009371A3">
      <w:pPr>
        <w:pStyle w:val="Untitledsubclause2"/>
        <w:shd w:val="clear" w:color="auto" w:fill="auto"/>
        <w:rPr>
          <w:color w:val="000000"/>
        </w:rPr>
      </w:pPr>
      <w:bookmarkStart w:id="108" w:name="a219006"/>
      <w:r>
        <w:rPr>
          <w:color w:val="000000"/>
        </w:rPr>
        <w:t>Any notice [or communication] shall be deemed to have been received:</w:t>
      </w:r>
      <w:bookmarkEnd w:id="108"/>
    </w:p>
    <w:p w:rsidR="00577307" w:rsidP="009371A3">
      <w:pPr>
        <w:pStyle w:val="Untitledsubclause3"/>
        <w:shd w:val="clear" w:color="auto" w:fill="auto"/>
        <w:rPr>
          <w:color w:val="000000"/>
        </w:rPr>
      </w:pPr>
      <w:bookmarkStart w:id="109" w:name="a712125"/>
      <w:r>
        <w:rPr>
          <w:color w:val="000000"/>
        </w:rPr>
        <w:t>if delivered by hand, at the time the notice is left at the proper address;</w:t>
      </w:r>
      <w:bookmarkEnd w:id="109"/>
    </w:p>
    <w:p w:rsidR="00577307" w:rsidP="009371A3">
      <w:pPr>
        <w:pStyle w:val="Untitledsubclause3"/>
        <w:shd w:val="clear" w:color="auto" w:fill="auto"/>
        <w:rPr>
          <w:color w:val="000000"/>
        </w:rPr>
      </w:pPr>
      <w:bookmarkStart w:id="110" w:name="a333298"/>
      <w:r>
        <w:rPr>
          <w:color w:val="000000"/>
        </w:rPr>
        <w:t>if sent by [pre-paid first-class post or other] next working day delivery service, at [9.00 am] on the [second] Business Day after posting; [or]</w:t>
      </w:r>
      <w:bookmarkEnd w:id="110"/>
    </w:p>
    <w:p w:rsidR="00577307" w:rsidP="009371A3">
      <w:pPr>
        <w:pStyle w:val="Untitledsubclause3"/>
        <w:shd w:val="clear" w:color="auto" w:fill="auto"/>
        <w:rPr>
          <w:color w:val="000000"/>
        </w:rPr>
      </w:pPr>
      <w:bookmarkStart w:id="111" w:name="a968294"/>
      <w:r>
        <w:rPr>
          <w:color w:val="000000"/>
        </w:rPr>
        <w:t xml:space="preserve">[if sent by [fax][or] [email], at the time of transmission, or, if this time falls outside business hours in the place of receipt, when business hours resume. In this </w:t>
      </w:r>
      <w:r>
        <w:rPr>
          <w:color w:val="000000"/>
        </w:rPr>
        <w:fldChar w:fldCharType="begin"/>
      </w:r>
      <w:r>
        <w:rPr>
          <w:color w:val="000000"/>
        </w:rPr>
        <w:instrText>PAGEREF a968294\# "'Clause '"  \h</w:instrText>
      </w:r>
      <w:r>
        <w:rPr>
          <w:color w:val="000000"/>
        </w:rPr>
        <w:fldChar w:fldCharType="separate"/>
      </w:r>
      <w:r>
        <w:rPr>
          <w:color w:val="000000"/>
        </w:rPr>
        <w:t xml:space="preserve">Clause </w:t>
      </w:r>
      <w:r>
        <w:rPr>
          <w:color w:val="000000"/>
        </w:rPr>
        <w:fldChar w:fldCharType="end"/>
      </w:r>
      <w:r>
        <w:rPr>
          <w:color w:val="000000"/>
        </w:rPr>
        <w:fldChar w:fldCharType="begin"/>
      </w:r>
      <w:r>
        <w:rPr>
          <w:i w:val="0"/>
          <w:color w:val="000000"/>
          <w:highlight w:val="lightGray"/>
          <w:u w:val="none"/>
        </w:rPr>
        <w:instrText>REF a968294 \h \w</w:instrText>
      </w:r>
      <w:r>
        <w:rPr>
          <w:color w:val="000000"/>
        </w:rPr>
        <w:fldChar w:fldCharType="separate"/>
      </w:r>
      <w:r>
        <w:rPr>
          <w:color w:val="000000"/>
        </w:rPr>
        <w:t>12.6(b)(iii)</w:t>
      </w:r>
      <w:r>
        <w:rPr>
          <w:color w:val="000000"/>
        </w:rPr>
        <w:fldChar w:fldCharType="end"/>
      </w:r>
      <w:r>
        <w:rPr>
          <w:color w:val="000000"/>
        </w:rPr>
        <w:t>, business hours means 9.00am to 5.00pm Monday to Friday on a day that is not a public holiday in the place of receipt.]</w:t>
      </w:r>
      <w:bookmarkEnd w:id="111"/>
    </w:p>
    <w:p w:rsidR="00577307" w:rsidP="009371A3">
      <w:pPr>
        <w:pStyle w:val="Untitledsubclause2"/>
        <w:shd w:val="clear" w:color="auto" w:fill="auto"/>
        <w:rPr>
          <w:color w:val="000000"/>
        </w:rPr>
      </w:pPr>
      <w:bookmarkStart w:id="112" w:name="a861253"/>
      <w:r>
        <w:rPr>
          <w:color w:val="000000"/>
        </w:rPr>
        <w:t>This clause does not apply to the service of any proceedings or other documents in any legal action or, where applicable, any arbitration or other method of dispute resolution.</w:t>
      </w:r>
      <w:bookmarkEnd w:id="112"/>
    </w:p>
    <w:p w:rsidR="00577307" w:rsidP="009371A3">
      <w:pPr>
        <w:pStyle w:val="Untitledsubclause2"/>
        <w:shd w:val="clear" w:color="auto" w:fill="auto"/>
        <w:rPr>
          <w:color w:val="000000"/>
        </w:rPr>
      </w:pPr>
      <w:bookmarkStart w:id="113" w:name="a469163"/>
      <w:r>
        <w:rPr>
          <w:color w:val="000000"/>
        </w:rPr>
        <w:t>[A notice given under this agreement is not valid if sent by email.]</w:t>
      </w:r>
      <w:bookmarkEnd w:id="113"/>
    </w:p>
    <w:p w:rsidR="00577307" w:rsidP="009371A3">
      <w:pPr>
        <w:pStyle w:val="Untitledsubclause1"/>
        <w:shd w:val="clear" w:color="auto" w:fill="auto"/>
        <w:rPr>
          <w:color w:val="000000"/>
        </w:rPr>
      </w:pPr>
      <w:bookmarkStart w:id="114" w:name="a472459"/>
      <w:r>
        <w:rPr>
          <w:b/>
          <w:color w:val="000000"/>
        </w:rPr>
        <w:t>Third party rights</w:t>
      </w:r>
      <w:r>
        <w:rPr>
          <w:color w:val="000000"/>
        </w:rPr>
        <w:t xml:space="preserve"> </w:t>
      </w:r>
      <w:bookmarkEnd w:id="114"/>
    </w:p>
    <w:p w:rsidR="00577307" w:rsidP="009371A3">
      <w:pPr>
        <w:pStyle w:val="Untitledsubclause2"/>
        <w:shd w:val="clear" w:color="auto" w:fill="auto"/>
        <w:rPr>
          <w:color w:val="000000"/>
        </w:rPr>
      </w:pPr>
      <w:bookmarkStart w:id="115" w:name="a499898"/>
      <w:r>
        <w:rPr>
          <w:color w:val="000000"/>
        </w:rPr>
        <w:t>[Unless it expressly states otherwise,] this agreement does not give rise to any rights under the Contracts (Rights of Third Parties) Act 1999 to enforce any term of this agreement.</w:t>
      </w:r>
      <w:bookmarkEnd w:id="115"/>
    </w:p>
    <w:p w:rsidR="00577307" w:rsidRPr="002A1215" w:rsidP="009371A3">
      <w:pPr>
        <w:pStyle w:val="Untitledsubclause2"/>
        <w:shd w:val="clear" w:color="auto" w:fill="auto"/>
        <w:rPr>
          <w:color w:val="000000"/>
        </w:rPr>
      </w:pPr>
      <w:bookmarkStart w:id="116" w:name="a402648"/>
      <w:r>
        <w:rPr>
          <w:color w:val="000000"/>
        </w:rPr>
        <w:t>[The rights of the parties to rescind or vary this agreement are not subject to the consent of any other person.]</w:t>
      </w:r>
      <w:bookmarkEnd w:id="116"/>
    </w:p>
    <w:p w:rsidR="00577307" w:rsidP="009371A3">
      <w:pPr>
        <w:pStyle w:val="Untitledsubclause1"/>
        <w:shd w:val="clear" w:color="auto" w:fill="auto"/>
        <w:rPr>
          <w:b/>
          <w:color w:val="000000"/>
        </w:rPr>
      </w:pPr>
      <w:bookmarkStart w:id="117" w:name="a415007"/>
      <w:r>
        <w:rPr>
          <w:b/>
          <w:color w:val="000000"/>
        </w:rPr>
        <w:t>Governing law.</w:t>
      </w:r>
      <w:r>
        <w:rPr>
          <w:color w:val="000000"/>
        </w:rPr>
        <w:t xml:space="preserve"> This agreement and any dispute or claim (including non-contractual disputes or claims) arising out of or in connection with it or its subject matter or formation shall be governed by and construed in accordance with the law of England and Wales.</w:t>
      </w:r>
      <w:bookmarkEnd w:id="117"/>
    </w:p>
    <w:p w:rsidR="00577307" w:rsidP="009371A3">
      <w:pPr>
        <w:pStyle w:val="Untitledsubclause1"/>
        <w:shd w:val="clear" w:color="auto" w:fill="auto"/>
        <w:rPr>
          <w:b/>
          <w:color w:val="000000"/>
        </w:rPr>
      </w:pPr>
      <w:bookmarkStart w:id="118" w:name="a852941"/>
      <w:r>
        <w:rPr>
          <w:b/>
          <w:color w:val="000000"/>
        </w:rPr>
        <w:t>Jurisdiction.</w:t>
      </w:r>
      <w:r>
        <w:rPr>
          <w:color w:val="000000"/>
        </w:rPr>
        <w:t xml:space="preserve"> Each party irrevocably agrees that the courts of England and Wales shall have exclusive jurisdiction to settle any dispute or claim (including non-contractual disputes or claims) arising out of or in connection with this agreement or its subject matter or formation.</w:t>
      </w:r>
      <w:bookmarkEnd w:id="118"/>
    </w:p>
    <w:p w:rsidR="00577307" w:rsidP="009371A3">
      <w:pPr>
        <w:pStyle w:val="Testimonium"/>
        <w:shd w:val="clear" w:color="auto" w:fill="auto"/>
        <w:rPr>
          <w:color w:val="000000"/>
        </w:rPr>
      </w:pPr>
      <w:r>
        <w:rPr>
          <w:color w:val="000000"/>
        </w:rPr>
        <w:t>This agreement has been entered into on the date stated at the beginning of it.</w:t>
      </w:r>
    </w:p>
    <w:p>
      <w:r>
        <w:br w:type="page"/>
      </w:r>
    </w:p>
    <w:tbl>
      <w:tblPr>
        <w:tblStyle w:val="TableGrid"/>
        <w:tblW w:w="0" w:type="auto"/>
        <w:tblBorders>
          <w:top w:val="nil"/>
          <w:left w:val="nil"/>
          <w:bottom w:val="nil"/>
          <w:right w:val="nil"/>
          <w:insideH w:val="nil"/>
          <w:insideV w:val="nil"/>
        </w:tblBorders>
        <w:tblLook w:val="04A0"/>
      </w:tblPr>
      <w:tblGrid>
        <w:gridCol w:w="3192"/>
        <w:gridCol w:w="3193"/>
        <w:gridCol w:w="3191"/>
      </w:tblGrid>
      <w:tr w:rsidTr="00E66567">
        <w:tblPrEx>
          <w:tblW w:w="0" w:type="auto"/>
          <w:tblBorders>
            <w:top w:val="nil"/>
            <w:left w:val="nil"/>
            <w:bottom w:val="nil"/>
            <w:right w:val="nil"/>
            <w:insideH w:val="nil"/>
            <w:insideV w:val="nil"/>
          </w:tblBorders>
          <w:tblLook w:val="04A0"/>
        </w:tblPrEx>
        <w:tc>
          <w:tcPr>
            <w:tcW w:w="1667" w:type="pct"/>
            <w:tcBorders>
              <w:top w:val="nil"/>
              <w:left w:val="nil"/>
              <w:bottom w:val="nil"/>
              <w:right w:val="nil"/>
            </w:tcBorders>
            <w:shd w:val="clear" w:color="DDD9C3" w:fill="EEECE1"/>
          </w:tcPr>
          <w:p w:rsidR="00577307" w:rsidP="00E66567">
            <w:pPr>
              <w:pStyle w:val="Paragraph"/>
              <w:shd w:val="clear" w:color="auto" w:fill="auto"/>
              <w:jc w:val="left"/>
              <w:rPr>
                <w:color w:val="000000"/>
              </w:rPr>
            </w:pPr>
            <w:r>
              <w:rPr>
                <w:color w:val="000000"/>
              </w:rPr>
              <w:t>Signed by [NAME OF DIRECTOR]  for and on behalf of [NAME OF PARTY 1]</w:t>
            </w:r>
          </w:p>
        </w:tc>
        <w:tc>
          <w:tcPr>
            <w:tcW w:w="1667" w:type="pct"/>
            <w:tcBorders>
              <w:top w:val="nil"/>
              <w:left w:val="nil"/>
              <w:bottom w:val="nil"/>
              <w:right w:val="nil"/>
            </w:tcBorders>
            <w:shd w:val="clear" w:color="DDD9C3" w:fill="EEECE1"/>
          </w:tcPr>
          <w:p/>
        </w:tc>
        <w:tc>
          <w:tcPr>
            <w:tcW w:w="1667" w:type="pct"/>
            <w:tcBorders>
              <w:top w:val="nil"/>
              <w:left w:val="nil"/>
              <w:bottom w:val="nil"/>
              <w:right w:val="nil"/>
            </w:tcBorders>
            <w:shd w:val="clear" w:color="DDD9C3" w:fill="EEECE1"/>
          </w:tcPr>
          <w:p w:rsidR="00577307" w:rsidP="00E66567">
            <w:pPr>
              <w:pStyle w:val="Paragraph"/>
              <w:shd w:val="clear" w:color="auto" w:fill="auto"/>
              <w:jc w:val="left"/>
              <w:rPr>
                <w:color w:val="000000"/>
              </w:rPr>
            </w:pPr>
            <w:r>
              <w:rPr>
                <w:color w:val="000000"/>
              </w:rPr>
              <w:t>....................</w:t>
            </w:r>
          </w:p>
          <w:p w:rsidR="00577307" w:rsidP="00E66567">
            <w:pPr>
              <w:pStyle w:val="Paragraph"/>
              <w:shd w:val="clear" w:color="auto" w:fill="auto"/>
              <w:jc w:val="left"/>
              <w:rPr>
                <w:color w:val="000000"/>
              </w:rPr>
            </w:pPr>
            <w:r>
              <w:rPr>
                <w:color w:val="000000"/>
              </w:rPr>
              <w:t>Director</w:t>
            </w:r>
          </w:p>
        </w:tc>
      </w:tr>
      <w:tr w:rsidTr="00E66567">
        <w:tblPrEx>
          <w:tblW w:w="0" w:type="auto"/>
          <w:tblLook w:val="04A0"/>
        </w:tblPrEx>
        <w:trPr>
          <w:gridAfter w:val="2"/>
          <w:wAfter w:w="5760" w:type="dxa"/>
        </w:trPr>
        <w:tc>
          <w:tcPr>
            <w:tcW w:w="1667" w:type="pct"/>
            <w:tcBorders>
              <w:top w:val="nil"/>
              <w:left w:val="nil"/>
              <w:bottom w:val="nil"/>
              <w:right w:val="nil"/>
            </w:tcBorders>
            <w:shd w:val="clear" w:color="DDD9C3" w:fill="EEECE1"/>
          </w:tcPr>
          <w:p/>
        </w:tc>
      </w:tr>
      <w:tr w:rsidTr="00E66567">
        <w:tblPrEx>
          <w:tblW w:w="0" w:type="auto"/>
          <w:tblLook w:val="04A0"/>
        </w:tblPrEx>
        <w:tc>
          <w:tcPr>
            <w:tcW w:w="1667" w:type="pct"/>
            <w:gridSpan w:val="3"/>
            <w:tcBorders>
              <w:top w:val="nil"/>
              <w:left w:val="nil"/>
              <w:bottom w:val="nil"/>
              <w:right w:val="nil"/>
            </w:tcBorders>
            <w:shd w:val="clear" w:color="DDD9C3" w:fill="EEECE1"/>
          </w:tcPr>
          <w:p/>
        </w:tc>
      </w:tr>
      <w:tr w:rsidTr="00E66567">
        <w:tblPrEx>
          <w:tblW w:w="0" w:type="auto"/>
          <w:tblLook w:val="04A0"/>
        </w:tblPrEx>
        <w:tc>
          <w:tcPr>
            <w:tcW w:w="1667" w:type="pct"/>
            <w:tcBorders>
              <w:top w:val="nil"/>
              <w:left w:val="nil"/>
              <w:bottom w:val="nil"/>
              <w:right w:val="nil"/>
            </w:tcBorders>
            <w:shd w:val="clear" w:color="DDD9C3" w:fill="EEECE1"/>
          </w:tcPr>
          <w:p w:rsidR="00577307" w:rsidP="00E66567">
            <w:pPr>
              <w:pStyle w:val="Paragraph"/>
              <w:shd w:val="clear" w:color="auto" w:fill="auto"/>
              <w:jc w:val="left"/>
              <w:rPr>
                <w:color w:val="000000"/>
              </w:rPr>
            </w:pPr>
            <w:r>
              <w:rPr>
                <w:color w:val="000000"/>
              </w:rPr>
              <w:t>Signed by [NAME OF DIRECTOR]  for and on behalf of [NAME OF PARTY 2]</w:t>
            </w:r>
          </w:p>
        </w:tc>
        <w:tc>
          <w:tcPr>
            <w:tcW w:w="1667" w:type="pct"/>
            <w:tcBorders>
              <w:top w:val="nil"/>
              <w:left w:val="nil"/>
              <w:bottom w:val="nil"/>
              <w:right w:val="nil"/>
            </w:tcBorders>
            <w:shd w:val="clear" w:color="DDD9C3" w:fill="EEECE1"/>
          </w:tcPr>
          <w:p/>
        </w:tc>
        <w:tc>
          <w:tcPr>
            <w:tcW w:w="1667" w:type="pct"/>
            <w:tcBorders>
              <w:top w:val="nil"/>
              <w:left w:val="nil"/>
              <w:bottom w:val="nil"/>
              <w:right w:val="nil"/>
            </w:tcBorders>
            <w:shd w:val="clear" w:color="DDD9C3" w:fill="EEECE1"/>
          </w:tcPr>
          <w:p w:rsidR="00577307" w:rsidP="00E66567">
            <w:pPr>
              <w:pStyle w:val="Paragraph"/>
              <w:shd w:val="clear" w:color="auto" w:fill="auto"/>
              <w:jc w:val="left"/>
              <w:rPr>
                <w:color w:val="000000"/>
              </w:rPr>
            </w:pPr>
            <w:r>
              <w:rPr>
                <w:color w:val="000000"/>
              </w:rPr>
              <w:t>....................</w:t>
            </w:r>
          </w:p>
          <w:p w:rsidR="00577307" w:rsidP="00E66567">
            <w:pPr>
              <w:pStyle w:val="Paragraph"/>
              <w:shd w:val="clear" w:color="auto" w:fill="auto"/>
              <w:jc w:val="left"/>
              <w:rPr>
                <w:color w:val="000000"/>
              </w:rPr>
            </w:pPr>
            <w:r>
              <w:rPr>
                <w:color w:val="000000"/>
              </w:rPr>
              <w:t>Director</w:t>
            </w:r>
          </w:p>
        </w:tc>
      </w:tr>
      <w:tr w:rsidTr="00E66567">
        <w:tblPrEx>
          <w:tblW w:w="0" w:type="auto"/>
          <w:tblLook w:val="04A0"/>
        </w:tblPrEx>
        <w:trPr>
          <w:gridAfter w:val="2"/>
          <w:wAfter w:w="5760" w:type="dxa"/>
        </w:trPr>
        <w:tc>
          <w:tcPr>
            <w:tcW w:w="1667" w:type="pct"/>
            <w:tcBorders>
              <w:top w:val="nil"/>
              <w:left w:val="nil"/>
              <w:bottom w:val="nil"/>
              <w:right w:val="nil"/>
            </w:tcBorders>
            <w:shd w:val="clear" w:color="DDD9C3" w:fill="EEECE1"/>
          </w:tcPr>
          <w:p/>
        </w:tc>
      </w:tr>
      <w:tr w:rsidTr="00E66567">
        <w:tblPrEx>
          <w:tblW w:w="0" w:type="auto"/>
          <w:tblLook w:val="04A0"/>
        </w:tblPrEx>
        <w:tc>
          <w:tcPr>
            <w:tcW w:w="1667" w:type="pct"/>
            <w:gridSpan w:val="3"/>
            <w:tcBorders>
              <w:top w:val="nil"/>
              <w:left w:val="nil"/>
              <w:bottom w:val="nil"/>
              <w:right w:val="nil"/>
            </w:tcBorders>
            <w:shd w:val="clear" w:color="DDD9C3" w:fill="EEECE1"/>
          </w:tcPr>
          <w:p/>
        </w:tc>
      </w:tr>
    </w:tbl>
    <w:p/>
    <w:sectPr>
      <w:type w:val="nextPag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11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7253412"/>
    <w:multiLevelType w:val="hybridMultilevel"/>
    <w:tmpl w:val="960CC850"/>
    <w:lvl w:ilvl="0">
      <w:start w:val="1"/>
      <w:numFmt w:val="bullet"/>
      <w:pStyle w:val="DefinedTermBullet"/>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07D059AD"/>
    <w:multiLevelType w:val="hybridMultilevel"/>
    <w:tmpl w:val="340AB914"/>
    <w:lvl w:ilvl="0">
      <w:start w:val="1"/>
      <w:numFmt w:val="lowerLetter"/>
      <w:lvlText w:val="%1)"/>
      <w:lvlJc w:val="left"/>
      <w:pPr>
        <w:ind w:left="1714" w:hanging="360"/>
      </w:pPr>
      <w:rPr>
        <w:color w:val="000000"/>
      </w:rPr>
    </w:lvl>
    <w:lvl w:ilvl="1" w:tentative="1">
      <w:start w:val="1"/>
      <w:numFmt w:val="lowerLetter"/>
      <w:lvlText w:val="%2."/>
      <w:lvlJc w:val="left"/>
      <w:pPr>
        <w:ind w:left="2434" w:hanging="360"/>
      </w:pPr>
    </w:lvl>
    <w:lvl w:ilvl="2" w:tentative="1">
      <w:start w:val="1"/>
      <w:numFmt w:val="lowerRoman"/>
      <w:lvlText w:val="%3."/>
      <w:lvlJc w:val="right"/>
      <w:pPr>
        <w:ind w:left="3154" w:hanging="180"/>
      </w:pPr>
    </w:lvl>
    <w:lvl w:ilvl="3" w:tentative="1">
      <w:start w:val="1"/>
      <w:numFmt w:val="decimal"/>
      <w:lvlText w:val="%4."/>
      <w:lvlJc w:val="left"/>
      <w:pPr>
        <w:ind w:left="3874" w:hanging="360"/>
      </w:pPr>
    </w:lvl>
    <w:lvl w:ilvl="4" w:tentative="1">
      <w:start w:val="1"/>
      <w:numFmt w:val="lowerLetter"/>
      <w:lvlText w:val="%5."/>
      <w:lvlJc w:val="left"/>
      <w:pPr>
        <w:ind w:left="4594" w:hanging="360"/>
      </w:pPr>
    </w:lvl>
    <w:lvl w:ilvl="5" w:tentative="1">
      <w:start w:val="1"/>
      <w:numFmt w:val="lowerRoman"/>
      <w:lvlText w:val="%6."/>
      <w:lvlJc w:val="right"/>
      <w:pPr>
        <w:ind w:left="5314" w:hanging="180"/>
      </w:pPr>
    </w:lvl>
    <w:lvl w:ilvl="6" w:tentative="1">
      <w:start w:val="1"/>
      <w:numFmt w:val="decimal"/>
      <w:lvlText w:val="%7."/>
      <w:lvlJc w:val="left"/>
      <w:pPr>
        <w:ind w:left="6034" w:hanging="360"/>
      </w:pPr>
    </w:lvl>
    <w:lvl w:ilvl="7" w:tentative="1">
      <w:start w:val="1"/>
      <w:numFmt w:val="lowerLetter"/>
      <w:lvlText w:val="%8."/>
      <w:lvlJc w:val="left"/>
      <w:pPr>
        <w:ind w:left="6754" w:hanging="360"/>
      </w:pPr>
    </w:lvl>
    <w:lvl w:ilvl="8" w:tentative="1">
      <w:start w:val="1"/>
      <w:numFmt w:val="lowerRoman"/>
      <w:lvlText w:val="%9."/>
      <w:lvlJc w:val="right"/>
      <w:pPr>
        <w:ind w:left="7474" w:hanging="180"/>
      </w:pPr>
    </w:lvl>
  </w:abstractNum>
  <w:abstractNum w:abstractNumId="13">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64E63F9"/>
    <w:multiLevelType w:val="hybridMultilevel"/>
    <w:tmpl w:val="F9EEB024"/>
    <w:lvl w:ilvl="0">
      <w:start w:val="1"/>
      <w:numFmt w:val="decimal"/>
      <w:lvlText w:val="Schedule %1"/>
      <w:lvlJc w:val="left"/>
      <w:pPr>
        <w:ind w:left="720" w:hanging="360"/>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20E82F3A"/>
    <w:multiLevelType w:val="hybridMultilevel"/>
    <w:tmpl w:val="1DF80854"/>
    <w:lvl w:ilvl="0">
      <w:start w:val="1"/>
      <w:numFmt w:val="decimal"/>
      <w:pStyle w:val="ScheduleHeading-Single"/>
      <w:lvlText w:val="Schedule"/>
      <w:lvlJc w:val="left"/>
      <w:pPr>
        <w:tabs>
          <w:tab w:val="num" w:pos="720"/>
        </w:tabs>
        <w:ind w:left="720" w:hanging="720"/>
      </w:pPr>
      <w:rPr>
        <w:color w:val="00000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8">
    <w:nsid w:val="23F230AE"/>
    <w:multiLevelType w:val="hybridMultilevel"/>
    <w:tmpl w:val="DC3EE75A"/>
    <w:lvl w:ilvl="0">
      <w:start w:val="1"/>
      <w:numFmt w:val="decimal"/>
      <w:lvlText w:val="Part %1"/>
      <w:lvlJc w:val="left"/>
      <w:pPr>
        <w:ind w:left="720" w:hanging="360"/>
      </w:pPr>
      <w:rPr>
        <w:rFonts w:hint="default"/>
        <w:b/>
        <w:i w:val="0"/>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25B00E4C"/>
    <w:multiLevelType w:val="hybridMultilevel"/>
    <w:tmpl w:val="97C4AA26"/>
    <w:lvl w:ilvl="0">
      <w:start w:val="1"/>
      <w:numFmt w:val="upperLetter"/>
      <w:pStyle w:val="Annex"/>
      <w:lvlText w:val="ANNEX %1"/>
      <w:lvlJc w:val="left"/>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cap="rnd">
          <w14:noFill/>
          <w14:bevel/>
        </w14:textOutline>
        <w14:textFill>
          <w14:solidFill>
            <w14:srgbClr w14:val="000000"/>
          </w14:solidFill>
        </w14:textFill>
        <w14:ligatures w14:val="none"/>
        <w14:numForm w14:val="default"/>
        <w14:numSpacing w14:val="default"/>
        <w14:stylisticSets xmlns:w14="http://schemas.microsoft.com/office/word/2010/wordml"/>
        <w14:cntxtAlts w14: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29C94F29"/>
    <w:multiLevelType w:val="hybridMultilevel"/>
    <w:tmpl w:val="4CBC2A34"/>
    <w:lvl w:ilvl="0">
      <w:start w:val="1"/>
      <w:numFmt w:val="decimal"/>
      <w:pStyle w:val="QuestionParagraph"/>
      <w:lvlText w:val="%1."/>
      <w:lvlJc w:val="left"/>
      <w:pPr>
        <w:ind w:left="720" w:hanging="360"/>
      </w:pPr>
      <w:rPr>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310416CA"/>
    <w:multiLevelType w:val="hybridMultilevel"/>
    <w:tmpl w:val="072EDEC8"/>
    <w:lvl w:ilvl="0">
      <w:start w:val="1"/>
      <w:numFmt w:val="bullet"/>
      <w:pStyle w:val="subclause2Bullet2"/>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22">
    <w:nsid w:val="31E9741F"/>
    <w:multiLevelType w:val="hybridMultilevel"/>
    <w:tmpl w:val="0CAC7D4E"/>
    <w:lvl w:ilvl="0">
      <w:start w:val="1"/>
      <w:numFmt w:val="bullet"/>
      <w:pStyle w:val="BulletList2"/>
      <w:lvlText w:val=""/>
      <w:lvlJc w:val="left"/>
      <w:pPr>
        <w:tabs>
          <w:tab w:val="num" w:pos="1077"/>
        </w:tabs>
        <w:ind w:left="1077"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33CC668D"/>
    <w:multiLevelType w:val="hybridMultilevel"/>
    <w:tmpl w:val="594C4DAE"/>
    <w:lvl w:ilvl="0">
      <w:start w:val="1"/>
      <w:numFmt w:val="bullet"/>
      <w:pStyle w:val="Bullet4"/>
      <w:lvlText w:val=""/>
      <w:lvlJc w:val="left"/>
      <w:pPr>
        <w:tabs>
          <w:tab w:val="num" w:pos="2676"/>
        </w:tabs>
        <w:ind w:left="2676"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5">
    <w:nsid w:val="38130038"/>
    <w:multiLevelType w:val="hybridMultilevel"/>
    <w:tmpl w:val="FF8A0FAE"/>
    <w:lvl w:ilvl="0">
      <w:start w:val="1"/>
      <w:numFmt w:val="bullet"/>
      <w:pStyle w:val="Clause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nsid w:val="402E6DC1"/>
    <w:multiLevelType w:val="hybridMultilevel"/>
    <w:tmpl w:val="8AAEB3E8"/>
    <w:lvl w:ilvl="0">
      <w:start w:val="1"/>
      <w:numFmt w:val="bullet"/>
      <w:lvlText w:val=""/>
      <w:lvlJc w:val="left"/>
      <w:pPr>
        <w:ind w:left="720" w:hanging="360"/>
      </w:pPr>
      <w:rPr>
        <w:rFonts w:ascii="Symbol" w:hAnsi="Symbol" w:hint="default"/>
        <w:color w:val="00000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4D67987"/>
    <w:multiLevelType w:val="hybridMultilevel"/>
    <w:tmpl w:val="EBD6FB80"/>
    <w:lvl w:ilvl="0">
      <w:start w:val="1"/>
      <w:numFmt w:val="bullet"/>
      <w:pStyle w:val="subclause1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8">
    <w:nsid w:val="44E96665"/>
    <w:multiLevelType w:val="hybridMultilevel"/>
    <w:tmpl w:val="EF1E142A"/>
    <w:lvl w:ilvl="0">
      <w:start w:val="1"/>
      <w:numFmt w:val="bullet"/>
      <w:pStyle w:val="subclause3Bullet1"/>
      <w:lvlText w:val=""/>
      <w:lvlJc w:val="left"/>
      <w:pPr>
        <w:ind w:left="2988" w:hanging="360"/>
      </w:pPr>
      <w:rPr>
        <w:rFonts w:ascii="Symbol" w:hAnsi="Symbol" w:hint="default"/>
        <w:color w:val="000000"/>
      </w:rPr>
    </w:lvl>
    <w:lvl w:ilvl="1" w:tentative="1">
      <w:start w:val="1"/>
      <w:numFmt w:val="bullet"/>
      <w:lvlText w:val="o"/>
      <w:lvlJc w:val="left"/>
      <w:pPr>
        <w:ind w:left="3708" w:hanging="360"/>
      </w:pPr>
      <w:rPr>
        <w:rFonts w:ascii="Courier New" w:hAnsi="Courier New" w:cs="Courier New" w:hint="default"/>
      </w:rPr>
    </w:lvl>
    <w:lvl w:ilvl="2" w:tentative="1">
      <w:start w:val="1"/>
      <w:numFmt w:val="bullet"/>
      <w:lvlText w:val=""/>
      <w:lvlJc w:val="left"/>
      <w:pPr>
        <w:ind w:left="4428" w:hanging="360"/>
      </w:pPr>
      <w:rPr>
        <w:rFonts w:ascii="Wingdings" w:hAnsi="Wingdings" w:hint="default"/>
      </w:rPr>
    </w:lvl>
    <w:lvl w:ilvl="3" w:tentative="1">
      <w:start w:val="1"/>
      <w:numFmt w:val="bullet"/>
      <w:lvlText w:val=""/>
      <w:lvlJc w:val="left"/>
      <w:pPr>
        <w:ind w:left="5148" w:hanging="360"/>
      </w:pPr>
      <w:rPr>
        <w:rFonts w:ascii="Symbol" w:hAnsi="Symbol" w:hint="default"/>
      </w:rPr>
    </w:lvl>
    <w:lvl w:ilvl="4" w:tentative="1">
      <w:start w:val="1"/>
      <w:numFmt w:val="bullet"/>
      <w:lvlText w:val="o"/>
      <w:lvlJc w:val="left"/>
      <w:pPr>
        <w:ind w:left="5868" w:hanging="360"/>
      </w:pPr>
      <w:rPr>
        <w:rFonts w:ascii="Courier New" w:hAnsi="Courier New" w:cs="Courier New" w:hint="default"/>
      </w:rPr>
    </w:lvl>
    <w:lvl w:ilvl="5" w:tentative="1">
      <w:start w:val="1"/>
      <w:numFmt w:val="bullet"/>
      <w:lvlText w:val=""/>
      <w:lvlJc w:val="left"/>
      <w:pPr>
        <w:ind w:left="6588" w:hanging="360"/>
      </w:pPr>
      <w:rPr>
        <w:rFonts w:ascii="Wingdings" w:hAnsi="Wingdings" w:hint="default"/>
      </w:rPr>
    </w:lvl>
    <w:lvl w:ilvl="6" w:tentative="1">
      <w:start w:val="1"/>
      <w:numFmt w:val="bullet"/>
      <w:lvlText w:val=""/>
      <w:lvlJc w:val="left"/>
      <w:pPr>
        <w:ind w:left="7308" w:hanging="360"/>
      </w:pPr>
      <w:rPr>
        <w:rFonts w:ascii="Symbol" w:hAnsi="Symbol" w:hint="default"/>
      </w:rPr>
    </w:lvl>
    <w:lvl w:ilvl="7" w:tentative="1">
      <w:start w:val="1"/>
      <w:numFmt w:val="bullet"/>
      <w:lvlText w:val="o"/>
      <w:lvlJc w:val="left"/>
      <w:pPr>
        <w:ind w:left="8028" w:hanging="360"/>
      </w:pPr>
      <w:rPr>
        <w:rFonts w:ascii="Courier New" w:hAnsi="Courier New" w:cs="Courier New" w:hint="default"/>
      </w:rPr>
    </w:lvl>
    <w:lvl w:ilvl="8" w:tentative="1">
      <w:start w:val="1"/>
      <w:numFmt w:val="bullet"/>
      <w:lvlText w:val=""/>
      <w:lvlJc w:val="left"/>
      <w:pPr>
        <w:ind w:left="8748" w:hanging="360"/>
      </w:pPr>
      <w:rPr>
        <w:rFonts w:ascii="Wingdings" w:hAnsi="Wingdings" w:hint="default"/>
      </w:rPr>
    </w:lvl>
  </w:abstractNum>
  <w:abstractNum w:abstractNumId="29">
    <w:nsid w:val="46AC04C6"/>
    <w:multiLevelType w:val="hybridMultilevel"/>
    <w:tmpl w:val="E6C47700"/>
    <w:lvl w:ilvl="0">
      <w:start w:val="1"/>
      <w:numFmt w:val="bullet"/>
      <w:pStyle w:val="subclause2Bullet1"/>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30">
    <w:nsid w:val="47F42723"/>
    <w:multiLevelType w:val="hybridMultilevel"/>
    <w:tmpl w:val="C5A02EE6"/>
    <w:lvl w:ilvl="0">
      <w:start w:val="1"/>
      <w:numFmt w:val="bullet"/>
      <w:pStyle w:val="subclause1Bullet1"/>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1">
    <w:nsid w:val="55CB0AF0"/>
    <w:multiLevelType w:val="hybridMultilevel"/>
    <w:tmpl w:val="EB98B43A"/>
    <w:lvl w:ilvl="0">
      <w:start w:val="1"/>
      <w:numFmt w:val="decimal"/>
      <w:pStyle w:val="LongQuestionPara"/>
      <w:lvlText w:val="%1."/>
      <w:lvlJc w:val="left"/>
      <w:pPr>
        <w:ind w:left="360" w:hanging="360"/>
      </w:pPr>
      <w:rPr>
        <w:rFonts w:hint="default"/>
        <w:b/>
        <w:i w:val="0"/>
        <w:color w:val="000000"/>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Jc w:val="left"/>
      <w:pPr>
        <w:ind w:left="0" w:firstLine="0"/>
      </w:pPr>
    </w:lvl>
    <w:lvl w:ilvl="2">
      <w:start w:val="1"/>
      <w:numFmt w:val="none"/>
      <w:pStyle w:val="Heading3"/>
      <w:suff w:val="nothing"/>
      <w:lvlJc w:val="left"/>
      <w:pPr>
        <w:ind w:left="0" w:firstLine="0"/>
      </w:pPr>
      <w:rPr>
        <w:color w:val="000000"/>
      </w:rPr>
    </w:lvl>
    <w:lvl w:ilvl="3">
      <w:start w:val="1"/>
      <w:numFmt w:val="none"/>
      <w:pStyle w:val="Heading4"/>
      <w:suff w:val="nothing"/>
      <w:lvlJc w:val="left"/>
      <w:pPr>
        <w:ind w:left="0" w:firstLine="0"/>
      </w:pPr>
    </w:lvl>
    <w:lvl w:ilvl="4">
      <w:start w:val="1"/>
      <w:numFmt w:val="none"/>
      <w:pStyle w:val="Heading5"/>
      <w:suff w:val="nothing"/>
      <w:lvlJc w:val="left"/>
      <w:pPr>
        <w:ind w:left="0" w:firstLine="0"/>
      </w:pPr>
    </w:lvl>
    <w:lvl w:ilvl="5">
      <w:start w:val="1"/>
      <w:numFmt w:val="none"/>
      <w:pStyle w:val="Heading6"/>
      <w:suff w:val="nothing"/>
      <w:lvlJc w:val="left"/>
      <w:pPr>
        <w:ind w:left="0" w:firstLine="0"/>
      </w:pPr>
    </w:lvl>
    <w:lvl w:ilvl="6">
      <w:start w:val="1"/>
      <w:numFmt w:val="none"/>
      <w:pStyle w:val="Heading7"/>
      <w:suff w:val="nothing"/>
      <w:lvlJc w:val="left"/>
      <w:pPr>
        <w:ind w:left="0" w:firstLine="0"/>
      </w:pPr>
    </w:lvl>
    <w:lvl w:ilvl="7">
      <w:start w:val="1"/>
      <w:numFmt w:val="none"/>
      <w:pStyle w:val="Heading8"/>
      <w:suff w:val="nothing"/>
      <w:lvlJc w:val="left"/>
      <w:pPr>
        <w:ind w:left="0" w:firstLine="0"/>
      </w:pPr>
    </w:lvl>
    <w:lvl w:ilvl="8">
      <w:start w:val="1"/>
      <w:numFmt w:val="none"/>
      <w:pStyle w:val="Heading9"/>
      <w:suff w:val="nothing"/>
      <w:lvlJc w:val="left"/>
      <w:pPr>
        <w:ind w:left="0" w:firstLine="0"/>
      </w:pPr>
    </w:lvl>
  </w:abstractNum>
  <w:abstractNum w:abstractNumId="33">
    <w:nsid w:val="5D206610"/>
    <w:multiLevelType w:val="hybridMultilevel"/>
    <w:tmpl w:val="31700046"/>
    <w:lvl w:ilvl="0">
      <w:start w:val="1"/>
      <w:numFmt w:val="lowerLetter"/>
      <w:lvlText w:val="(%1)"/>
      <w:lvlJc w:val="left"/>
      <w:pPr>
        <w:ind w:left="1440" w:hanging="360"/>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4">
    <w:nsid w:val="61071422"/>
    <w:multiLevelType w:val="hybridMultilevel"/>
    <w:tmpl w:val="59B858D8"/>
    <w:lvl w:ilvl="0">
      <w:start w:val="1"/>
      <w:numFmt w:val="bullet"/>
      <w:pStyle w:val="ClauseBullet1"/>
      <w:lvlText w:val=""/>
      <w:lvlJc w:val="left"/>
      <w:pPr>
        <w:ind w:left="1080" w:hanging="360"/>
      </w:pPr>
      <w:rPr>
        <w:rFonts w:ascii="Symbol" w:hAnsi="Symbol" w:hint="default"/>
        <w:color w:val="00000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5">
    <w:nsid w:val="642371CD"/>
    <w:multiLevelType w:val="hybridMultilevel"/>
    <w:tmpl w:val="3B76A654"/>
    <w:lvl w:ilvl="0">
      <w:start w:val="1"/>
      <w:numFmt w:val="bullet"/>
      <w:pStyle w:val="subclause3Bullet2"/>
      <w:lvlText w:val=""/>
      <w:lvlJc w:val="left"/>
      <w:pPr>
        <w:ind w:left="3748" w:hanging="360"/>
      </w:pPr>
      <w:rPr>
        <w:rFonts w:ascii="Symbol" w:hAnsi="Symbol" w:hint="default"/>
        <w:color w:val="000000"/>
      </w:rPr>
    </w:lvl>
    <w:lvl w:ilvl="1" w:tentative="1">
      <w:start w:val="1"/>
      <w:numFmt w:val="bullet"/>
      <w:lvlText w:val="o"/>
      <w:lvlJc w:val="left"/>
      <w:pPr>
        <w:ind w:left="4468" w:hanging="360"/>
      </w:pPr>
      <w:rPr>
        <w:rFonts w:ascii="Courier New" w:hAnsi="Courier New" w:cs="Courier New" w:hint="default"/>
      </w:rPr>
    </w:lvl>
    <w:lvl w:ilvl="2" w:tentative="1">
      <w:start w:val="1"/>
      <w:numFmt w:val="bullet"/>
      <w:lvlText w:val=""/>
      <w:lvlJc w:val="left"/>
      <w:pPr>
        <w:ind w:left="5188" w:hanging="360"/>
      </w:pPr>
      <w:rPr>
        <w:rFonts w:ascii="Wingdings" w:hAnsi="Wingdings" w:hint="default"/>
      </w:rPr>
    </w:lvl>
    <w:lvl w:ilvl="3" w:tentative="1">
      <w:start w:val="1"/>
      <w:numFmt w:val="bullet"/>
      <w:lvlText w:val=""/>
      <w:lvlJc w:val="left"/>
      <w:pPr>
        <w:ind w:left="5908" w:hanging="360"/>
      </w:pPr>
      <w:rPr>
        <w:rFonts w:ascii="Symbol" w:hAnsi="Symbol" w:hint="default"/>
      </w:rPr>
    </w:lvl>
    <w:lvl w:ilvl="4" w:tentative="1">
      <w:start w:val="1"/>
      <w:numFmt w:val="bullet"/>
      <w:lvlText w:val="o"/>
      <w:lvlJc w:val="left"/>
      <w:pPr>
        <w:ind w:left="6628" w:hanging="360"/>
      </w:pPr>
      <w:rPr>
        <w:rFonts w:ascii="Courier New" w:hAnsi="Courier New" w:cs="Courier New" w:hint="default"/>
      </w:rPr>
    </w:lvl>
    <w:lvl w:ilvl="5" w:tentative="1">
      <w:start w:val="1"/>
      <w:numFmt w:val="bullet"/>
      <w:lvlText w:val=""/>
      <w:lvlJc w:val="left"/>
      <w:pPr>
        <w:ind w:left="7348" w:hanging="360"/>
      </w:pPr>
      <w:rPr>
        <w:rFonts w:ascii="Wingdings" w:hAnsi="Wingdings" w:hint="default"/>
      </w:rPr>
    </w:lvl>
    <w:lvl w:ilvl="6" w:tentative="1">
      <w:start w:val="1"/>
      <w:numFmt w:val="bullet"/>
      <w:lvlText w:val=""/>
      <w:lvlJc w:val="left"/>
      <w:pPr>
        <w:ind w:left="8068" w:hanging="360"/>
      </w:pPr>
      <w:rPr>
        <w:rFonts w:ascii="Symbol" w:hAnsi="Symbol" w:hint="default"/>
      </w:rPr>
    </w:lvl>
    <w:lvl w:ilvl="7" w:tentative="1">
      <w:start w:val="1"/>
      <w:numFmt w:val="bullet"/>
      <w:lvlText w:val="o"/>
      <w:lvlJc w:val="left"/>
      <w:pPr>
        <w:ind w:left="8788" w:hanging="360"/>
      </w:pPr>
      <w:rPr>
        <w:rFonts w:ascii="Courier New" w:hAnsi="Courier New" w:cs="Courier New" w:hint="default"/>
      </w:rPr>
    </w:lvl>
    <w:lvl w:ilvl="8" w:tentative="1">
      <w:start w:val="1"/>
      <w:numFmt w:val="bullet"/>
      <w:lvlText w:val=""/>
      <w:lvlJc w:val="left"/>
      <w:pPr>
        <w:ind w:left="9508" w:hanging="360"/>
      </w:pPr>
      <w:rPr>
        <w:rFonts w:ascii="Wingdings" w:hAnsi="Wingdings" w:hint="default"/>
      </w:rPr>
    </w:lvl>
  </w:abstractNum>
  <w:abstractNum w:abstractNumId="36">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7">
    <w:nsid w:val="6A14466B"/>
    <w:multiLevelType w:val="hybridMultilevel"/>
    <w:tmpl w:val="2402A666"/>
    <w:lvl w:ilvl="0">
      <w:start w:val="1"/>
      <w:numFmt w:val="bullet"/>
      <w:pStyle w:val="BulletList1"/>
      <w:lvlText w:val="·"/>
      <w:lvlJc w:val="left"/>
      <w:pPr>
        <w:tabs>
          <w:tab w:val="num" w:pos="360"/>
        </w:tabs>
        <w:ind w:left="360" w:hanging="360"/>
      </w:pPr>
      <w:rPr>
        <w:rFonts w:ascii="Symbol" w:hAnsi="Symbol" w:hint="default"/>
        <w:color w:val="000000"/>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color w:val="000000"/>
      </w:rPr>
    </w:lvl>
    <w:lvl w:ilvl="2">
      <w:start w:val="1"/>
      <w:numFmt w:val="none"/>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1">
    <w:nsid w:val="78C31C79"/>
    <w:multiLevelType w:val="hybridMultilevel"/>
    <w:tmpl w:val="0BBA56BC"/>
    <w:lvl w:ilvl="0">
      <w:start w:val="1"/>
      <w:numFmt w:val="decimal"/>
      <w:lvlText w:val="%1."/>
      <w:lvlJc w:val="left"/>
      <w:pPr>
        <w:ind w:left="1440" w:hanging="360"/>
      </w:pPr>
      <w:rPr>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2">
    <w:nsid w:val="7DB5644F"/>
    <w:multiLevelType w:val="hybridMultilevel"/>
    <w:tmpl w:val="8BCC9C08"/>
    <w:lvl w:ilvl="0">
      <w:start w:val="1"/>
      <w:numFmt w:val="bullet"/>
      <w:pStyle w:val="BulletList3"/>
      <w:lvlText w:val=""/>
      <w:lvlJc w:val="left"/>
      <w:pPr>
        <w:tabs>
          <w:tab w:val="num" w:pos="1945"/>
        </w:tabs>
        <w:ind w:left="1945"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7"/>
  </w:num>
  <w:num w:numId="3">
    <w:abstractNumId w:val="22"/>
  </w:num>
  <w:num w:numId="4">
    <w:abstractNumId w:val="42"/>
  </w:num>
  <w:num w:numId="5">
    <w:abstractNumId w:val="39"/>
  </w:num>
  <w:num w:numId="6">
    <w:abstractNumId w:val="16"/>
  </w:num>
  <w:num w:numId="7">
    <w:abstractNumId w:val="24"/>
  </w:num>
  <w:num w:numId="8">
    <w:abstractNumId w:val="23"/>
  </w:num>
  <w:num w:numId="9">
    <w:abstractNumId w:val="20"/>
  </w:num>
  <w:num w:numId="10">
    <w:abstractNumId w:val="32"/>
  </w:num>
  <w:num w:numId="11">
    <w:abstractNumId w:val="19"/>
  </w:num>
  <w:num w:numId="12">
    <w:abstractNumId w:val="31"/>
  </w:num>
  <w:num w:numId="13">
    <w:abstractNumId w:val="34"/>
  </w:num>
  <w:num w:numId="14">
    <w:abstractNumId w:val="25"/>
  </w:num>
  <w:num w:numId="15">
    <w:abstractNumId w:val="30"/>
  </w:num>
  <w:num w:numId="16">
    <w:abstractNumId w:val="28"/>
  </w:num>
  <w:num w:numId="17">
    <w:abstractNumId w:val="29"/>
  </w:num>
  <w:num w:numId="18">
    <w:abstractNumId w:val="27"/>
  </w:num>
  <w:num w:numId="19">
    <w:abstractNumId w:val="21"/>
  </w:num>
  <w:num w:numId="20">
    <w:abstractNumId w:val="35"/>
  </w:num>
  <w:num w:numId="21">
    <w:abstractNumId w:val="11"/>
  </w:num>
  <w:num w:numId="22">
    <w:abstractNumId w:val="14"/>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num>
  <w:num w:numId="25">
    <w:abstractNumId w:val="40"/>
  </w:num>
  <w:num w:numId="26">
    <w:abstractNumId w:val="15"/>
  </w:num>
  <w:num w:numId="27">
    <w:abstractNumId w:val="18"/>
  </w:num>
  <w:num w:numId="28">
    <w:abstractNumId w:val="33"/>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10"/>
  </w:num>
  <w:num w:numId="42">
    <w:abstractNumId w:val="41"/>
  </w:num>
  <w:num w:numId="43">
    <w:abstractNumId w:val="12"/>
  </w:num>
  <w:num w:numId="44">
    <w:abstractNumId w:val="17"/>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linkStyles/>
  <w:stylePaneFormatFilter w:val="1024"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isibleStyl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docVars>
    <w:docVar w:name="docPartsVariable" w:val="&lt;docParts&gt;_x000d__x000a_  &lt;Precedent&gt;agreement&lt;/Precedent&gt;_x000d__x000a_  &lt;Operative&gt;Clause&lt;/Operative&gt;_x000d__x000a_  &lt;TemplateType&gt;null&lt;/TemplateType&gt;_x000d__x000a_  &lt;SignaturePageBreakType&gt;Yes without message&lt;/SignaturePageBreakType&gt;_x000d__x000a_&lt;/docParts&gt;"/>
    <w:docVar w:name="gentXMLPartID" w:val="{7060ECDF-C759-466F-8D48-4416FA974811}"/>
  </w:docVar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4B76"/>
    <w:pPr>
      <w:spacing w:line="240" w:lineRule="atLeast"/>
    </w:pPr>
    <w:rPr>
      <w:rFonts w:ascii="Arial" w:eastAsia="Arial" w:hAnsi="Arial" w:cs="Arial"/>
      <w:color w:val="000000"/>
    </w:rPr>
  </w:style>
  <w:style w:type="paragraph" w:styleId="Heading1">
    <w:name w:val="heading 1"/>
    <w:basedOn w:val="Normal"/>
    <w:next w:val="Normal"/>
    <w:link w:val="Heading1Char"/>
    <w:uiPriority w:val="9"/>
    <w:qFormat/>
    <w:rsid w:val="00904B76"/>
    <w:pPr>
      <w:keepNext/>
      <w:keepLines/>
      <w:numPr>
        <w:numId w:val="10"/>
      </w:numPr>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semiHidden/>
    <w:unhideWhenUsed/>
    <w:qFormat/>
    <w:rsid w:val="00904B76"/>
    <w:pPr>
      <w:keepNext/>
      <w:keepLines/>
      <w:numPr>
        <w:ilvl w:val="1"/>
        <w:numId w:val="10"/>
      </w:numPr>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unhideWhenUsed/>
    <w:qFormat/>
    <w:rsid w:val="00904B76"/>
    <w:pPr>
      <w:keepNext/>
      <w:keepLines/>
      <w:numPr>
        <w:ilvl w:val="2"/>
        <w:numId w:val="10"/>
      </w:numPr>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904B76"/>
    <w:pPr>
      <w:keepNext/>
      <w:keepLines/>
      <w:numPr>
        <w:ilvl w:val="3"/>
        <w:numId w:val="10"/>
      </w:numPr>
      <w:spacing w:before="200" w:after="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904B76"/>
    <w:pPr>
      <w:keepNext/>
      <w:keepLines/>
      <w:numPr>
        <w:ilvl w:val="4"/>
        <w:numId w:val="10"/>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904B76"/>
    <w:pPr>
      <w:keepNext/>
      <w:keepLines/>
      <w:numPr>
        <w:ilvl w:val="5"/>
        <w:numId w:val="10"/>
      </w:numPr>
      <w:spacing w:before="200" w:after="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904B76"/>
    <w:pPr>
      <w:keepNext/>
      <w:keepLines/>
      <w:numPr>
        <w:ilvl w:val="6"/>
        <w:numId w:val="10"/>
      </w:numPr>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904B76"/>
    <w:pPr>
      <w:keepNext/>
      <w:keepLines/>
      <w:numPr>
        <w:ilvl w:val="7"/>
        <w:numId w:val="10"/>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04B76"/>
    <w:pPr>
      <w:keepNext/>
      <w:keepLines/>
      <w:numPr>
        <w:ilvl w:val="8"/>
        <w:numId w:val="10"/>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rsid w:val="00904B76"/>
    <w:rPr>
      <w:rFonts w:ascii="Arial" w:eastAsia="Arial" w:hAnsi="Arial" w:cs="Arial"/>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904B76"/>
  </w:style>
  <w:style w:type="paragraph" w:customStyle="1" w:styleId="Abstract">
    <w:name w:val="Abstract"/>
    <w:link w:val="AbstractChar"/>
    <w:rsid w:val="00904B76"/>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904B76"/>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904B76"/>
    <w:pPr>
      <w:numPr>
        <w:numId w:val="11"/>
      </w:numPr>
      <w:spacing w:before="240" w:after="240"/>
    </w:pPr>
    <w:rPr>
      <w:b/>
      <w:color w:val="000000"/>
    </w:rPr>
  </w:style>
  <w:style w:type="paragraph" w:customStyle="1" w:styleId="AuthoringGroup">
    <w:name w:val="Authoring Group"/>
    <w:link w:val="AuthoringGroupChar"/>
    <w:rsid w:val="00904B76"/>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904B76"/>
    <w:rPr>
      <w:rFonts w:ascii="Arial" w:eastAsia="Arial Unicode MS" w:hAnsi="Arial" w:cs="Arial"/>
      <w:color w:val="000000"/>
      <w:sz w:val="24"/>
      <w:lang w:val="en-US" w:eastAsia="en-US"/>
    </w:rPr>
  </w:style>
  <w:style w:type="paragraph" w:customStyle="1" w:styleId="Background">
    <w:name w:val="Background"/>
    <w:aliases w:val="(A) Background"/>
    <w:basedOn w:val="Normal"/>
    <w:rsid w:val="00904B76"/>
    <w:pPr>
      <w:numPr>
        <w:numId w:val="1"/>
      </w:numPr>
      <w:spacing w:before="120" w:after="120" w:line="300" w:lineRule="atLeast"/>
      <w:jc w:val="both"/>
    </w:pPr>
    <w:rPr>
      <w:rFonts w:ascii="Arial" w:eastAsia="Arial Unicode MS" w:hAnsi="Arial" w:cs="Arial"/>
      <w:color w:val="000000"/>
      <w:szCs w:val="20"/>
      <w:lang w:eastAsia="en-US"/>
    </w:rPr>
  </w:style>
  <w:style w:type="paragraph" w:customStyle="1" w:styleId="BulletList1">
    <w:name w:val="Bullet List 1"/>
    <w:aliases w:val="Bullet1"/>
    <w:basedOn w:val="Normal"/>
    <w:rsid w:val="00904B76"/>
    <w:pPr>
      <w:numPr>
        <w:numId w:val="2"/>
      </w:numPr>
      <w:spacing w:after="240" w:line="300" w:lineRule="atLeast"/>
      <w:jc w:val="both"/>
    </w:pPr>
    <w:rPr>
      <w:rFonts w:ascii="Arial" w:eastAsia="Arial Unicode MS" w:hAnsi="Arial" w:cs="Arial"/>
      <w:color w:val="000000"/>
      <w:szCs w:val="20"/>
      <w:lang w:eastAsia="en-US"/>
    </w:rPr>
  </w:style>
  <w:style w:type="paragraph" w:customStyle="1" w:styleId="BulletList2">
    <w:name w:val="Bullet List 2"/>
    <w:aliases w:val="Bullet2"/>
    <w:basedOn w:val="Normal"/>
    <w:rsid w:val="00904B76"/>
    <w:pPr>
      <w:numPr>
        <w:numId w:val="3"/>
      </w:numPr>
      <w:spacing w:after="120" w:line="240" w:lineRule="auto"/>
      <w:ind w:left="1080" w:hanging="720"/>
      <w:jc w:val="both"/>
    </w:pPr>
    <w:rPr>
      <w:rFonts w:ascii="Arial" w:eastAsia="Arial Unicode MS" w:hAnsi="Arial" w:cs="Arial"/>
      <w:color w:val="000000"/>
      <w:szCs w:val="20"/>
      <w:lang w:eastAsia="en-US"/>
    </w:rPr>
  </w:style>
  <w:style w:type="paragraph" w:customStyle="1" w:styleId="BulletList3">
    <w:name w:val="Bullet List 3"/>
    <w:aliases w:val="Bullet3"/>
    <w:basedOn w:val="Normal"/>
    <w:rsid w:val="00904B76"/>
    <w:pPr>
      <w:numPr>
        <w:numId w:val="4"/>
      </w:numPr>
      <w:spacing w:after="240" w:line="240" w:lineRule="auto"/>
      <w:jc w:val="both"/>
    </w:pPr>
    <w:rPr>
      <w:rFonts w:ascii="Arial" w:eastAsia="Arial Unicode MS" w:hAnsi="Arial" w:cs="Arial"/>
      <w:color w:val="000000"/>
      <w:szCs w:val="20"/>
      <w:lang w:eastAsia="en-US"/>
    </w:rPr>
  </w:style>
  <w:style w:type="paragraph" w:customStyle="1" w:styleId="TitleClause">
    <w:name w:val="Title Clause"/>
    <w:basedOn w:val="Normal"/>
    <w:rsid w:val="00904B76"/>
    <w:pPr>
      <w:keepNext/>
      <w:numPr>
        <w:numId w:val="23"/>
      </w:numPr>
      <w:spacing w:before="240" w:after="240" w:line="300" w:lineRule="atLeast"/>
      <w:jc w:val="both"/>
      <w:outlineLvl w:val="0"/>
    </w:pPr>
    <w:rPr>
      <w:rFonts w:ascii="Arial" w:eastAsia="Arial Unicode MS" w:hAnsi="Arial" w:cs="Arial"/>
      <w:b/>
      <w:color w:val="000000"/>
      <w:kern w:val="28"/>
      <w:szCs w:val="20"/>
      <w:lang w:eastAsia="en-US"/>
    </w:rPr>
  </w:style>
  <w:style w:type="paragraph" w:customStyle="1" w:styleId="ClauseNoTitle">
    <w:name w:val="Clause No Title"/>
    <w:basedOn w:val="TitleClause"/>
    <w:rsid w:val="00904B76"/>
    <w:rPr>
      <w:b w:val="0"/>
      <w:smallCaps/>
      <w:color w:val="000000"/>
    </w:rPr>
  </w:style>
  <w:style w:type="paragraph" w:customStyle="1" w:styleId="ClosingPara">
    <w:name w:val="Closing Para"/>
    <w:basedOn w:val="Normal"/>
    <w:rsid w:val="00904B76"/>
    <w:pPr>
      <w:spacing w:before="120" w:after="240" w:line="300" w:lineRule="atLeast"/>
      <w:jc w:val="both"/>
    </w:pPr>
    <w:rPr>
      <w:rFonts w:ascii="Arial" w:eastAsia="Arial Unicode MS" w:hAnsi="Arial" w:cs="Arial"/>
      <w:color w:val="000000"/>
      <w:szCs w:val="20"/>
      <w:lang w:eastAsia="en-US"/>
    </w:rPr>
  </w:style>
  <w:style w:type="paragraph" w:customStyle="1" w:styleId="ClosingSignOff">
    <w:name w:val="Closing SignOff"/>
    <w:basedOn w:val="Normal"/>
    <w:rsid w:val="00904B76"/>
    <w:pPr>
      <w:spacing w:after="120" w:line="300" w:lineRule="atLeast"/>
      <w:jc w:val="both"/>
    </w:pPr>
    <w:rPr>
      <w:rFonts w:ascii="Arial" w:eastAsia="Arial Unicode MS" w:hAnsi="Arial" w:cs="Arial"/>
      <w:color w:val="000000"/>
      <w:szCs w:val="20"/>
      <w:lang w:eastAsia="en-US"/>
    </w:rPr>
  </w:style>
  <w:style w:type="paragraph" w:customStyle="1" w:styleId="CoversheetTitle">
    <w:name w:val="Coversheet Title"/>
    <w:basedOn w:val="Normal"/>
    <w:autoRedefine/>
    <w:rsid w:val="00904B76"/>
    <w:pPr>
      <w:spacing w:before="480" w:after="480" w:line="300" w:lineRule="atLeast"/>
      <w:jc w:val="center"/>
    </w:pPr>
    <w:rPr>
      <w:rFonts w:ascii="Arial" w:eastAsia="Arial Unicode MS" w:hAnsi="Arial" w:cs="Arial"/>
      <w:b/>
      <w:smallCaps/>
      <w:color w:val="000000"/>
      <w:sz w:val="28"/>
      <w:szCs w:val="20"/>
      <w:lang w:eastAsia="en-US"/>
    </w:rPr>
  </w:style>
  <w:style w:type="paragraph" w:customStyle="1" w:styleId="CoverSheetHeading">
    <w:name w:val="Cover Sheet Heading"/>
    <w:aliases w:val="Coversheet Title2"/>
    <w:basedOn w:val="CoversheetTitle"/>
    <w:rsid w:val="00904B76"/>
    <w:rPr>
      <w:color w:val="000000"/>
    </w:rPr>
  </w:style>
  <w:style w:type="paragraph" w:customStyle="1" w:styleId="CoverSheetSubjectText">
    <w:name w:val="Cover Sheet Subject Text"/>
    <w:basedOn w:val="Normal"/>
    <w:rsid w:val="00904B76"/>
    <w:pPr>
      <w:spacing w:after="0" w:line="300" w:lineRule="atLeast"/>
      <w:jc w:val="center"/>
    </w:pPr>
    <w:rPr>
      <w:rFonts w:ascii="Arial" w:eastAsia="Arial Unicode MS" w:hAnsi="Arial" w:cs="Arial"/>
      <w:color w:val="000000"/>
      <w:szCs w:val="20"/>
      <w:lang w:eastAsia="en-US"/>
    </w:rPr>
  </w:style>
  <w:style w:type="paragraph" w:customStyle="1" w:styleId="CoverSheetSubjectTitle">
    <w:name w:val="Cover Sheet Subject Title"/>
    <w:basedOn w:val="Normal"/>
    <w:rsid w:val="00904B76"/>
    <w:pPr>
      <w:spacing w:after="0" w:line="300" w:lineRule="atLeast"/>
      <w:jc w:val="center"/>
    </w:pPr>
    <w:rPr>
      <w:rFonts w:ascii="Arial" w:eastAsia="Arial Unicode MS" w:hAnsi="Arial" w:cs="Arial"/>
      <w:color w:val="000000"/>
      <w:szCs w:val="20"/>
      <w:lang w:eastAsia="en-US"/>
    </w:rPr>
  </w:style>
  <w:style w:type="paragraph" w:customStyle="1" w:styleId="DefinedTermPara">
    <w:name w:val="Defined Term Para"/>
    <w:basedOn w:val="Paragraph"/>
    <w:qFormat/>
    <w:rsid w:val="00904B76"/>
    <w:pPr>
      <w:numPr>
        <w:numId w:val="24"/>
      </w:numPr>
    </w:pPr>
    <w:rPr>
      <w:color w:val="000000"/>
    </w:rPr>
  </w:style>
  <w:style w:type="paragraph" w:customStyle="1" w:styleId="DescriptiveHeading">
    <w:name w:val="DescriptiveHeading"/>
    <w:next w:val="Paragraph"/>
    <w:link w:val="DescriptiveHeadingChar"/>
    <w:rsid w:val="00904B76"/>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904B76"/>
    <w:rPr>
      <w:rFonts w:ascii="Arial" w:eastAsia="Arial Unicode MS" w:hAnsi="Arial" w:cs="Arial"/>
      <w:b/>
      <w:color w:val="000000"/>
      <w:lang w:val="en-US" w:eastAsia="en-US"/>
    </w:rPr>
  </w:style>
  <w:style w:type="paragraph" w:customStyle="1" w:styleId="DraftingnoteSection1Para">
    <w:name w:val="Draftingnote Section1 Para"/>
    <w:basedOn w:val="Normal"/>
    <w:rsid w:val="00904B76"/>
    <w:pPr>
      <w:spacing w:after="120" w:line="300" w:lineRule="atLeast"/>
      <w:jc w:val="both"/>
    </w:pPr>
    <w:rPr>
      <w:rFonts w:ascii="Arial" w:eastAsia="Arial Unicode MS" w:hAnsi="Arial" w:cs="Arial"/>
      <w:color w:val="000000"/>
      <w:szCs w:val="20"/>
      <w:lang w:eastAsia="en-US"/>
    </w:rPr>
  </w:style>
  <w:style w:type="paragraph" w:customStyle="1" w:styleId="DraftingnoteSection1Title">
    <w:name w:val="Draftingnote Section1 Title"/>
    <w:basedOn w:val="Normal"/>
    <w:rsid w:val="00904B76"/>
    <w:pPr>
      <w:spacing w:after="120" w:line="300" w:lineRule="atLeast"/>
      <w:jc w:val="both"/>
    </w:pPr>
    <w:rPr>
      <w:rFonts w:ascii="Arial" w:eastAsia="Arial Unicode MS" w:hAnsi="Arial" w:cs="Arial"/>
      <w:b/>
      <w:color w:val="000000"/>
      <w:sz w:val="36"/>
      <w:szCs w:val="20"/>
      <w:lang w:eastAsia="en-US"/>
    </w:rPr>
  </w:style>
  <w:style w:type="paragraph" w:customStyle="1" w:styleId="DraftingnoteSection2Para">
    <w:name w:val="Draftingnote Section2 Para"/>
    <w:basedOn w:val="Normal"/>
    <w:rsid w:val="00904B76"/>
    <w:pPr>
      <w:spacing w:after="120" w:line="300" w:lineRule="atLeast"/>
      <w:jc w:val="both"/>
    </w:pPr>
    <w:rPr>
      <w:rFonts w:ascii="Arial" w:eastAsia="Arial Unicode MS" w:hAnsi="Arial" w:cs="Arial"/>
      <w:color w:val="000000"/>
      <w:szCs w:val="20"/>
      <w:lang w:eastAsia="en-US"/>
    </w:rPr>
  </w:style>
  <w:style w:type="paragraph" w:customStyle="1" w:styleId="DraftingnoteSection2Title">
    <w:name w:val="Draftingnote Section2 Title"/>
    <w:basedOn w:val="Normal"/>
    <w:rsid w:val="00904B76"/>
    <w:pPr>
      <w:spacing w:after="120" w:line="300" w:lineRule="atLeast"/>
      <w:jc w:val="both"/>
    </w:pPr>
    <w:rPr>
      <w:rFonts w:ascii="Arial" w:eastAsia="Arial Unicode MS" w:hAnsi="Arial" w:cs="Arial"/>
      <w:b/>
      <w:color w:val="000000"/>
      <w:sz w:val="28"/>
      <w:szCs w:val="20"/>
      <w:lang w:eastAsia="en-US"/>
    </w:rPr>
  </w:style>
  <w:style w:type="paragraph" w:customStyle="1" w:styleId="DraftingnoteSection3Para">
    <w:name w:val="Draftingnote Section3 Para"/>
    <w:basedOn w:val="Normal"/>
    <w:rsid w:val="00904B76"/>
    <w:pPr>
      <w:spacing w:after="120" w:line="300" w:lineRule="atLeast"/>
      <w:jc w:val="both"/>
    </w:pPr>
    <w:rPr>
      <w:rFonts w:ascii="Arial" w:eastAsia="Arial Unicode MS" w:hAnsi="Arial" w:cs="Arial"/>
      <w:color w:val="000000"/>
      <w:szCs w:val="20"/>
      <w:lang w:eastAsia="en-US"/>
    </w:rPr>
  </w:style>
  <w:style w:type="paragraph" w:customStyle="1" w:styleId="DraftingnoteSection3Title">
    <w:name w:val="Draftingnote Section3 Title"/>
    <w:basedOn w:val="Normal"/>
    <w:rsid w:val="00904B76"/>
    <w:pPr>
      <w:spacing w:after="120" w:line="300" w:lineRule="atLeast"/>
      <w:jc w:val="both"/>
    </w:pPr>
    <w:rPr>
      <w:rFonts w:ascii="Arial" w:eastAsia="Arial Unicode MS" w:hAnsi="Arial" w:cs="Arial"/>
      <w:b/>
      <w:i/>
      <w:color w:val="000000"/>
      <w:sz w:val="28"/>
      <w:szCs w:val="20"/>
      <w:lang w:eastAsia="en-US"/>
    </w:rPr>
  </w:style>
  <w:style w:type="paragraph" w:customStyle="1" w:styleId="DraftingnoteSection4Para">
    <w:name w:val="Draftingnote Section4 Para"/>
    <w:basedOn w:val="Normal"/>
    <w:rsid w:val="00904B76"/>
    <w:pPr>
      <w:spacing w:after="120" w:line="300" w:lineRule="atLeast"/>
      <w:jc w:val="both"/>
    </w:pPr>
    <w:rPr>
      <w:rFonts w:ascii="Arial" w:eastAsia="Arial Unicode MS" w:hAnsi="Arial" w:cs="Arial"/>
      <w:color w:val="000000"/>
      <w:szCs w:val="20"/>
      <w:lang w:eastAsia="en-US"/>
    </w:rPr>
  </w:style>
  <w:style w:type="paragraph" w:customStyle="1" w:styleId="DraftingnoteSection4Title">
    <w:name w:val="Draftingnote Section4 Title"/>
    <w:basedOn w:val="Normal"/>
    <w:rsid w:val="00904B76"/>
    <w:pPr>
      <w:spacing w:after="120" w:line="300" w:lineRule="atLeast"/>
      <w:jc w:val="both"/>
    </w:pPr>
    <w:rPr>
      <w:rFonts w:ascii="Arial" w:eastAsia="Arial Unicode MS" w:hAnsi="Arial" w:cs="Arial"/>
      <w:b/>
      <w:i/>
      <w:color w:val="000000"/>
      <w:sz w:val="28"/>
      <w:szCs w:val="20"/>
      <w:lang w:eastAsia="en-US"/>
    </w:rPr>
  </w:style>
  <w:style w:type="paragraph" w:customStyle="1" w:styleId="DraftingnoteTitle">
    <w:name w:val="Draftingnote Title"/>
    <w:basedOn w:val="Normal"/>
    <w:rsid w:val="00904B76"/>
    <w:pPr>
      <w:spacing w:after="120" w:line="300" w:lineRule="atLeast"/>
      <w:jc w:val="both"/>
    </w:pPr>
    <w:rPr>
      <w:rFonts w:ascii="Arial" w:eastAsia="Arial Unicode MS" w:hAnsi="Arial" w:cs="Arial"/>
      <w:b/>
      <w:color w:val="000000"/>
      <w:sz w:val="28"/>
      <w:szCs w:val="20"/>
      <w:lang w:eastAsia="en-US"/>
    </w:rPr>
  </w:style>
  <w:style w:type="paragraph" w:customStyle="1" w:styleId="FulltextBridgehead">
    <w:name w:val="Fulltext Bridgehead"/>
    <w:basedOn w:val="Normal"/>
    <w:rsid w:val="00904B76"/>
    <w:pPr>
      <w:spacing w:after="120" w:line="300" w:lineRule="atLeast"/>
      <w:jc w:val="both"/>
    </w:pPr>
    <w:rPr>
      <w:rFonts w:ascii="Arial" w:eastAsia="Arial Unicode MS" w:hAnsi="Arial" w:cs="Arial"/>
      <w:b/>
      <w:color w:val="000000"/>
      <w:sz w:val="48"/>
      <w:szCs w:val="20"/>
      <w:lang w:eastAsia="en-US"/>
    </w:rPr>
  </w:style>
  <w:style w:type="paragraph" w:customStyle="1" w:styleId="FulltextSection1Para">
    <w:name w:val="Fulltext Section1 Para"/>
    <w:basedOn w:val="Normal"/>
    <w:rsid w:val="00904B76"/>
    <w:pPr>
      <w:spacing w:after="120" w:line="300" w:lineRule="atLeast"/>
      <w:jc w:val="both"/>
    </w:pPr>
    <w:rPr>
      <w:rFonts w:ascii="Arial" w:eastAsia="Arial Unicode MS" w:hAnsi="Arial" w:cs="Arial"/>
      <w:color w:val="000000"/>
      <w:szCs w:val="20"/>
      <w:lang w:eastAsia="en-US"/>
    </w:rPr>
  </w:style>
  <w:style w:type="paragraph" w:customStyle="1" w:styleId="FulltextSection1Title">
    <w:name w:val="Fulltext Section1 Title"/>
    <w:basedOn w:val="Normal"/>
    <w:rsid w:val="00904B76"/>
    <w:pPr>
      <w:spacing w:after="120" w:line="300" w:lineRule="atLeast"/>
      <w:jc w:val="both"/>
    </w:pPr>
    <w:rPr>
      <w:rFonts w:ascii="Arial" w:eastAsia="Arial Unicode MS" w:hAnsi="Arial" w:cs="Arial"/>
      <w:b/>
      <w:color w:val="000000"/>
      <w:sz w:val="36"/>
      <w:szCs w:val="20"/>
      <w:lang w:eastAsia="en-US"/>
    </w:rPr>
  </w:style>
  <w:style w:type="paragraph" w:customStyle="1" w:styleId="FulltextSection2Para">
    <w:name w:val="Fulltext Section2 Para"/>
    <w:basedOn w:val="Normal"/>
    <w:rsid w:val="00904B76"/>
    <w:pPr>
      <w:spacing w:after="120" w:line="300" w:lineRule="atLeast"/>
      <w:jc w:val="both"/>
    </w:pPr>
    <w:rPr>
      <w:rFonts w:ascii="Arial" w:eastAsia="Arial Unicode MS" w:hAnsi="Arial" w:cs="Arial"/>
      <w:color w:val="000000"/>
      <w:szCs w:val="20"/>
      <w:lang w:eastAsia="en-US"/>
    </w:rPr>
  </w:style>
  <w:style w:type="paragraph" w:customStyle="1" w:styleId="FulltextSection2Title">
    <w:name w:val="Fulltext Section2 Title"/>
    <w:basedOn w:val="Normal"/>
    <w:rsid w:val="00904B76"/>
    <w:pPr>
      <w:spacing w:after="120" w:line="300" w:lineRule="atLeast"/>
      <w:jc w:val="both"/>
    </w:pPr>
    <w:rPr>
      <w:rFonts w:ascii="Arial" w:eastAsia="Arial Unicode MS" w:hAnsi="Arial" w:cs="Arial"/>
      <w:b/>
      <w:color w:val="000000"/>
      <w:sz w:val="28"/>
      <w:szCs w:val="20"/>
      <w:lang w:eastAsia="en-US"/>
    </w:rPr>
  </w:style>
  <w:style w:type="paragraph" w:customStyle="1" w:styleId="FulltextSection3Para">
    <w:name w:val="Fulltext Section3 Para"/>
    <w:basedOn w:val="Normal"/>
    <w:rsid w:val="00904B76"/>
    <w:pPr>
      <w:spacing w:after="120" w:line="300" w:lineRule="atLeast"/>
      <w:jc w:val="both"/>
    </w:pPr>
    <w:rPr>
      <w:rFonts w:ascii="Arial" w:eastAsia="Arial Unicode MS" w:hAnsi="Arial" w:cs="Arial"/>
      <w:color w:val="000000"/>
      <w:szCs w:val="20"/>
      <w:lang w:eastAsia="en-US"/>
    </w:rPr>
  </w:style>
  <w:style w:type="paragraph" w:customStyle="1" w:styleId="FulltextSection3Title">
    <w:name w:val="Fulltext Section3 Title"/>
    <w:basedOn w:val="Normal"/>
    <w:rsid w:val="00904B76"/>
    <w:pPr>
      <w:spacing w:after="120" w:line="300" w:lineRule="atLeast"/>
      <w:jc w:val="both"/>
    </w:pPr>
    <w:rPr>
      <w:rFonts w:ascii="Arial" w:eastAsia="Arial Unicode MS" w:hAnsi="Arial" w:cs="Arial"/>
      <w:b/>
      <w:i/>
      <w:color w:val="000000"/>
      <w:sz w:val="28"/>
      <w:szCs w:val="20"/>
      <w:lang w:eastAsia="en-US"/>
    </w:rPr>
  </w:style>
  <w:style w:type="paragraph" w:customStyle="1" w:styleId="FulltextSection4Para">
    <w:name w:val="Fulltext Section4 Para"/>
    <w:basedOn w:val="Normal"/>
    <w:rsid w:val="00904B76"/>
    <w:pPr>
      <w:spacing w:after="120" w:line="300" w:lineRule="atLeast"/>
      <w:jc w:val="both"/>
    </w:pPr>
    <w:rPr>
      <w:rFonts w:ascii="Arial" w:eastAsia="Arial Unicode MS" w:hAnsi="Arial" w:cs="Arial"/>
      <w:color w:val="000000"/>
      <w:szCs w:val="20"/>
      <w:lang w:eastAsia="en-US"/>
    </w:rPr>
  </w:style>
  <w:style w:type="paragraph" w:customStyle="1" w:styleId="FulltextSection4Title">
    <w:name w:val="Fulltext Section4 Title"/>
    <w:basedOn w:val="Normal"/>
    <w:rsid w:val="00904B76"/>
    <w:pPr>
      <w:spacing w:after="120" w:line="300" w:lineRule="atLeast"/>
      <w:jc w:val="both"/>
    </w:pPr>
    <w:rPr>
      <w:rFonts w:ascii="Arial" w:eastAsia="Arial Unicode MS" w:hAnsi="Arial" w:cs="Arial"/>
      <w:b/>
      <w:i/>
      <w:color w:val="000000"/>
      <w:sz w:val="28"/>
      <w:szCs w:val="20"/>
      <w:lang w:eastAsia="en-US"/>
    </w:rPr>
  </w:style>
  <w:style w:type="paragraph" w:customStyle="1" w:styleId="GlossItemGlossdefPara">
    <w:name w:val="GlossItem Glossdef Para"/>
    <w:basedOn w:val="Normal"/>
    <w:rsid w:val="00904B76"/>
    <w:pPr>
      <w:spacing w:after="120" w:line="300" w:lineRule="atLeast"/>
      <w:jc w:val="both"/>
    </w:pPr>
    <w:rPr>
      <w:rFonts w:ascii="Arial" w:eastAsia="Arial Unicode MS" w:hAnsi="Arial" w:cs="Arial"/>
      <w:color w:val="000000"/>
      <w:szCs w:val="20"/>
      <w:lang w:eastAsia="en-US"/>
    </w:rPr>
  </w:style>
  <w:style w:type="paragraph" w:customStyle="1" w:styleId="GlossItemGlossterm">
    <w:name w:val="GlossItem Glossterm"/>
    <w:basedOn w:val="Normal"/>
    <w:rsid w:val="00904B76"/>
    <w:pPr>
      <w:spacing w:after="120" w:line="300" w:lineRule="atLeast"/>
      <w:jc w:val="both"/>
    </w:pPr>
    <w:rPr>
      <w:rFonts w:ascii="Arial" w:eastAsia="Arial Unicode MS" w:hAnsi="Arial" w:cs="Arial"/>
      <w:b/>
      <w:color w:val="000000"/>
      <w:sz w:val="48"/>
      <w:szCs w:val="20"/>
      <w:lang w:eastAsia="en-US"/>
    </w:rPr>
  </w:style>
  <w:style w:type="paragraph" w:customStyle="1" w:styleId="HeadingAddressLine">
    <w:name w:val="Heading Address Line"/>
    <w:basedOn w:val="Normal"/>
    <w:rsid w:val="00904B76"/>
    <w:pPr>
      <w:spacing w:after="120" w:line="300" w:lineRule="atLeast"/>
      <w:jc w:val="both"/>
    </w:pPr>
    <w:rPr>
      <w:rFonts w:ascii="Arial" w:eastAsia="Arial Unicode MS" w:hAnsi="Arial" w:cs="Arial"/>
      <w:color w:val="000000"/>
      <w:szCs w:val="20"/>
      <w:lang w:eastAsia="en-US"/>
    </w:rPr>
  </w:style>
  <w:style w:type="paragraph" w:customStyle="1" w:styleId="HeadingDate">
    <w:name w:val="Heading Date"/>
    <w:basedOn w:val="Normal"/>
    <w:rsid w:val="00904B76"/>
    <w:pPr>
      <w:spacing w:after="120" w:line="300" w:lineRule="atLeast"/>
      <w:jc w:val="both"/>
    </w:pPr>
    <w:rPr>
      <w:rFonts w:ascii="Arial" w:eastAsia="Arial Unicode MS" w:hAnsi="Arial" w:cs="Arial"/>
      <w:color w:val="000000"/>
      <w:szCs w:val="20"/>
      <w:lang w:eastAsia="en-US"/>
    </w:rPr>
  </w:style>
  <w:style w:type="paragraph" w:customStyle="1" w:styleId="HeadingLetterheadBasedOnAttribute">
    <w:name w:val="Heading Letterhead Based On Attribute"/>
    <w:basedOn w:val="Normal"/>
    <w:rsid w:val="00904B76"/>
    <w:pPr>
      <w:spacing w:after="120" w:line="300" w:lineRule="atLeast"/>
      <w:jc w:val="both"/>
    </w:pPr>
    <w:rPr>
      <w:rFonts w:ascii="Arial" w:eastAsia="Arial Unicode MS" w:hAnsi="Arial" w:cs="Arial"/>
      <w:color w:val="000000"/>
      <w:szCs w:val="20"/>
      <w:lang w:eastAsia="en-US"/>
    </w:rPr>
  </w:style>
  <w:style w:type="paragraph" w:customStyle="1" w:styleId="HeadingSalutation">
    <w:name w:val="Heading Salutation"/>
    <w:basedOn w:val="Normal"/>
    <w:rsid w:val="00904B76"/>
    <w:pPr>
      <w:spacing w:after="120" w:line="300" w:lineRule="atLeast"/>
      <w:jc w:val="both"/>
    </w:pPr>
    <w:rPr>
      <w:rFonts w:ascii="Arial" w:eastAsia="Arial Unicode MS" w:hAnsi="Arial" w:cs="Arial"/>
      <w:color w:val="000000"/>
      <w:szCs w:val="20"/>
      <w:lang w:eastAsia="en-US"/>
    </w:rPr>
  </w:style>
  <w:style w:type="paragraph" w:customStyle="1" w:styleId="IgnoredSpacing">
    <w:name w:val="Ignored Spacing"/>
    <w:link w:val="IgnoredSpacingChar"/>
    <w:rsid w:val="00904B76"/>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904B76"/>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904B76"/>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904B76"/>
    <w:rPr>
      <w:rFonts w:ascii="Arial" w:eastAsia="Arial Unicode MS" w:hAnsi="Arial" w:cs="Arial"/>
      <w:color w:val="000000"/>
      <w:sz w:val="24"/>
      <w:lang w:val="en-US" w:eastAsia="en-US"/>
    </w:rPr>
  </w:style>
  <w:style w:type="paragraph" w:customStyle="1" w:styleId="MaintenanceEditor">
    <w:name w:val="Maintenance Editor"/>
    <w:link w:val="MaintenanceEditorChar"/>
    <w:rsid w:val="00904B76"/>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904B76"/>
    <w:rPr>
      <w:rFonts w:ascii="Arial" w:eastAsia="Arial Unicode MS" w:hAnsi="Arial" w:cs="Arial"/>
      <w:color w:val="000000"/>
      <w:sz w:val="24"/>
      <w:lang w:val="en-US" w:eastAsia="en-US"/>
    </w:rPr>
  </w:style>
  <w:style w:type="paragraph" w:customStyle="1" w:styleId="ParaClause">
    <w:name w:val="Para Clause"/>
    <w:basedOn w:val="Normal"/>
    <w:rsid w:val="00904B76"/>
    <w:pPr>
      <w:spacing w:before="120" w:after="120" w:line="300" w:lineRule="atLeast"/>
      <w:ind w:left="720"/>
      <w:jc w:val="both"/>
    </w:pPr>
    <w:rPr>
      <w:rFonts w:ascii="Arial" w:eastAsia="Arial Unicode MS" w:hAnsi="Arial" w:cs="Arial"/>
      <w:color w:val="000000"/>
      <w:szCs w:val="20"/>
      <w:lang w:eastAsia="en-US"/>
    </w:rPr>
  </w:style>
  <w:style w:type="paragraph" w:customStyle="1" w:styleId="Parasubclause1">
    <w:name w:val="Para subclause 1"/>
    <w:aliases w:val="BIWS Heading 2"/>
    <w:basedOn w:val="Normal"/>
    <w:rsid w:val="00904B76"/>
    <w:pPr>
      <w:spacing w:before="240" w:after="120" w:line="300" w:lineRule="atLeast"/>
      <w:ind w:left="720"/>
      <w:jc w:val="both"/>
    </w:pPr>
    <w:rPr>
      <w:rFonts w:ascii="Arial" w:eastAsia="Arial Unicode MS" w:hAnsi="Arial" w:cs="Arial"/>
      <w:color w:val="000000"/>
      <w:szCs w:val="20"/>
      <w:lang w:eastAsia="en-US"/>
    </w:rPr>
  </w:style>
  <w:style w:type="paragraph" w:customStyle="1" w:styleId="Untitledsubclause1">
    <w:name w:val="Untitled subclause 1"/>
    <w:basedOn w:val="Normal"/>
    <w:rsid w:val="00904B76"/>
    <w:pPr>
      <w:numPr>
        <w:ilvl w:val="1"/>
        <w:numId w:val="23"/>
      </w:numPr>
      <w:spacing w:before="280" w:after="120" w:line="300" w:lineRule="atLeast"/>
      <w:jc w:val="both"/>
      <w:outlineLvl w:val="1"/>
    </w:pPr>
    <w:rPr>
      <w:rFonts w:ascii="Arial" w:eastAsia="Arial Unicode MS" w:hAnsi="Arial" w:cs="Arial"/>
      <w:color w:val="000000"/>
      <w:szCs w:val="20"/>
      <w:lang w:eastAsia="en-US"/>
    </w:rPr>
  </w:style>
  <w:style w:type="paragraph" w:customStyle="1" w:styleId="Parasubclause2">
    <w:name w:val="Para subclause 2"/>
    <w:aliases w:val="BIWS Heading 3"/>
    <w:basedOn w:val="Normal"/>
    <w:rsid w:val="00904B76"/>
    <w:pPr>
      <w:spacing w:after="240" w:line="300" w:lineRule="atLeast"/>
      <w:ind w:left="1559"/>
      <w:jc w:val="both"/>
    </w:pPr>
    <w:rPr>
      <w:rFonts w:ascii="Arial" w:eastAsia="Arial Unicode MS" w:hAnsi="Arial" w:cs="Arial"/>
      <w:color w:val="000000"/>
      <w:szCs w:val="20"/>
      <w:lang w:eastAsia="en-US"/>
    </w:rPr>
  </w:style>
  <w:style w:type="paragraph" w:customStyle="1" w:styleId="Untitledsubclause2">
    <w:name w:val="Untitled subclause 2"/>
    <w:basedOn w:val="Normal"/>
    <w:rsid w:val="00904B76"/>
    <w:pPr>
      <w:numPr>
        <w:ilvl w:val="2"/>
        <w:numId w:val="23"/>
      </w:numPr>
      <w:spacing w:after="120" w:line="300" w:lineRule="atLeast"/>
      <w:jc w:val="both"/>
      <w:outlineLvl w:val="2"/>
    </w:pPr>
    <w:rPr>
      <w:rFonts w:ascii="Arial" w:eastAsia="Arial Unicode MS" w:hAnsi="Arial" w:cs="Arial"/>
      <w:color w:val="000000"/>
      <w:szCs w:val="20"/>
      <w:lang w:eastAsia="en-US"/>
    </w:rPr>
  </w:style>
  <w:style w:type="paragraph" w:customStyle="1" w:styleId="Parasubclause3">
    <w:name w:val="Para subclause 3"/>
    <w:aliases w:val="BIWS Heading 4"/>
    <w:basedOn w:val="Normal"/>
    <w:next w:val="Untitledsubclause2"/>
    <w:rsid w:val="00904B76"/>
    <w:pPr>
      <w:spacing w:after="120" w:line="300" w:lineRule="atLeast"/>
      <w:ind w:left="2268"/>
      <w:jc w:val="both"/>
    </w:pPr>
    <w:rPr>
      <w:rFonts w:ascii="Arial" w:eastAsia="Arial Unicode MS" w:hAnsi="Arial" w:cs="Arial"/>
      <w:color w:val="000000"/>
      <w:szCs w:val="20"/>
      <w:lang w:eastAsia="en-US"/>
    </w:rPr>
  </w:style>
  <w:style w:type="paragraph" w:customStyle="1" w:styleId="Untitledsubclause3">
    <w:name w:val="Untitled subclause 3"/>
    <w:basedOn w:val="Normal"/>
    <w:rsid w:val="00904B76"/>
    <w:pPr>
      <w:numPr>
        <w:ilvl w:val="3"/>
        <w:numId w:val="23"/>
      </w:numPr>
      <w:tabs>
        <w:tab w:val="left" w:pos="2261"/>
      </w:tabs>
      <w:spacing w:after="120" w:line="300" w:lineRule="atLeast"/>
      <w:jc w:val="both"/>
      <w:outlineLvl w:val="3"/>
    </w:pPr>
    <w:rPr>
      <w:rFonts w:ascii="Arial" w:eastAsia="Arial Unicode MS" w:hAnsi="Arial" w:cs="Arial"/>
      <w:color w:val="000000"/>
      <w:szCs w:val="20"/>
      <w:lang w:eastAsia="en-US"/>
    </w:rPr>
  </w:style>
  <w:style w:type="paragraph" w:customStyle="1" w:styleId="Parasubclause4">
    <w:name w:val="Para subclause 4"/>
    <w:aliases w:val="BIWS Heading 5"/>
    <w:basedOn w:val="Parasubclause3"/>
    <w:rsid w:val="00904B76"/>
    <w:pPr>
      <w:spacing w:after="240"/>
      <w:ind w:left="3028"/>
    </w:pPr>
    <w:rPr>
      <w:color w:val="000000"/>
    </w:rPr>
  </w:style>
  <w:style w:type="paragraph" w:customStyle="1" w:styleId="Untitledsubclause4">
    <w:name w:val="Untitled subclause 4"/>
    <w:basedOn w:val="Normal"/>
    <w:rsid w:val="00904B76"/>
    <w:pPr>
      <w:numPr>
        <w:ilvl w:val="4"/>
        <w:numId w:val="23"/>
      </w:numPr>
      <w:spacing w:after="120" w:line="300" w:lineRule="atLeast"/>
      <w:jc w:val="both"/>
      <w:outlineLvl w:val="4"/>
    </w:pPr>
    <w:rPr>
      <w:rFonts w:ascii="Arial" w:eastAsia="Arial Unicode MS" w:hAnsi="Arial" w:cs="Arial"/>
      <w:color w:val="000000"/>
      <w:szCs w:val="20"/>
      <w:lang w:eastAsia="en-US"/>
    </w:rPr>
  </w:style>
  <w:style w:type="paragraph" w:customStyle="1" w:styleId="Para">
    <w:name w:val="Para"/>
    <w:aliases w:val="PLC Style - Normal"/>
    <w:basedOn w:val="Normal"/>
    <w:rsid w:val="00904B76"/>
    <w:pPr>
      <w:spacing w:after="120" w:line="300" w:lineRule="atLeast"/>
      <w:jc w:val="both"/>
    </w:pPr>
    <w:rPr>
      <w:rFonts w:ascii="Arial" w:eastAsia="Arial Unicode MS" w:hAnsi="Arial" w:cs="Arial"/>
      <w:color w:val="000000"/>
      <w:szCs w:val="20"/>
      <w:lang w:eastAsia="en-US"/>
    </w:rPr>
  </w:style>
  <w:style w:type="paragraph" w:customStyle="1" w:styleId="Parties">
    <w:name w:val="Parties"/>
    <w:aliases w:val="(1) Parties"/>
    <w:basedOn w:val="Normal"/>
    <w:rsid w:val="00904B76"/>
    <w:pPr>
      <w:numPr>
        <w:numId w:val="5"/>
      </w:numPr>
      <w:spacing w:before="120" w:after="120" w:line="300" w:lineRule="atLeast"/>
      <w:jc w:val="both"/>
    </w:pPr>
    <w:rPr>
      <w:rFonts w:ascii="Arial" w:eastAsia="Arial Unicode MS" w:hAnsi="Arial" w:cs="Arial"/>
      <w:color w:val="000000"/>
      <w:szCs w:val="20"/>
      <w:lang w:eastAsia="en-US"/>
    </w:rPr>
  </w:style>
  <w:style w:type="paragraph" w:customStyle="1" w:styleId="ResourceHistoryAuthor">
    <w:name w:val="Resource History Author"/>
    <w:link w:val="ResourceHistoryAuthorChar"/>
    <w:rsid w:val="00904B76"/>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904B76"/>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904B76"/>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904B76"/>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904B76"/>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904B76"/>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904B76"/>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904B76"/>
    <w:rPr>
      <w:rFonts w:ascii="Arial" w:eastAsia="Arial Unicode MS" w:hAnsi="Arial" w:cs="Arial"/>
      <w:b/>
      <w:bCs/>
      <w:color w:val="000000"/>
      <w:sz w:val="24"/>
      <w:lang w:val="en-US" w:eastAsia="en-US"/>
    </w:rPr>
  </w:style>
  <w:style w:type="paragraph" w:customStyle="1" w:styleId="ResourceType">
    <w:name w:val="Resource Type"/>
    <w:link w:val="ResourceTypeChar"/>
    <w:rsid w:val="00904B76"/>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904B76"/>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904B76"/>
    <w:pPr>
      <w:numPr>
        <w:numId w:val="6"/>
      </w:numPr>
      <w:spacing w:before="240" w:after="360" w:line="300" w:lineRule="atLeast"/>
      <w:jc w:val="both"/>
    </w:pPr>
    <w:rPr>
      <w:rFonts w:ascii="Arial" w:eastAsia="Arial Unicode MS" w:hAnsi="Arial" w:cs="Arial"/>
      <w:b/>
      <w:color w:val="000000"/>
      <w:kern w:val="28"/>
      <w:szCs w:val="20"/>
      <w:lang w:eastAsia="en-US"/>
    </w:rPr>
  </w:style>
  <w:style w:type="paragraph" w:customStyle="1" w:styleId="ScheduleHeading">
    <w:name w:val="Schedule Heading"/>
    <w:aliases w:val="Sch   main head"/>
    <w:basedOn w:val="Normal"/>
    <w:next w:val="Normal"/>
    <w:autoRedefine/>
    <w:rsid w:val="00904B76"/>
    <w:pPr>
      <w:keepNext/>
      <w:pageBreakBefore/>
      <w:numPr>
        <w:numId w:val="7"/>
      </w:numPr>
      <w:spacing w:before="240" w:after="360" w:line="300" w:lineRule="atLeast"/>
      <w:jc w:val="center"/>
      <w:outlineLvl w:val="0"/>
    </w:pPr>
    <w:rPr>
      <w:rFonts w:ascii="Arial" w:eastAsia="Arial Unicode MS" w:hAnsi="Arial" w:cs="Arial"/>
      <w:b/>
      <w:color w:val="000000"/>
      <w:kern w:val="28"/>
      <w:szCs w:val="20"/>
      <w:lang w:eastAsia="en-US"/>
    </w:rPr>
  </w:style>
  <w:style w:type="paragraph" w:customStyle="1" w:styleId="SectionHeading">
    <w:name w:val="Section Heading"/>
    <w:aliases w:val="1stIntroHeadings"/>
    <w:basedOn w:val="Normal"/>
    <w:next w:val="Normal"/>
    <w:rsid w:val="00904B76"/>
    <w:pPr>
      <w:tabs>
        <w:tab w:val="left" w:pos="709"/>
      </w:tabs>
      <w:spacing w:before="120" w:after="120" w:line="300" w:lineRule="atLeast"/>
      <w:jc w:val="both"/>
    </w:pPr>
    <w:rPr>
      <w:rFonts w:ascii="Arial" w:eastAsia="Arial Unicode MS" w:hAnsi="Arial" w:cs="Arial"/>
      <w:b/>
      <w:smallCaps/>
      <w:color w:val="000000"/>
      <w:sz w:val="24"/>
      <w:szCs w:val="20"/>
      <w:lang w:eastAsia="en-US"/>
    </w:rPr>
  </w:style>
  <w:style w:type="paragraph" w:customStyle="1" w:styleId="Shortquestion">
    <w:name w:val="Shortquestion"/>
    <w:basedOn w:val="Normal"/>
    <w:rsid w:val="00904B76"/>
    <w:pPr>
      <w:spacing w:after="120" w:line="300" w:lineRule="atLeast"/>
      <w:jc w:val="both"/>
    </w:pPr>
    <w:rPr>
      <w:rFonts w:ascii="Arial" w:eastAsia="Arial Unicode MS" w:hAnsi="Arial" w:cs="Arial"/>
      <w:color w:val="000000"/>
      <w:szCs w:val="20"/>
      <w:lang w:eastAsia="en-US"/>
    </w:rPr>
  </w:style>
  <w:style w:type="paragraph" w:customStyle="1" w:styleId="SpeedreadPara">
    <w:name w:val="Speedread Para"/>
    <w:basedOn w:val="Normal"/>
    <w:rsid w:val="00904B76"/>
    <w:pPr>
      <w:spacing w:after="120" w:line="300" w:lineRule="atLeast"/>
      <w:jc w:val="both"/>
    </w:pPr>
    <w:rPr>
      <w:rFonts w:ascii="Arial" w:eastAsia="Arial Unicode MS" w:hAnsi="Arial" w:cs="Arial"/>
      <w:color w:val="000000"/>
      <w:szCs w:val="20"/>
      <w:lang w:eastAsia="en-US"/>
    </w:rPr>
  </w:style>
  <w:style w:type="paragraph" w:customStyle="1" w:styleId="SpeedreadSection1Para">
    <w:name w:val="Speedread Section1 Para"/>
    <w:basedOn w:val="Normal"/>
    <w:rsid w:val="00904B76"/>
    <w:pPr>
      <w:spacing w:after="120" w:line="300" w:lineRule="atLeast"/>
      <w:jc w:val="both"/>
    </w:pPr>
    <w:rPr>
      <w:rFonts w:ascii="Arial" w:eastAsia="Arial Unicode MS" w:hAnsi="Arial" w:cs="Arial"/>
      <w:color w:val="000000"/>
      <w:szCs w:val="20"/>
      <w:lang w:eastAsia="en-US"/>
    </w:rPr>
  </w:style>
  <w:style w:type="paragraph" w:customStyle="1" w:styleId="SpeedreadSection1Text">
    <w:name w:val="Speedread Section1 Text"/>
    <w:basedOn w:val="Normal"/>
    <w:rsid w:val="00904B76"/>
    <w:pPr>
      <w:spacing w:after="120" w:line="300" w:lineRule="atLeast"/>
      <w:jc w:val="both"/>
    </w:pPr>
    <w:rPr>
      <w:rFonts w:ascii="Arial" w:eastAsia="Arial Unicode MS" w:hAnsi="Arial" w:cs="Arial"/>
      <w:color w:val="000000"/>
      <w:szCs w:val="20"/>
      <w:lang w:eastAsia="en-US"/>
    </w:rPr>
  </w:style>
  <w:style w:type="paragraph" w:customStyle="1" w:styleId="SpeedreadText">
    <w:name w:val="Speedread Text"/>
    <w:basedOn w:val="Normal"/>
    <w:rsid w:val="00904B76"/>
    <w:pPr>
      <w:spacing w:after="120" w:line="300" w:lineRule="atLeast"/>
      <w:jc w:val="both"/>
    </w:pPr>
    <w:rPr>
      <w:rFonts w:ascii="Arial" w:eastAsia="Arial Unicode MS" w:hAnsi="Arial" w:cs="Arial"/>
      <w:color w:val="000000"/>
      <w:szCs w:val="20"/>
      <w:lang w:eastAsia="en-US"/>
    </w:rPr>
  </w:style>
  <w:style w:type="paragraph" w:customStyle="1" w:styleId="SpeedreadTitle">
    <w:name w:val="Speedread Title"/>
    <w:basedOn w:val="Normal"/>
    <w:rsid w:val="00904B76"/>
    <w:pPr>
      <w:spacing w:after="120" w:line="300" w:lineRule="atLeast"/>
      <w:jc w:val="both"/>
    </w:pPr>
    <w:rPr>
      <w:rFonts w:ascii="Arial" w:eastAsia="Arial Unicode MS" w:hAnsi="Arial" w:cs="Arial"/>
      <w:b/>
      <w:color w:val="000000"/>
      <w:sz w:val="36"/>
      <w:szCs w:val="20"/>
      <w:lang w:eastAsia="en-US"/>
    </w:rPr>
  </w:style>
  <w:style w:type="paragraph" w:customStyle="1" w:styleId="TemplateType">
    <w:name w:val="Template Type"/>
    <w:link w:val="TemplateTypeChar"/>
    <w:rsid w:val="00904B76"/>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904B76"/>
    <w:rPr>
      <w:rFonts w:ascii="Arial" w:eastAsia="Arial Unicode MS" w:hAnsi="Arial" w:cs="Arial"/>
      <w:color w:val="000000"/>
      <w:sz w:val="24"/>
      <w:szCs w:val="24"/>
      <w:lang w:val="en-US" w:eastAsia="en-US"/>
    </w:rPr>
  </w:style>
  <w:style w:type="paragraph" w:styleId="Title">
    <w:name w:val="Title"/>
    <w:link w:val="TitleChar"/>
    <w:rsid w:val="00904B76"/>
    <w:pPr>
      <w:spacing w:after="120" w:line="240" w:lineRule="auto"/>
    </w:pPr>
    <w:rPr>
      <w:rFonts w:ascii="Arial" w:eastAsia="Arial Unicode MS" w:hAnsi="Arial" w:cs="Arial"/>
      <w:color w:val="000000"/>
      <w:sz w:val="24"/>
      <w:lang w:val="en-US" w:eastAsia="en-US"/>
    </w:rPr>
  </w:style>
  <w:style w:type="character" w:customStyle="1" w:styleId="TitleChar">
    <w:name w:val="Title Char"/>
    <w:link w:val="Title"/>
    <w:rsid w:val="00904B76"/>
    <w:rPr>
      <w:rFonts w:ascii="Arial" w:eastAsia="Arial Unicode MS" w:hAnsi="Arial" w:cs="Arial"/>
      <w:color w:val="000000"/>
      <w:sz w:val="24"/>
      <w:lang w:val="en-US" w:eastAsia="en-US"/>
    </w:rPr>
  </w:style>
  <w:style w:type="paragraph" w:styleId="Footer">
    <w:name w:val="footer"/>
    <w:basedOn w:val="Normal"/>
    <w:link w:val="FooterChar"/>
    <w:rsid w:val="00904B76"/>
    <w:pPr>
      <w:tabs>
        <w:tab w:val="center" w:pos="4153"/>
        <w:tab w:val="right" w:pos="8306"/>
      </w:tabs>
      <w:spacing w:after="240" w:line="300" w:lineRule="atLeast"/>
      <w:jc w:val="both"/>
    </w:pPr>
    <w:rPr>
      <w:rFonts w:ascii="Times New Roman" w:eastAsia="Times New Roman" w:hAnsi="Times New Roman" w:cs="Times New Roman"/>
      <w:color w:val="000000"/>
      <w:szCs w:val="20"/>
      <w:lang w:eastAsia="en-US"/>
    </w:rPr>
  </w:style>
  <w:style w:type="character" w:customStyle="1" w:styleId="FooterChar">
    <w:name w:val="Footer Char"/>
    <w:basedOn w:val="DefaultParagraphFont"/>
    <w:link w:val="Footer"/>
    <w:rsid w:val="00904B76"/>
    <w:rPr>
      <w:rFonts w:ascii="Times New Roman" w:eastAsia="Times New Roman" w:hAnsi="Times New Roman" w:cs="Times New Roman"/>
      <w:color w:val="000000"/>
      <w:szCs w:val="20"/>
      <w:lang w:eastAsia="en-US"/>
    </w:rPr>
  </w:style>
  <w:style w:type="character" w:styleId="Hyperlink">
    <w:name w:val="Hyperlink"/>
    <w:basedOn w:val="DefaultParagraphFont"/>
    <w:uiPriority w:val="99"/>
    <w:rsid w:val="00904B76"/>
    <w:rPr>
      <w:i/>
      <w:color w:val="000000"/>
      <w:u w:val="single"/>
    </w:rPr>
  </w:style>
  <w:style w:type="paragraph" w:customStyle="1" w:styleId="Bullet4">
    <w:name w:val="Bullet4"/>
    <w:basedOn w:val="Normal"/>
    <w:rsid w:val="00904B76"/>
    <w:pPr>
      <w:numPr>
        <w:numId w:val="8"/>
      </w:numPr>
      <w:spacing w:after="240" w:line="240" w:lineRule="auto"/>
      <w:jc w:val="both"/>
    </w:pPr>
    <w:rPr>
      <w:rFonts w:ascii="Times New Roman" w:eastAsia="Times New Roman" w:hAnsi="Times New Roman" w:cs="Times New Roman"/>
      <w:color w:val="000000"/>
      <w:szCs w:val="20"/>
      <w:lang w:eastAsia="en-US"/>
    </w:rPr>
  </w:style>
  <w:style w:type="paragraph" w:customStyle="1" w:styleId="Paragraph">
    <w:name w:val="Paragraph"/>
    <w:basedOn w:val="Normal"/>
    <w:link w:val="ParagraphChar"/>
    <w:qFormat/>
    <w:rsid w:val="00904B76"/>
    <w:pPr>
      <w:spacing w:after="120" w:line="300" w:lineRule="atLeast"/>
      <w:jc w:val="both"/>
    </w:pPr>
    <w:rPr>
      <w:rFonts w:ascii="Arial" w:eastAsia="Arial Unicode MS" w:hAnsi="Arial" w:cs="Arial"/>
      <w:color w:val="000000"/>
      <w:szCs w:val="20"/>
      <w:lang w:eastAsia="en-US"/>
    </w:rPr>
  </w:style>
  <w:style w:type="paragraph" w:customStyle="1" w:styleId="IgnoredTemplateText">
    <w:name w:val="Ignored Template Text"/>
    <w:link w:val="IgnoredTemplateTextChar"/>
    <w:rsid w:val="00904B76"/>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904B76"/>
    <w:rPr>
      <w:rFonts w:ascii="Arial" w:eastAsia="Arial Unicode MS" w:hAnsi="Arial" w:cs="Arial"/>
      <w:b/>
      <w:i/>
      <w:color w:val="000000"/>
      <w:szCs w:val="18"/>
      <w:shd w:val="pct15" w:color="auto" w:fill="FBD4B4" w:themeFill="accent6" w:themeFillTint="66"/>
      <w:lang w:val="en-US" w:eastAsia="en-US"/>
    </w:rPr>
  </w:style>
  <w:style w:type="paragraph" w:customStyle="1" w:styleId="InternalTOC">
    <w:name w:val="Internal TOC"/>
    <w:rsid w:val="00904B76"/>
    <w:pPr>
      <w:spacing w:after="120" w:line="240" w:lineRule="auto"/>
    </w:pPr>
    <w:rPr>
      <w:rFonts w:ascii="Arial" w:eastAsia="Arial Unicode MS" w:hAnsi="Arial" w:cs="Arial"/>
      <w:color w:val="000000"/>
      <w:lang w:val="en-US" w:eastAsia="en-US"/>
    </w:rPr>
  </w:style>
  <w:style w:type="paragraph" w:customStyle="1" w:styleId="HeadingLevel1">
    <w:name w:val="Heading Level 1"/>
    <w:basedOn w:val="Normal"/>
    <w:next w:val="Paragraph"/>
    <w:rsid w:val="00904B76"/>
    <w:pPr>
      <w:keepNext/>
      <w:spacing w:after="120" w:line="300" w:lineRule="atLeast"/>
      <w:jc w:val="both"/>
      <w:outlineLvl w:val="1"/>
    </w:pPr>
    <w:rPr>
      <w:rFonts w:ascii="Arial" w:eastAsia="Arial Unicode MS" w:hAnsi="Arial" w:cs="Arial"/>
      <w:b/>
      <w:color w:val="000000"/>
      <w:sz w:val="36"/>
      <w:szCs w:val="20"/>
      <w:lang w:eastAsia="en-US"/>
    </w:rPr>
  </w:style>
  <w:style w:type="paragraph" w:customStyle="1" w:styleId="HeadingLevel2">
    <w:name w:val="Heading Level 2"/>
    <w:basedOn w:val="Normal"/>
    <w:next w:val="Paragraph"/>
    <w:rsid w:val="00904B76"/>
    <w:pPr>
      <w:keepNext/>
      <w:spacing w:after="120" w:line="300" w:lineRule="atLeast"/>
      <w:jc w:val="both"/>
      <w:outlineLvl w:val="2"/>
    </w:pPr>
    <w:rPr>
      <w:rFonts w:ascii="Arial" w:eastAsia="Arial Unicode MS" w:hAnsi="Arial" w:cs="Arial"/>
      <w:b/>
      <w:color w:val="000000"/>
      <w:sz w:val="28"/>
      <w:szCs w:val="20"/>
      <w:lang w:eastAsia="en-US"/>
    </w:rPr>
  </w:style>
  <w:style w:type="paragraph" w:customStyle="1" w:styleId="HeadingLevel3">
    <w:name w:val="Heading Level 3"/>
    <w:basedOn w:val="Normal"/>
    <w:next w:val="Paragraph"/>
    <w:rsid w:val="00904B76"/>
    <w:pPr>
      <w:keepNext/>
      <w:spacing w:after="120" w:line="300" w:lineRule="atLeast"/>
      <w:jc w:val="both"/>
      <w:outlineLvl w:val="3"/>
    </w:pPr>
    <w:rPr>
      <w:rFonts w:ascii="Arial" w:eastAsia="Arial Unicode MS" w:hAnsi="Arial" w:cs="Arial"/>
      <w:b/>
      <w:i/>
      <w:color w:val="000000"/>
      <w:sz w:val="28"/>
      <w:szCs w:val="20"/>
      <w:lang w:eastAsia="en-US"/>
    </w:rPr>
  </w:style>
  <w:style w:type="paragraph" w:styleId="Header">
    <w:name w:val="header"/>
    <w:basedOn w:val="Normal"/>
    <w:link w:val="HeaderChar"/>
    <w:uiPriority w:val="99"/>
    <w:unhideWhenUsed/>
    <w:rsid w:val="00904B76"/>
    <w:pPr>
      <w:tabs>
        <w:tab w:val="center" w:pos="4513"/>
        <w:tab w:val="right" w:pos="9026"/>
      </w:tabs>
      <w:spacing w:after="0" w:line="240" w:lineRule="auto"/>
    </w:pPr>
    <w:rPr>
      <w:color w:val="000000"/>
    </w:rPr>
  </w:style>
  <w:style w:type="character" w:customStyle="1" w:styleId="HeaderChar">
    <w:name w:val="Header Char"/>
    <w:basedOn w:val="DefaultParagraphFont"/>
    <w:link w:val="Header"/>
    <w:uiPriority w:val="99"/>
    <w:rsid w:val="00904B76"/>
    <w:rPr>
      <w:color w:val="000000"/>
    </w:rPr>
  </w:style>
  <w:style w:type="character" w:styleId="PlaceholderText">
    <w:name w:val="Placeholder Text"/>
    <w:basedOn w:val="DefaultParagraphFont"/>
    <w:uiPriority w:val="99"/>
    <w:rsid w:val="00904B76"/>
    <w:rPr>
      <w:color w:val="000000"/>
    </w:rPr>
  </w:style>
  <w:style w:type="paragraph" w:styleId="BalloonText">
    <w:name w:val="Balloon Text"/>
    <w:basedOn w:val="Normal"/>
    <w:link w:val="BalloonTextChar"/>
    <w:uiPriority w:val="99"/>
    <w:semiHidden/>
    <w:unhideWhenUsed/>
    <w:rsid w:val="00904B76"/>
    <w:pPr>
      <w:spacing w:after="0" w:line="240" w:lineRule="auto"/>
    </w:pPr>
    <w:rPr>
      <w:rFonts w:ascii="Tahoma" w:hAnsi="Tahoma" w:cs="Tahoma"/>
      <w:color w:val="000000"/>
      <w:sz w:val="16"/>
      <w:szCs w:val="16"/>
    </w:rPr>
  </w:style>
  <w:style w:type="character" w:customStyle="1" w:styleId="BalloonTextChar">
    <w:name w:val="Balloon Text Char"/>
    <w:basedOn w:val="DefaultParagraphFont"/>
    <w:link w:val="BalloonText"/>
    <w:uiPriority w:val="99"/>
    <w:semiHidden/>
    <w:rsid w:val="00904B76"/>
    <w:rPr>
      <w:rFonts w:ascii="Tahoma" w:hAnsi="Tahoma" w:cs="Tahoma"/>
      <w:color w:val="000000"/>
      <w:sz w:val="16"/>
      <w:szCs w:val="16"/>
    </w:rPr>
  </w:style>
  <w:style w:type="paragraph" w:customStyle="1" w:styleId="PinPointRef">
    <w:name w:val="PinPoint Ref"/>
    <w:link w:val="PinPointRefChar"/>
    <w:qFormat/>
    <w:rsid w:val="00904B76"/>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904B76"/>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904B76"/>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904B76"/>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904B76"/>
    <w:pPr>
      <w:spacing w:after="120" w:line="240" w:lineRule="auto"/>
      <w:ind w:left="357"/>
      <w:jc w:val="both"/>
    </w:pPr>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904B76"/>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904B76"/>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904B76"/>
    <w:rPr>
      <w:rFonts w:ascii="Arial" w:eastAsia="Arial Unicode MS" w:hAnsi="Arial" w:cs="Arial"/>
      <w:color w:val="000000"/>
      <w:szCs w:val="24"/>
      <w:lang w:val="en-US" w:eastAsia="en-US"/>
    </w:rPr>
  </w:style>
  <w:style w:type="paragraph" w:customStyle="1" w:styleId="IntroDefault">
    <w:name w:val="Intro Default"/>
    <w:basedOn w:val="Paragraph"/>
    <w:qFormat/>
    <w:rsid w:val="00904B76"/>
    <w:rPr>
      <w:color w:val="000000"/>
    </w:rPr>
  </w:style>
  <w:style w:type="paragraph" w:customStyle="1" w:styleId="IntroCustom">
    <w:name w:val="Intro Custom"/>
    <w:basedOn w:val="Paragraph"/>
    <w:qFormat/>
    <w:rsid w:val="00904B76"/>
    <w:rPr>
      <w:color w:val="000000"/>
    </w:rPr>
  </w:style>
  <w:style w:type="paragraph" w:customStyle="1" w:styleId="PrecedentType">
    <w:name w:val="Precedent Type"/>
    <w:basedOn w:val="IgnoredSpacing"/>
    <w:qFormat/>
    <w:rsid w:val="00904B76"/>
    <w:rPr>
      <w:color w:val="000000"/>
    </w:rPr>
  </w:style>
  <w:style w:type="paragraph" w:customStyle="1" w:styleId="Operative">
    <w:name w:val="Operative"/>
    <w:basedOn w:val="IgnoredSpacing"/>
    <w:qFormat/>
    <w:rsid w:val="00904B76"/>
    <w:rPr>
      <w:vanish/>
      <w:color w:val="000000"/>
    </w:rPr>
  </w:style>
  <w:style w:type="paragraph" w:customStyle="1" w:styleId="SpeedreadBulletList1">
    <w:name w:val="Speedread Bullet List 1"/>
    <w:basedOn w:val="BulletList1"/>
    <w:qFormat/>
    <w:rsid w:val="00904B76"/>
    <w:rPr>
      <w:color w:val="000000"/>
    </w:rPr>
  </w:style>
  <w:style w:type="paragraph" w:customStyle="1" w:styleId="PartiesTitle">
    <w:name w:val="Parties Title"/>
    <w:basedOn w:val="Paragraph"/>
    <w:qFormat/>
    <w:rsid w:val="00904B76"/>
    <w:rPr>
      <w:b/>
      <w:color w:val="000000"/>
    </w:rPr>
  </w:style>
  <w:style w:type="table" w:styleId="TableGrid">
    <w:name w:val="Table Grid"/>
    <w:basedOn w:val="TableNormal"/>
    <w:rsid w:val="00904B76"/>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904B76"/>
    <w:pPr>
      <w:numPr>
        <w:numId w:val="9"/>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paragraph" w:customStyle="1" w:styleId="BulletList1Pattern">
    <w:name w:val="Bullet List 1 + Pattern"/>
    <w:basedOn w:val="BulletList1"/>
    <w:qFormat/>
    <w:rsid w:val="00904B76"/>
    <w:pPr>
      <w:shd w:val="clear" w:color="auto" w:fill="D9D9D9" w:themeFill="background1" w:themeFillShade="D9"/>
      <w:spacing w:after="120" w:line="240" w:lineRule="auto"/>
      <w:ind w:left="714" w:hanging="357"/>
    </w:pPr>
    <w:rPr>
      <w:color w:val="000000"/>
    </w:rPr>
  </w:style>
  <w:style w:type="character" w:customStyle="1" w:styleId="QuestionParagraphChar">
    <w:name w:val="Question Paragraph Char"/>
    <w:basedOn w:val="DefaultParagraphFont"/>
    <w:link w:val="QuestionParagraph"/>
    <w:rsid w:val="00904B76"/>
    <w:rPr>
      <w:rFonts w:ascii="Arial" w:eastAsia="Arial Unicode MS" w:hAnsi="Arial" w:cs="Arial"/>
      <w:color w:val="000000"/>
      <w:shd w:val="clear" w:color="auto" w:fill="D9D9D9" w:themeFill="background1" w:themeFillShade="D9"/>
      <w:lang w:val="en-US" w:eastAsia="en-US"/>
    </w:rPr>
  </w:style>
  <w:style w:type="paragraph" w:customStyle="1" w:styleId="BulletList2Pattern">
    <w:name w:val="Bullet List 2 + Pattern"/>
    <w:basedOn w:val="BulletList2"/>
    <w:qFormat/>
    <w:rsid w:val="00904B76"/>
    <w:pPr>
      <w:shd w:val="clear" w:color="auto" w:fill="D9D9D9" w:themeFill="background1" w:themeFillShade="D9"/>
      <w:ind w:left="1077"/>
    </w:pPr>
    <w:rPr>
      <w:color w:val="000000"/>
    </w:rPr>
  </w:style>
  <w:style w:type="paragraph" w:customStyle="1" w:styleId="TestimoniumContract">
    <w:name w:val="Testimonium Contract"/>
    <w:basedOn w:val="Paragraph"/>
    <w:qFormat/>
    <w:rsid w:val="00904B76"/>
    <w:rPr>
      <w:color w:val="000000"/>
    </w:rPr>
  </w:style>
  <w:style w:type="paragraph" w:customStyle="1" w:styleId="TestimoniumDeed">
    <w:name w:val="Testimonium Deed"/>
    <w:basedOn w:val="Paragraph"/>
    <w:qFormat/>
    <w:rsid w:val="00904B76"/>
    <w:rPr>
      <w:color w:val="000000"/>
    </w:rPr>
  </w:style>
  <w:style w:type="paragraph" w:customStyle="1" w:styleId="Titlesubclause2">
    <w:name w:val="Title subclause2"/>
    <w:basedOn w:val="Untitledsubclause2"/>
    <w:qFormat/>
    <w:rsid w:val="00904B76"/>
    <w:rPr>
      <w:b/>
      <w:color w:val="000000"/>
    </w:rPr>
  </w:style>
  <w:style w:type="paragraph" w:customStyle="1" w:styleId="Titlesubclause3">
    <w:name w:val="Title subclause3"/>
    <w:basedOn w:val="Untitledsubclause3"/>
    <w:qFormat/>
    <w:rsid w:val="00904B76"/>
    <w:rPr>
      <w:b/>
      <w:color w:val="000000"/>
    </w:rPr>
  </w:style>
  <w:style w:type="paragraph" w:customStyle="1" w:styleId="Titlesubclause4">
    <w:name w:val="Title subclause4"/>
    <w:basedOn w:val="Untitledsubclause4"/>
    <w:qFormat/>
    <w:rsid w:val="00904B76"/>
    <w:rPr>
      <w:b/>
      <w:color w:val="000000"/>
    </w:rPr>
  </w:style>
  <w:style w:type="paragraph" w:customStyle="1" w:styleId="UntitledClause">
    <w:name w:val="Untitled Clause"/>
    <w:basedOn w:val="TitleClause"/>
    <w:qFormat/>
    <w:rsid w:val="00904B76"/>
    <w:pPr>
      <w:spacing w:before="120"/>
    </w:pPr>
    <w:rPr>
      <w:b w:val="0"/>
      <w:color w:val="000000"/>
    </w:rPr>
  </w:style>
  <w:style w:type="paragraph" w:customStyle="1" w:styleId="Titlesubclause1">
    <w:name w:val="Title subclause1"/>
    <w:basedOn w:val="Untitledsubclause1"/>
    <w:qFormat/>
    <w:rsid w:val="00904B76"/>
    <w:pPr>
      <w:spacing w:before="120"/>
    </w:pPr>
    <w:rPr>
      <w:b/>
      <w:color w:val="000000"/>
    </w:rPr>
  </w:style>
  <w:style w:type="paragraph" w:customStyle="1" w:styleId="Schedule">
    <w:name w:val="Schedule"/>
    <w:qFormat/>
    <w:rsid w:val="00904B76"/>
    <w:pPr>
      <w:numPr>
        <w:numId w:val="22"/>
      </w:numPr>
      <w:spacing w:before="240" w:after="240" w:line="240" w:lineRule="atLeast"/>
    </w:pPr>
    <w:rPr>
      <w:rFonts w:ascii="Arial" w:eastAsia="Arial Unicode MS" w:hAnsi="Arial" w:cs="Arial"/>
      <w:b/>
      <w:color w:val="000000"/>
      <w:lang w:val="en-US" w:eastAsia="en-US"/>
    </w:rPr>
  </w:style>
  <w:style w:type="character" w:customStyle="1" w:styleId="Heading1Char">
    <w:name w:val="Heading 1 Char"/>
    <w:basedOn w:val="DefaultParagraphFont"/>
    <w:link w:val="Heading1"/>
    <w:uiPriority w:val="9"/>
    <w:rsid w:val="00904B76"/>
    <w:rPr>
      <w:rFonts w:asciiTheme="majorHAnsi" w:eastAsiaTheme="majorEastAsia" w:hAnsiTheme="majorHAnsi" w:cstheme="majorBidi"/>
      <w:b/>
      <w:bCs/>
      <w:color w:val="000000"/>
      <w:sz w:val="28"/>
      <w:szCs w:val="28"/>
    </w:rPr>
  </w:style>
  <w:style w:type="character" w:customStyle="1" w:styleId="Heading2Char">
    <w:name w:val="Heading 2 Char"/>
    <w:basedOn w:val="DefaultParagraphFont"/>
    <w:link w:val="Heading2"/>
    <w:uiPriority w:val="9"/>
    <w:semiHidden/>
    <w:rsid w:val="00904B76"/>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904B76"/>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904B76"/>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904B7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04B76"/>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904B7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04B7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04B76"/>
    <w:rPr>
      <w:rFonts w:asciiTheme="majorHAnsi" w:eastAsiaTheme="majorEastAsia" w:hAnsiTheme="majorHAnsi" w:cstheme="majorBidi"/>
      <w:i/>
      <w:iCs/>
      <w:color w:val="000000"/>
      <w:sz w:val="20"/>
      <w:szCs w:val="20"/>
    </w:rPr>
  </w:style>
  <w:style w:type="paragraph" w:customStyle="1" w:styleId="ScheduleTitle">
    <w:name w:val="Schedule Title"/>
    <w:basedOn w:val="Paragraph"/>
    <w:qFormat/>
    <w:rsid w:val="00904B76"/>
    <w:rPr>
      <w:b/>
      <w:color w:val="000000"/>
    </w:rPr>
  </w:style>
  <w:style w:type="paragraph" w:customStyle="1" w:styleId="Part">
    <w:name w:val="Part"/>
    <w:basedOn w:val="Paragraph"/>
    <w:qFormat/>
    <w:rsid w:val="00904B76"/>
    <w:pPr>
      <w:numPr>
        <w:ilvl w:val="1"/>
        <w:numId w:val="22"/>
      </w:numPr>
      <w:spacing w:before="240" w:after="240"/>
      <w:jc w:val="left"/>
    </w:pPr>
    <w:rPr>
      <w:b/>
      <w:color w:val="000000"/>
    </w:rPr>
  </w:style>
  <w:style w:type="paragraph" w:customStyle="1" w:styleId="AnnexTitle">
    <w:name w:val="Annex Title"/>
    <w:basedOn w:val="Paragraph"/>
    <w:next w:val="Paragraph"/>
    <w:qFormat/>
    <w:rsid w:val="00904B76"/>
    <w:pPr>
      <w:spacing w:before="240" w:after="240"/>
    </w:pPr>
    <w:rPr>
      <w:b/>
      <w:color w:val="000000"/>
    </w:rPr>
  </w:style>
  <w:style w:type="paragraph" w:customStyle="1" w:styleId="PartTitle">
    <w:name w:val="Part Title"/>
    <w:basedOn w:val="Paragraph"/>
    <w:qFormat/>
    <w:rsid w:val="00904B76"/>
    <w:rPr>
      <w:b/>
      <w:color w:val="000000"/>
    </w:rPr>
  </w:style>
  <w:style w:type="paragraph" w:customStyle="1" w:styleId="Testimonium">
    <w:name w:val="Testimonium"/>
    <w:basedOn w:val="Paragraph"/>
    <w:qFormat/>
    <w:rsid w:val="00904B76"/>
    <w:rPr>
      <w:color w:val="000000"/>
    </w:rPr>
  </w:style>
  <w:style w:type="character" w:customStyle="1" w:styleId="apple-converted-space">
    <w:name w:val="apple-converted-space"/>
    <w:basedOn w:val="DefaultParagraphFont"/>
    <w:rsid w:val="00904B76"/>
    <w:rPr>
      <w:color w:val="000000"/>
    </w:rPr>
  </w:style>
  <w:style w:type="character" w:styleId="Emphasis">
    <w:name w:val="Emphasis"/>
    <w:basedOn w:val="DefaultParagraphFont"/>
    <w:uiPriority w:val="20"/>
    <w:qFormat/>
    <w:rsid w:val="00904B76"/>
    <w:rPr>
      <w:i/>
      <w:iCs/>
      <w:color w:val="000000"/>
    </w:rPr>
  </w:style>
  <w:style w:type="paragraph" w:customStyle="1" w:styleId="NoNumTitle-Clause">
    <w:name w:val="No Num Title - Clause"/>
    <w:basedOn w:val="TitleClause"/>
    <w:qFormat/>
    <w:rsid w:val="00904B76"/>
    <w:pPr>
      <w:numPr>
        <w:numId w:val="0"/>
      </w:numPr>
      <w:ind w:left="720"/>
    </w:pPr>
    <w:rPr>
      <w:color w:val="000000"/>
    </w:rPr>
  </w:style>
  <w:style w:type="paragraph" w:customStyle="1" w:styleId="NoNumTitlesubclause1">
    <w:name w:val="No Num Title subclause1"/>
    <w:basedOn w:val="Titlesubclause1"/>
    <w:qFormat/>
    <w:rsid w:val="00904B76"/>
    <w:pPr>
      <w:numPr>
        <w:ilvl w:val="0"/>
        <w:numId w:val="0"/>
      </w:numPr>
      <w:ind w:left="720"/>
    </w:pPr>
    <w:rPr>
      <w:color w:val="000000"/>
    </w:rPr>
  </w:style>
  <w:style w:type="paragraph" w:customStyle="1" w:styleId="AddressLine">
    <w:name w:val="Address Line"/>
    <w:basedOn w:val="Paragraph"/>
    <w:qFormat/>
    <w:rsid w:val="00904B76"/>
    <w:rPr>
      <w:color w:val="000000"/>
    </w:rPr>
  </w:style>
  <w:style w:type="paragraph" w:styleId="Date">
    <w:name w:val="Date"/>
    <w:basedOn w:val="Paragraph"/>
    <w:qFormat/>
    <w:rsid w:val="00904B76"/>
    <w:rPr>
      <w:color w:val="000000"/>
    </w:rPr>
  </w:style>
  <w:style w:type="paragraph" w:customStyle="1" w:styleId="SalutationPara">
    <w:name w:val="Salutation Para"/>
    <w:basedOn w:val="Paragraph"/>
    <w:next w:val="Paragraph"/>
    <w:qFormat/>
    <w:rsid w:val="00904B76"/>
    <w:pPr>
      <w:spacing w:before="240"/>
    </w:pPr>
    <w:rPr>
      <w:color w:val="000000"/>
    </w:rPr>
  </w:style>
  <w:style w:type="character" w:styleId="FollowedHyperlink">
    <w:name w:val="FollowedHyperlink"/>
    <w:basedOn w:val="DefaultParagraphFont"/>
    <w:uiPriority w:val="99"/>
    <w:semiHidden/>
    <w:unhideWhenUsed/>
    <w:rsid w:val="00904B76"/>
    <w:rPr>
      <w:i/>
      <w:color w:val="000000"/>
      <w:u w:val="single"/>
    </w:rPr>
  </w:style>
  <w:style w:type="character" w:customStyle="1" w:styleId="DefTerm">
    <w:name w:val="DefTerm"/>
    <w:basedOn w:val="DefaultParagraphFont"/>
    <w:uiPriority w:val="1"/>
    <w:qFormat/>
    <w:rsid w:val="00904B76"/>
    <w:rPr>
      <w:b/>
      <w:color w:val="000000"/>
    </w:rPr>
  </w:style>
  <w:style w:type="table" w:customStyle="1" w:styleId="ShadedTable">
    <w:name w:val="Shaded Table"/>
    <w:basedOn w:val="TableNormal"/>
    <w:uiPriority w:val="99"/>
    <w:rsid w:val="00904B76"/>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904B76"/>
    <w:rPr>
      <w:i/>
      <w:color w:val="000000"/>
    </w:rPr>
  </w:style>
  <w:style w:type="paragraph" w:customStyle="1" w:styleId="LetterTitle">
    <w:name w:val="Letter Title"/>
    <w:basedOn w:val="Paragraph"/>
    <w:qFormat/>
    <w:rsid w:val="00904B76"/>
    <w:rPr>
      <w:b/>
      <w:color w:val="000000"/>
    </w:rPr>
  </w:style>
  <w:style w:type="paragraph" w:customStyle="1" w:styleId="LongQuestionPara">
    <w:name w:val="Long Question Para"/>
    <w:basedOn w:val="Paragraph"/>
    <w:link w:val="LongQuestionParaChar"/>
    <w:rsid w:val="00904B76"/>
    <w:pPr>
      <w:numPr>
        <w:numId w:val="12"/>
      </w:numPr>
      <w:spacing w:before="240" w:after="240" w:line="240" w:lineRule="auto"/>
      <w:outlineLvl w:val="1"/>
    </w:pPr>
    <w:rPr>
      <w:color w:val="000000"/>
      <w:sz w:val="20"/>
      <w:lang w:val="en-US"/>
    </w:rPr>
  </w:style>
  <w:style w:type="character" w:customStyle="1" w:styleId="LongQuestionParaChar">
    <w:name w:val="Long Question Para Char"/>
    <w:basedOn w:val="DefaultParagraphFont"/>
    <w:link w:val="LongQuestionPara"/>
    <w:rsid w:val="00904B76"/>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904B76"/>
    <w:pPr>
      <w:shd w:val="clear" w:color="auto" w:fill="D9D9D9" w:themeFill="background1" w:themeFillShade="D9"/>
      <w:tabs>
        <w:tab w:val="left" w:pos="270"/>
      </w:tabs>
      <w:spacing w:after="40" w:line="240" w:lineRule="auto"/>
      <w:outlineLvl w:val="1"/>
    </w:pPr>
    <w:rPr>
      <w:bCs/>
      <w:color w:val="000000"/>
      <w:sz w:val="20"/>
      <w:lang w:val="en-US"/>
    </w:rPr>
  </w:style>
  <w:style w:type="character" w:customStyle="1" w:styleId="ShortQuestionParaChar">
    <w:name w:val="Short Question Para Char"/>
    <w:basedOn w:val="DefaultParagraphFont"/>
    <w:link w:val="ShortQuestionPara"/>
    <w:rsid w:val="00904B76"/>
    <w:rPr>
      <w:rFonts w:ascii="Arial" w:eastAsia="Arial Unicode MS" w:hAnsi="Arial" w:cs="Arial"/>
      <w:bCs/>
      <w:color w:val="000000"/>
      <w:sz w:val="20"/>
      <w:szCs w:val="20"/>
      <w:shd w:val="clear" w:color="auto" w:fill="D9D9D9" w:themeFill="background1" w:themeFillShade="D9"/>
      <w:lang w:val="en-US" w:eastAsia="en-US"/>
    </w:rPr>
  </w:style>
  <w:style w:type="character" w:customStyle="1" w:styleId="ParagraphChar">
    <w:name w:val="Paragraph Char"/>
    <w:basedOn w:val="DefaultParagraphFont"/>
    <w:link w:val="Paragraph"/>
    <w:rsid w:val="00904B76"/>
    <w:rPr>
      <w:rFonts w:ascii="Arial" w:eastAsia="Arial Unicode MS" w:hAnsi="Arial" w:cs="Arial"/>
      <w:color w:val="000000"/>
      <w:szCs w:val="20"/>
      <w:lang w:eastAsia="en-US"/>
    </w:rPr>
  </w:style>
  <w:style w:type="paragraph" w:customStyle="1" w:styleId="811D3A974D454A258B71E3C4DE24C4F210">
    <w:name w:val="811D3A974D454A258B71E3C4DE24C4F210"/>
    <w:rsid w:val="00AC0EF0"/>
    <w:pPr>
      <w:spacing w:after="120" w:line="240" w:lineRule="auto"/>
    </w:pPr>
    <w:rPr>
      <w:rFonts w:ascii="Arial" w:eastAsia="Arial Unicode MS" w:hAnsi="Arial" w:cs="Arial"/>
      <w:color w:val="000000"/>
      <w:sz w:val="24"/>
      <w:lang w:val="en-US" w:eastAsia="en-US"/>
    </w:rPr>
  </w:style>
  <w:style w:type="paragraph" w:customStyle="1" w:styleId="ListParagraphLevel3">
    <w:name w:val="List Paragraph Level 3"/>
    <w:qFormat/>
    <w:rsid w:val="00904B76"/>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904B76"/>
    <w:pPr>
      <w:jc w:val="center"/>
    </w:pPr>
    <w:rPr>
      <w:color w:val="000000"/>
      <w:sz w:val="28"/>
    </w:rPr>
  </w:style>
  <w:style w:type="paragraph" w:customStyle="1" w:styleId="Title-Clause">
    <w:name w:val="Title - Clause"/>
    <w:aliases w:val="BIWS Heading 1"/>
    <w:basedOn w:val="Normal"/>
    <w:rsid w:val="00904B76"/>
    <w:pPr>
      <w:keepNext/>
      <w:tabs>
        <w:tab w:val="num" w:pos="720"/>
      </w:tabs>
      <w:spacing w:before="240" w:after="240" w:line="300" w:lineRule="atLeast"/>
      <w:ind w:left="720" w:hanging="720"/>
      <w:jc w:val="both"/>
      <w:outlineLvl w:val="0"/>
    </w:pPr>
    <w:rPr>
      <w:rFonts w:ascii="Arial" w:eastAsia="Arial Unicode MS" w:hAnsi="Arial" w:cs="Arial"/>
      <w:b/>
      <w:color w:val="000000"/>
      <w:kern w:val="28"/>
      <w:szCs w:val="20"/>
      <w:lang w:eastAsia="en-US"/>
    </w:rPr>
  </w:style>
  <w:style w:type="paragraph" w:customStyle="1" w:styleId="Para-Clause-nonum">
    <w:name w:val="Para - Clause - no num"/>
    <w:aliases w:val="Body  clause"/>
    <w:basedOn w:val="Normal"/>
    <w:next w:val="Title-Clause"/>
    <w:rsid w:val="00904B76"/>
    <w:pPr>
      <w:spacing w:before="120" w:after="120" w:line="300" w:lineRule="atLeast"/>
      <w:ind w:left="720"/>
      <w:jc w:val="both"/>
    </w:pPr>
    <w:rPr>
      <w:rFonts w:ascii="Arial" w:eastAsia="Arial Unicode MS" w:hAnsi="Arial" w:cs="Arial"/>
      <w:color w:val="000000"/>
      <w:szCs w:val="20"/>
      <w:lang w:eastAsia="en-US"/>
    </w:rPr>
  </w:style>
  <w:style w:type="paragraph" w:customStyle="1" w:styleId="Para-Clause">
    <w:name w:val="Para - Clause"/>
    <w:basedOn w:val="Title-Clause"/>
    <w:qFormat/>
    <w:rsid w:val="00904B76"/>
    <w:pPr>
      <w:spacing w:before="120"/>
    </w:pPr>
    <w:rPr>
      <w:b w:val="0"/>
      <w:color w:val="000000"/>
    </w:rPr>
  </w:style>
  <w:style w:type="paragraph" w:customStyle="1" w:styleId="CoversheetParagraph">
    <w:name w:val="Coversheet Paragraph"/>
    <w:basedOn w:val="Normal"/>
    <w:autoRedefine/>
    <w:rsid w:val="00904B76"/>
    <w:pPr>
      <w:spacing w:after="0" w:line="300" w:lineRule="atLeast"/>
      <w:jc w:val="center"/>
    </w:pPr>
    <w:rPr>
      <w:rFonts w:ascii="Times New Roman" w:eastAsia="Times New Roman" w:hAnsi="Times New Roman" w:cs="Times New Roman"/>
      <w:color w:val="000000"/>
      <w:szCs w:val="20"/>
      <w:lang w:eastAsia="en-US"/>
    </w:rPr>
  </w:style>
  <w:style w:type="paragraph" w:customStyle="1" w:styleId="CoversheetIntro">
    <w:name w:val="Coversheet Intro"/>
    <w:basedOn w:val="CoversheetTitle"/>
    <w:qFormat/>
    <w:rsid w:val="00904B76"/>
    <w:rPr>
      <w:smallCaps w:val="0"/>
      <w:color w:val="000000"/>
      <w:sz w:val="22"/>
    </w:rPr>
  </w:style>
  <w:style w:type="paragraph" w:customStyle="1" w:styleId="CoversheetStaticText">
    <w:name w:val="Coversheet Static Text"/>
    <w:basedOn w:val="CoversheetIntro"/>
    <w:qFormat/>
    <w:rsid w:val="00904B76"/>
    <w:rPr>
      <w:b w:val="0"/>
      <w:color w:val="000000"/>
    </w:rPr>
  </w:style>
  <w:style w:type="paragraph" w:customStyle="1" w:styleId="CoversheetParty">
    <w:name w:val="Coversheet Party"/>
    <w:basedOn w:val="CoversheetIntro"/>
    <w:qFormat/>
    <w:rsid w:val="00904B76"/>
    <w:rPr>
      <w:color w:val="000000"/>
    </w:rPr>
  </w:style>
  <w:style w:type="paragraph" w:customStyle="1" w:styleId="NoNumUntitledClause">
    <w:name w:val="No Num Untitled Clause"/>
    <w:basedOn w:val="UntitledClause"/>
    <w:qFormat/>
    <w:rsid w:val="00904B76"/>
    <w:pPr>
      <w:numPr>
        <w:numId w:val="0"/>
      </w:numPr>
      <w:ind w:left="720"/>
    </w:pPr>
    <w:rPr>
      <w:color w:val="000000"/>
    </w:rPr>
  </w:style>
  <w:style w:type="paragraph" w:customStyle="1" w:styleId="BackgroundSubclause1">
    <w:name w:val="Background Subclause1"/>
    <w:basedOn w:val="Background"/>
    <w:qFormat/>
    <w:rsid w:val="00904B76"/>
    <w:pPr>
      <w:numPr>
        <w:ilvl w:val="1"/>
      </w:numPr>
    </w:pPr>
    <w:rPr>
      <w:color w:val="000000"/>
    </w:rPr>
  </w:style>
  <w:style w:type="paragraph" w:customStyle="1" w:styleId="BackgroundSubclause2">
    <w:name w:val="Background Subclause2"/>
    <w:basedOn w:val="Background"/>
    <w:qFormat/>
    <w:rsid w:val="00904B76"/>
    <w:pPr>
      <w:numPr>
        <w:ilvl w:val="3"/>
      </w:numPr>
    </w:pPr>
    <w:rPr>
      <w:color w:val="000000"/>
    </w:rPr>
  </w:style>
  <w:style w:type="paragraph" w:customStyle="1" w:styleId="HeadingLevel2CQA">
    <w:name w:val="Heading Level 2 CQA"/>
    <w:basedOn w:val="HeadingLevel2"/>
    <w:qFormat/>
    <w:rsid w:val="00904B76"/>
    <w:rPr>
      <w:color w:val="000000"/>
    </w:rPr>
  </w:style>
  <w:style w:type="paragraph" w:customStyle="1" w:styleId="ClauseBullet1">
    <w:name w:val="Clause Bullet 1"/>
    <w:basedOn w:val="ParaClause"/>
    <w:qFormat/>
    <w:rsid w:val="00904B76"/>
    <w:pPr>
      <w:numPr>
        <w:numId w:val="13"/>
      </w:numPr>
      <w:ind w:left="1077" w:hanging="357"/>
      <w:outlineLvl w:val="0"/>
    </w:pPr>
    <w:rPr>
      <w:color w:val="000000"/>
    </w:rPr>
  </w:style>
  <w:style w:type="paragraph" w:customStyle="1" w:styleId="ClauseBullet2">
    <w:name w:val="Clause Bullet 2"/>
    <w:basedOn w:val="ParaClause"/>
    <w:qFormat/>
    <w:rsid w:val="00904B76"/>
    <w:pPr>
      <w:numPr>
        <w:numId w:val="14"/>
      </w:numPr>
      <w:ind w:left="1434" w:hanging="357"/>
      <w:outlineLvl w:val="1"/>
    </w:pPr>
    <w:rPr>
      <w:color w:val="000000"/>
    </w:rPr>
  </w:style>
  <w:style w:type="paragraph" w:customStyle="1" w:styleId="subclause1Bullet1">
    <w:name w:val="subclause 1 Bullet 1"/>
    <w:basedOn w:val="Parasubclause1"/>
    <w:qFormat/>
    <w:rsid w:val="00904B76"/>
    <w:pPr>
      <w:numPr>
        <w:numId w:val="15"/>
      </w:numPr>
      <w:ind w:left="1077" w:hanging="357"/>
    </w:pPr>
    <w:rPr>
      <w:color w:val="000000"/>
    </w:rPr>
  </w:style>
  <w:style w:type="paragraph" w:customStyle="1" w:styleId="subclause2Bullet1">
    <w:name w:val="subclause 2 Bullet 1"/>
    <w:basedOn w:val="Parasubclause2"/>
    <w:qFormat/>
    <w:rsid w:val="00904B76"/>
    <w:pPr>
      <w:numPr>
        <w:numId w:val="17"/>
      </w:numPr>
      <w:ind w:left="1434" w:hanging="357"/>
    </w:pPr>
    <w:rPr>
      <w:color w:val="000000"/>
    </w:rPr>
  </w:style>
  <w:style w:type="paragraph" w:customStyle="1" w:styleId="subclause3Bullet1">
    <w:name w:val="subclause 3 Bullet 1"/>
    <w:basedOn w:val="Parasubclause3"/>
    <w:qFormat/>
    <w:rsid w:val="00904B76"/>
    <w:pPr>
      <w:numPr>
        <w:numId w:val="16"/>
      </w:numPr>
      <w:ind w:left="2273" w:hanging="357"/>
    </w:pPr>
    <w:rPr>
      <w:color w:val="000000"/>
    </w:rPr>
  </w:style>
  <w:style w:type="paragraph" w:customStyle="1" w:styleId="subclause1Bullet2">
    <w:name w:val="subclause 1 Bullet 2"/>
    <w:basedOn w:val="Parasubclause1"/>
    <w:qFormat/>
    <w:rsid w:val="00904B76"/>
    <w:pPr>
      <w:numPr>
        <w:numId w:val="18"/>
      </w:numPr>
      <w:ind w:left="1434" w:hanging="357"/>
    </w:pPr>
    <w:rPr>
      <w:color w:val="000000"/>
    </w:rPr>
  </w:style>
  <w:style w:type="paragraph" w:customStyle="1" w:styleId="subclause2Bullet2">
    <w:name w:val="subclause 2 Bullet 2"/>
    <w:basedOn w:val="Parasubclause2"/>
    <w:qFormat/>
    <w:rsid w:val="00904B76"/>
    <w:pPr>
      <w:numPr>
        <w:numId w:val="19"/>
      </w:numPr>
      <w:ind w:left="2273" w:hanging="357"/>
    </w:pPr>
    <w:rPr>
      <w:color w:val="000000"/>
    </w:rPr>
  </w:style>
  <w:style w:type="paragraph" w:customStyle="1" w:styleId="subclause3Bullet2">
    <w:name w:val="subclause 3 Bullet 2"/>
    <w:basedOn w:val="Parasubclause3"/>
    <w:qFormat/>
    <w:rsid w:val="00904B76"/>
    <w:pPr>
      <w:numPr>
        <w:numId w:val="20"/>
      </w:numPr>
      <w:ind w:left="2982" w:hanging="357"/>
    </w:pPr>
    <w:rPr>
      <w:color w:val="000000"/>
    </w:rPr>
  </w:style>
  <w:style w:type="paragraph" w:customStyle="1" w:styleId="DefinedTermBullet">
    <w:name w:val="Defined Term Bullet"/>
    <w:basedOn w:val="DefinedTermPara"/>
    <w:qFormat/>
    <w:rsid w:val="00904B76"/>
    <w:pPr>
      <w:numPr>
        <w:numId w:val="21"/>
      </w:numPr>
    </w:pPr>
    <w:rPr>
      <w:color w:val="000000"/>
    </w:rPr>
  </w:style>
  <w:style w:type="paragraph" w:customStyle="1" w:styleId="DefinedTermNumber">
    <w:name w:val="Defined Term Number"/>
    <w:basedOn w:val="DefinedTermPara"/>
    <w:qFormat/>
    <w:rsid w:val="00904B76"/>
    <w:pPr>
      <w:numPr>
        <w:ilvl w:val="1"/>
      </w:numPr>
    </w:pPr>
    <w:rPr>
      <w:color w:val="000000"/>
    </w:rPr>
  </w:style>
  <w:style w:type="paragraph" w:customStyle="1" w:styleId="AdditionalTitle">
    <w:name w:val="Additional Title"/>
    <w:basedOn w:val="Paragraph"/>
    <w:qFormat/>
    <w:rsid w:val="00904B76"/>
    <w:pPr>
      <w:jc w:val="left"/>
    </w:pPr>
    <w:rPr>
      <w:b/>
      <w:color w:val="000000"/>
      <w:sz w:val="24"/>
    </w:rPr>
  </w:style>
  <w:style w:type="character" w:customStyle="1" w:styleId="error">
    <w:name w:val="error"/>
    <w:basedOn w:val="DefaultParagraphFont"/>
    <w:rsid w:val="00904B76"/>
    <w:rPr>
      <w:color w:val="000000"/>
    </w:rPr>
  </w:style>
  <w:style w:type="paragraph" w:customStyle="1" w:styleId="NoNumUntitledsubclause1">
    <w:name w:val="No Num Untitled subclause 1"/>
    <w:basedOn w:val="Untitledsubclause1"/>
    <w:qFormat/>
    <w:rsid w:val="00904B76"/>
    <w:pPr>
      <w:numPr>
        <w:ilvl w:val="0"/>
        <w:numId w:val="0"/>
      </w:numPr>
      <w:ind w:left="720"/>
    </w:pPr>
    <w:rPr>
      <w:color w:val="000000"/>
    </w:rPr>
  </w:style>
  <w:style w:type="paragraph" w:customStyle="1" w:styleId="BackgroundParaClause">
    <w:name w:val="Background Para Clause"/>
    <w:basedOn w:val="Background"/>
    <w:qFormat/>
    <w:rsid w:val="00904B76"/>
    <w:pPr>
      <w:numPr>
        <w:numId w:val="0"/>
      </w:numPr>
    </w:pPr>
    <w:rPr>
      <w:color w:val="000000"/>
    </w:rPr>
  </w:style>
  <w:style w:type="paragraph" w:customStyle="1" w:styleId="BackgroundParaSubclause1">
    <w:name w:val="Background Para Subclause1"/>
    <w:basedOn w:val="BackgroundSubclause1"/>
    <w:qFormat/>
    <w:rsid w:val="00904B76"/>
    <w:pPr>
      <w:numPr>
        <w:ilvl w:val="0"/>
        <w:numId w:val="0"/>
      </w:numPr>
      <w:ind w:left="994"/>
    </w:pPr>
    <w:rPr>
      <w:color w:val="000000"/>
      <w:lang w:val="en-US"/>
    </w:rPr>
  </w:style>
  <w:style w:type="paragraph" w:customStyle="1" w:styleId="BackgroundParaSubclause2">
    <w:name w:val="Background Para Subclause2"/>
    <w:basedOn w:val="BackgroundSubclause2"/>
    <w:qFormat/>
    <w:rsid w:val="00904B76"/>
    <w:pPr>
      <w:numPr>
        <w:ilvl w:val="0"/>
        <w:numId w:val="0"/>
      </w:numPr>
      <w:ind w:left="1701"/>
    </w:pPr>
    <w:rPr>
      <w:color w:val="000000"/>
      <w:lang w:val="en-US"/>
    </w:rPr>
  </w:style>
  <w:style w:type="paragraph" w:customStyle="1" w:styleId="ClauseBulletPara">
    <w:name w:val="Clause Bullet Para"/>
    <w:basedOn w:val="ClauseBullet1"/>
    <w:qFormat/>
    <w:rsid w:val="00904B76"/>
    <w:pPr>
      <w:numPr>
        <w:numId w:val="0"/>
      </w:numPr>
      <w:ind w:left="1080"/>
    </w:pPr>
    <w:rPr>
      <w:color w:val="000000"/>
      <w:lang w:val="en-US"/>
    </w:rPr>
  </w:style>
  <w:style w:type="paragraph" w:customStyle="1" w:styleId="ClauseBullet2Para">
    <w:name w:val="Clause Bullet 2 Para"/>
    <w:basedOn w:val="ClauseBullet2"/>
    <w:qFormat/>
    <w:rsid w:val="00904B76"/>
    <w:pPr>
      <w:numPr>
        <w:numId w:val="0"/>
      </w:numPr>
      <w:ind w:left="1440"/>
    </w:pPr>
    <w:rPr>
      <w:color w:val="000000"/>
      <w:lang w:val="en-US"/>
    </w:rPr>
  </w:style>
  <w:style w:type="paragraph" w:customStyle="1" w:styleId="ACTJurisdictionCheckList">
    <w:name w:val="ACTJurisdictionCheckList"/>
    <w:basedOn w:val="Normal"/>
    <w:rsid w:val="00904B76"/>
    <w:pPr>
      <w:spacing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qFormat/>
    <w:rsid w:val="00904B76"/>
    <w:rPr>
      <w:color w:val="000000"/>
    </w:rPr>
  </w:style>
  <w:style w:type="paragraph" w:customStyle="1" w:styleId="ScheduleTitleClause">
    <w:name w:val="Schedule Title Clause"/>
    <w:basedOn w:val="Normal"/>
    <w:rsid w:val="00904B76"/>
    <w:pPr>
      <w:keepNext/>
      <w:numPr>
        <w:ilvl w:val="2"/>
        <w:numId w:val="22"/>
      </w:numPr>
      <w:spacing w:before="240" w:after="240" w:line="300" w:lineRule="atLeast"/>
      <w:jc w:val="both"/>
      <w:outlineLvl w:val="0"/>
    </w:pPr>
    <w:rPr>
      <w:rFonts w:ascii="Arial" w:eastAsia="Arial Unicode MS" w:hAnsi="Arial" w:cs="Arial"/>
      <w:b/>
      <w:color w:val="000000"/>
      <w:kern w:val="28"/>
      <w:szCs w:val="20"/>
      <w:lang w:eastAsia="en-US"/>
    </w:rPr>
  </w:style>
  <w:style w:type="paragraph" w:customStyle="1" w:styleId="ScheduleUntitledsubclause1">
    <w:name w:val="Schedule Untitled subclause 1"/>
    <w:basedOn w:val="Normal"/>
    <w:rsid w:val="00904B76"/>
    <w:pPr>
      <w:numPr>
        <w:ilvl w:val="3"/>
        <w:numId w:val="22"/>
      </w:numPr>
      <w:spacing w:before="280" w:after="120" w:line="300" w:lineRule="atLeast"/>
      <w:jc w:val="both"/>
      <w:outlineLvl w:val="1"/>
    </w:pPr>
    <w:rPr>
      <w:rFonts w:ascii="Arial" w:eastAsia="Arial Unicode MS" w:hAnsi="Arial" w:cs="Arial"/>
      <w:color w:val="000000"/>
      <w:szCs w:val="20"/>
      <w:lang w:eastAsia="en-US"/>
    </w:rPr>
  </w:style>
  <w:style w:type="paragraph" w:customStyle="1" w:styleId="ScheduleUntitledsubclause2">
    <w:name w:val="Schedule Untitled subclause 2"/>
    <w:basedOn w:val="Normal"/>
    <w:rsid w:val="00904B76"/>
    <w:pPr>
      <w:numPr>
        <w:ilvl w:val="4"/>
        <w:numId w:val="22"/>
      </w:numPr>
      <w:spacing w:after="120" w:line="300" w:lineRule="atLeast"/>
      <w:jc w:val="both"/>
      <w:outlineLvl w:val="2"/>
    </w:pPr>
    <w:rPr>
      <w:rFonts w:ascii="Arial" w:eastAsia="Arial Unicode MS" w:hAnsi="Arial" w:cs="Arial"/>
      <w:color w:val="000000"/>
      <w:szCs w:val="20"/>
      <w:lang w:eastAsia="en-US"/>
    </w:rPr>
  </w:style>
  <w:style w:type="paragraph" w:customStyle="1" w:styleId="ScheduleUntitledsubclause3">
    <w:name w:val="Schedule Untitled subclause 3"/>
    <w:basedOn w:val="Normal"/>
    <w:rsid w:val="00904B76"/>
    <w:pPr>
      <w:numPr>
        <w:ilvl w:val="5"/>
        <w:numId w:val="22"/>
      </w:numPr>
      <w:tabs>
        <w:tab w:val="left" w:pos="2261"/>
      </w:tabs>
      <w:spacing w:after="120" w:line="300" w:lineRule="atLeast"/>
      <w:jc w:val="both"/>
      <w:outlineLvl w:val="3"/>
    </w:pPr>
    <w:rPr>
      <w:rFonts w:ascii="Arial" w:eastAsia="Arial Unicode MS" w:hAnsi="Arial" w:cs="Arial"/>
      <w:color w:val="000000"/>
      <w:szCs w:val="20"/>
      <w:lang w:eastAsia="en-US"/>
    </w:rPr>
  </w:style>
  <w:style w:type="paragraph" w:customStyle="1" w:styleId="ScheduleUntitledsubclause4">
    <w:name w:val="Schedule Untitled subclause 4"/>
    <w:basedOn w:val="Normal"/>
    <w:rsid w:val="00904B76"/>
    <w:pPr>
      <w:spacing w:after="120" w:line="300" w:lineRule="atLeast"/>
      <w:jc w:val="both"/>
      <w:outlineLvl w:val="4"/>
    </w:pPr>
    <w:rPr>
      <w:rFonts w:ascii="Arial" w:eastAsia="Arial Unicode MS" w:hAnsi="Arial" w:cs="Arial"/>
      <w:color w:val="000000"/>
      <w:szCs w:val="20"/>
      <w:lang w:eastAsia="en-US"/>
    </w:rPr>
  </w:style>
  <w:style w:type="paragraph" w:customStyle="1" w:styleId="BulletListPattern1">
    <w:name w:val="Bullet List Pattern 1"/>
    <w:basedOn w:val="BulletList1"/>
    <w:qFormat/>
    <w:rsid w:val="00904B76"/>
    <w:pPr>
      <w:shd w:val="clear" w:color="auto" w:fill="D9D9D9" w:themeFill="background1" w:themeFillShade="D9"/>
      <w:spacing w:after="120" w:line="240" w:lineRule="auto"/>
      <w:ind w:left="714" w:hanging="357"/>
    </w:pPr>
    <w:rPr>
      <w:color w:val="000000"/>
    </w:rPr>
  </w:style>
  <w:style w:type="paragraph" w:customStyle="1" w:styleId="BulletListPattern2">
    <w:name w:val="Bullet List Pattern 2"/>
    <w:basedOn w:val="BulletList2"/>
    <w:qFormat/>
    <w:rsid w:val="00904B76"/>
    <w:pPr>
      <w:shd w:val="clear" w:color="auto" w:fill="D9D9D9" w:themeFill="background1" w:themeFillShade="D9"/>
      <w:ind w:left="1077"/>
    </w:pPr>
    <w:rPr>
      <w:color w:val="000000"/>
    </w:rPr>
  </w:style>
  <w:style w:type="paragraph" w:customStyle="1" w:styleId="ScheduleUntitledClause">
    <w:name w:val="Schedule Untitled Clause"/>
    <w:basedOn w:val="ScheduleTitleClause"/>
    <w:qFormat/>
    <w:rsid w:val="00904B76"/>
    <w:pPr>
      <w:spacing w:before="120"/>
    </w:pPr>
    <w:rPr>
      <w:b w:val="0"/>
      <w:color w:val="000000"/>
    </w:rPr>
  </w:style>
  <w:style w:type="paragraph" w:customStyle="1" w:styleId="EmptyClausePara">
    <w:name w:val="Empty Clause Para"/>
    <w:basedOn w:val="IgnoredSpacing"/>
    <w:qFormat/>
    <w:rsid w:val="00904B76"/>
    <w:rPr>
      <w:color w:val="000000"/>
    </w:rPr>
  </w:style>
  <w:style w:type="paragraph" w:styleId="ListParagraph">
    <w:name w:val="List Paragraph"/>
    <w:basedOn w:val="Normal"/>
    <w:uiPriority w:val="34"/>
    <w:qFormat/>
    <w:rsid w:val="00904B76"/>
    <w:pPr>
      <w:ind w:left="720"/>
      <w:contextualSpacing/>
    </w:pPr>
    <w:rPr>
      <w:color w:val="000000"/>
    </w:rPr>
  </w:style>
  <w:style w:type="paragraph" w:customStyle="1" w:styleId="ScheduleTitlesubclause1">
    <w:name w:val="Schedule Title subclause1"/>
    <w:basedOn w:val="ScheduleUntitledsubclause1"/>
    <w:qFormat/>
    <w:rsid w:val="00904B76"/>
    <w:pPr>
      <w:spacing w:before="120"/>
    </w:pPr>
    <w:rPr>
      <w:b/>
      <w:color w:val="000000"/>
    </w:rPr>
  </w:style>
  <w:style w:type="paragraph" w:customStyle="1" w:styleId="835FF0B0D5344FE4A8EE41F54AA7E17C16">
    <w:name w:val="835FF0B0D5344FE4A8EE41F54AA7E17C16"/>
    <w:rsid w:val="009419A5"/>
    <w:pPr>
      <w:spacing w:after="120" w:line="240" w:lineRule="auto"/>
    </w:pPr>
    <w:rPr>
      <w:rFonts w:ascii="Arial" w:eastAsia="Times New Roman" w:hAnsi="Arial" w:cs="Times New Roman"/>
      <w:color w:val="000000"/>
      <w:sz w:val="24"/>
      <w:szCs w:val="24"/>
      <w:lang w:val="en-US" w:eastAsia="en-US"/>
    </w:rPr>
  </w:style>
  <w:style w:type="character" w:customStyle="1" w:styleId="UnresolvedMention">
    <w:name w:val="Unresolved Mention"/>
    <w:basedOn w:val="DefaultParagraphFont"/>
    <w:uiPriority w:val="99"/>
    <w:semiHidden/>
    <w:unhideWhenUsed/>
    <w:rsid w:val="008A4DCC"/>
    <w:rPr>
      <w:color w:val="000000"/>
      <w:shd w:val="clear" w:color="auto" w:fill="E6E6E6"/>
    </w:rPr>
  </w:style>
  <w:style w:type="character" w:styleId="CommentReference">
    <w:name w:val="annotation reference"/>
    <w:basedOn w:val="DefaultParagraphFont"/>
    <w:uiPriority w:val="99"/>
    <w:semiHidden/>
    <w:unhideWhenUsed/>
    <w:rsid w:val="008A4DCC"/>
    <w:rPr>
      <w:color w:val="000000"/>
      <w:sz w:val="16"/>
      <w:szCs w:val="16"/>
    </w:rPr>
  </w:style>
  <w:style w:type="paragraph" w:styleId="CommentText">
    <w:name w:val="annotation text"/>
    <w:basedOn w:val="Normal"/>
    <w:link w:val="CommentTextChar"/>
    <w:uiPriority w:val="99"/>
    <w:semiHidden/>
    <w:unhideWhenUsed/>
    <w:rsid w:val="008A4DCC"/>
    <w:pPr>
      <w:spacing w:line="240" w:lineRule="auto"/>
    </w:pPr>
    <w:rPr>
      <w:color w:val="000000"/>
      <w:sz w:val="20"/>
      <w:szCs w:val="20"/>
    </w:rPr>
  </w:style>
  <w:style w:type="character" w:customStyle="1" w:styleId="CommentTextChar">
    <w:name w:val="Comment Text Char"/>
    <w:basedOn w:val="DefaultParagraphFont"/>
    <w:link w:val="CommentText"/>
    <w:uiPriority w:val="99"/>
    <w:semiHidden/>
    <w:rsid w:val="008A4DCC"/>
    <w:rPr>
      <w:color w:val="000000"/>
      <w:sz w:val="20"/>
      <w:szCs w:val="20"/>
    </w:rPr>
  </w:style>
  <w:style w:type="paragraph" w:styleId="CommentSubject">
    <w:name w:val="annotation subject"/>
    <w:basedOn w:val="CommentText"/>
    <w:next w:val="CommentText"/>
    <w:link w:val="CommentSubjectChar"/>
    <w:uiPriority w:val="99"/>
    <w:semiHidden/>
    <w:unhideWhenUsed/>
    <w:rsid w:val="008A4DCC"/>
    <w:rPr>
      <w:b/>
      <w:bCs/>
      <w:color w:val="000000"/>
    </w:rPr>
  </w:style>
  <w:style w:type="character" w:customStyle="1" w:styleId="CommentSubjectChar">
    <w:name w:val="Comment Subject Char"/>
    <w:basedOn w:val="CommentTextChar"/>
    <w:link w:val="CommentSubject"/>
    <w:uiPriority w:val="99"/>
    <w:semiHidden/>
    <w:rsid w:val="008A4DCC"/>
    <w:rPr>
      <w:b/>
      <w:bCs/>
      <w:color w:val="000000"/>
      <w:sz w:val="20"/>
      <w:szCs w:val="20"/>
    </w:rPr>
  </w:style>
  <w:style w:type="paragraph" w:customStyle="1" w:styleId="SectorSpecificNoteTitle">
    <w:name w:val="Sector Specific Note Title"/>
    <w:basedOn w:val="JurisdictionDraftingnoteTitle"/>
    <w:qFormat/>
    <w:rsid w:val="00904B76"/>
    <w:rPr>
      <w:color w:val="000000"/>
    </w:rPr>
  </w:style>
  <w:style w:type="table" w:customStyle="1" w:styleId="ShadedTable1">
    <w:name w:val="Shaded Table1"/>
    <w:basedOn w:val="TableNormal"/>
    <w:uiPriority w:val="99"/>
    <w:rsid w:val="00904B76"/>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IgnoredEmptysubclause">
    <w:name w:val="Ignored Empty subclause"/>
    <w:basedOn w:val="Normal"/>
    <w:link w:val="IgnoredEmptysubclauseChar"/>
    <w:qFormat/>
    <w:rsid w:val="00904B76"/>
    <w:rPr>
      <w:color w:val="000000"/>
    </w:rPr>
  </w:style>
  <w:style w:type="character" w:customStyle="1" w:styleId="IgnoredEmptysubclauseChar">
    <w:name w:val="Ignored Empty subclause Char"/>
    <w:basedOn w:val="DefaultParagraphFont"/>
    <w:link w:val="IgnoredEmptysubclause"/>
    <w:rsid w:val="00904B76"/>
    <w:rPr>
      <w:color w:val="000000"/>
    </w:rPr>
  </w:style>
  <w:style w:type="paragraph" w:customStyle="1" w:styleId="6B1115FCC3DC4C6AB2CF846F0C50B663">
    <w:name w:val="6B1115FCC3DC4C6AB2CF846F0C50B663"/>
    <w:rsid w:val="0006128C"/>
    <w:pPr>
      <w:spacing w:line="276" w:lineRule="auto"/>
    </w:pPr>
    <w:rPr>
      <w:color w:val="000000"/>
    </w:r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3.xml><?xml version="1.0" encoding="utf-8"?>
<cdm:cachedDataManifest xmlns:cdm="http://schemas.microsoft.com/2004/VisualStudio/Tools/Applications/CachedDataManifest.xsd" cdm:revision="1"/>
</file>

<file path=customXml/item4.xml><?xml version="1.0" encoding="utf-8"?>
<n-document xmlns:xsd="http://www.w3.org/2001/XMLSchema" xmlns:xsi="http://www.w3.org/2001/XMLSchema-instance" guid="0" synced="true" validated="true">
  <n-docbody>
    <standard.doc precedenttype="agreement">
      <prelim>
        <product.name>product.name0</product.name>
        <title>Confidentiality agreement (mutual)</title>
        <author>
          <link href="http://uk.practicallaw.com/about/our-team/uk-commercial" style="ACTLinkURL">
            <ital>Practical Law Commercial</ital>
          </link>
        </author>
        <resource.type>Standard documents</resource.type>
        <juris>juris0</juris>
        <juris>juris1</juris>
      </prelim>
      <abstract>
        <para>
          <paratext>A mutual confidentiality agreement (also known as a non-disclosure agreement or NDA) where both parties will be disclosing confidential information to each other for general commercial purposes.</paratext>
        </para>
      </abstract>
      <toc.identifier hasToc="true"/>
      <body>
        <drafting.note id="a477209" jurisdiction="">
          <head align="left" preservecase="true">
            <headtext>About this document</headtext>
          </head>
          <division id="a000003" level="1">
            <para>
              <paratext>This mutual confidentiality agreement (or non-disclosure agreement (NDA)) can be used where both parties will be disclosing confidential information to one another for a defined purpose. This will usually be a project that the parties are considering undertaking together.</paratext>
            </para>
          </division>
          <division id="a128770" level="1">
            <head align="left" preservecase="true">
              <headtext>Purpose of confidentiality agreements</headtext>
            </head>
            <para>
              <paratext>Confidentiality agreements, also known as non-disclosure agreements (NDAs), aim to ensure the following:</paratext>
            </para>
            <list type="bulleted">
              <list.item>
                <para>
                  <paratext>
                    <bold>Preservation of confidentiality.</bold>
                     Confidential information disclosed under the agreement remains confidential and kept secret.
                  </paratext>
                </para>
              </list.item>
              <list.item>
                <para>
                  <paratext>
                    <bold>Use for defined purpose only.</bold>
                     The recipient of confidential information agrees that it will not use the information for any purpose that is not set out in the confidentiality agreement.
                  </paratext>
                </para>
              </list.item>
            </list>
            <para>
              <paratext>
                The best way of ensuring that confidential information is disclosed in circumstances importing an obligation of confidence is through a confidentiality agreement as it is by way of a written contract. In addition to avoiding any question of whether the recipient was on notice that the information was not being disclosed in confidence, a contractual obligation is easier to enforce than a claim under general law. As well as ensuring that recipients sign a confidentiality agreement before releasing confidential information, there are a number of practical steps that holders of confidential information can take to establish and maintain confidentiality, see 
                <internal.reference refid="a538936">Drafting note, Remedies for breach and practical steps</internal.reference>
                .
              </paratext>
            </para>
          </division>
          <division id="a908507" level="1">
            <head align="left" preservecase="true">
              <headtext>Legal issues</headtext>
            </head>
            <para>
              <paratext>
                The key legal issues to consider in the context of confidentiality agreements are set out below. For more information on the law of confidentiality, see 
                <link href="8-384-4456" style="ACTLinkPLCtoPLC">
                  <ital>Practice note, Protecting confidential information: overview</ital>
                </link>
                .
              </paratext>
            </para>
            <division id="a303716" level="2">
              <head align="left" preservecase="true">
                <headtext>Limitations of confidentiality agreements</headtext>
              </head>
              <division id="a538936" level="3">
                <head align="left" preservecase="true">
                  <headtext>Remedies for breach and practical steps</headtext>
                </head>
                <para>
                  <paratext>The discloser should be aware that a confidentiality agreement cannot provide an absolute guarantee that the disclosed information will be protected. A confidentiality agreement has limitations, particularly where the recipient has little intention of complying with its obligations under the agreement. If a recipient uses or discloses confidential information in breach of the confidentiality agreement, it may be too late, or at the very least, prohibitively expensive, for the discloser to seek a meaningful remedy:</paratext>
                </para>
                <list type="bulleted">
                  <list.item>
                    <para>
                      <paratext>
                        An injunction (to stop any unauthorised disclosure or use of the information) is the first choice of remedy if the discloser discovers the recipient's intentions before it breaches the confidentiality agreement. After the breach, an injunction may be of little or no use. Once the information has entered the public domain, there is no legal remedy that will make it secret again. See also 
                        <internal.reference refid="a647648">Drafting note, Inadequacy of damages</internal.reference>
                         at 
                        <internal.reference refid="a586020">clause 8</internal.reference>
                        .
                      </paratext>
                    </para>
                  </list.item>
                  <list.item>
                    <para>
                      <paratext>Damages for breach of contract (or a claim for an account of profits where the recipient has made use of the information) may not be an adequate remedy, especially where the confidential information has potential future value rather than value today.</paratext>
                    </para>
                  </list.item>
                  <list.item>
                    <para>
                      <paratext>Proving that there has been a breach of a confidentiality agreement can often be difficult.</paratext>
                    </para>
                  </list.item>
                  <list.item>
                    <para>
                      <paratext>Even where the recipient is honest and acting in good faith, it will inevitably be influenced by the disclosed confidential information, whatever the terms of the confidentiality agreement.</paratext>
                    </para>
                  </list.item>
                </list>
                <para>
                  <paratext>Given these limitations, a discloser should, in addition to entering into the agreement, put practical measures in place to protect the information. For example, disclosing only what is absolutely necessary, providing hard copies of information only, or limiting the number of individuals who may receive the information.</paratext>
                </para>
                <para>
                  <paratext>
                    For more information, see 
                    <link anchor="a550821" href="8-384-4456" style="ACTLinkPLCtoPLC">
                      <ital>Practice note, Protecting confidential information: overview: Practical steps to establish and maintain confidentiality</ital>
                    </link>
                    .
                  </paratext>
                </para>
              </division>
            </division>
            <division id="a188136" level="2">
              <head align="left" preservecase="true">
                <headtext>Trade secrets and taking reasonable steps</headtext>
              </head>
              <para>
                <paratext>
                  Specifically for the protection of trade secrets (which is a type of confidential information that gives its owner a competitive advantage, such as the Coca-cola recipe), putting such practical measures in place and evidencing them has arguably become more important since the 
                  <link href="https://uk.practicallaw.thomsonreuters.com/w-014-9127?originationContext=document&amp;amp;transitionType=PLDocumentLink&amp;amp;contextData=(sc.Default)" style="ACTLinkURL">
                    <ital>Trade Secrets (Enforcement, etc.) Regulations 2018 (SI 2018/597)</ital>
                  </link>
                   (Trade Secrets Regulations) came into force in 2018. The Trade Secrets Regulations implemented the 
                  <link href="https://uk.practicallaw.thomsonreuters.com/w-015-1298?originationContext=document&amp;amp;transitionType=PLDocumentLink&amp;amp;contextData=(sc.Default)" style="ACTLinkURL">
                    <ital>Trade Secrets Directive (2016/943/EU)</ital>
                  </link>
                  <ital> </ital>
                  in the UK, and introduced a statutory regime of protecting trade secrets. This statutory protection is intended to co-exist with the more traditional form of protection of trade secrets offered by the equitable doctrine of confidence. The two regimes are intended to be separate legal systems that exist in parallel.
                </paratext>
              </para>
              <para>
                <paratext>
                  As a consequence of the Trade Secrets Regulations introducing a new statutory definition of 'trade secret' (
                  <link href="https://uk.practicallaw.thomsonreuters.com/w-014-9386?originationContext=document&amp;amp;transitionType=PLDocumentLink&amp;amp;contextData=(sc.Default)" style="ACTLinkURL">
                    <ital>regulation 2</ital>
                  </link>
                  ) involving a requirement on the legal owner to take "reasonable steps under the circumstances to keep it secret", evidencing such practical steps may be all the more important, at least for the protection of trade secrets in any event.
                </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Also see 
                  <internal.reference refid="a103806">Drafting note, Trade secrets</internal.reference>
                  .
                </paratext>
              </para>
              <division id="a779753" level="3">
                <head align="left" preservecase="true">
                  <headtext>Public interest considerations</headtext>
                </head>
                <para>
                  <paratext>In certain circumstances, public interest considerations may override confidentiality obligations. For example, where the disclosed information reveals details of crimes or torts committed by the provider of the information.</paratext>
                </para>
                <para>
                  <paratext>
                    In 
                    <link href="D-015-4542" style="ACTLinkURL">
                      <ital>Lion Laboratories Ltd v Evans [1985] QB 526</ital>
                    </link>
                    , Stephenson LJ explained this in terms of a conflict of interest. On the one hand, there is a public interest in preserving the right of organisations and individuals to keep their affairs private and their information confidential. On the other hand, however, the court will examine individual cases carefully if it appears that this interest may be outweighed by a wider interest in making the information available to the general public. If such a case is made out, the discloser will be able to raise a successful defence to a claim that they have revealed confidential information in breach of contractual obligations. This could be relevant where a party who receives confidential information suspects bribery on the part of the disclosing party, and subsequently reports this to the Serious Fraud Office (SFO). See 
                    <internal.reference refid="a311283">clause 4.2</internal.reference>
                     and its integrated drafting notes.
                  </paratext>
                </para>
                <para>
                  <paratext>
                    For more information on public interest considerations, see 
                    <link anchor="a523578" href="8-384-4456" style="ACTLinkPLCtoPLC">
                      <ital>Practice note, Protecting confidential information: overview: Confidentiality obligations and the public interest (iniquity defence)</ital>
                    </link>
                    .
                  </paratext>
                </para>
              </division>
            </division>
            <division id="a371600" level="2">
              <head align="left" preservecase="true">
                <headtext>Restraint of trade considerations</headtext>
              </head>
              <para>
                <paratext>Under the law of confidentiality, the protection of confidential information is a recognised ground upon which restraint of trade may be justified. However, restraint of trade considerations are applicable in the usual way to non-solicitation, non-compete, non-circumvention clauses and the like. Is the restriction or restraint a reasonable one (in duration, scope and territory, if applicable) for the legitimate protection of the disclosing party's business? If not, the restriction may not be valid.</paratext>
              </para>
              <para>
                <paratext>In practice a confidentiality agreement can be difficult to both police and enforce. In particular, proving misuse can be very difficult. An effective non-compete clause may be easier to enforce and the one should not be viewed as a substitute for the other.</paratext>
              </para>
              <para>
                <paratext>
                  In 
                  <link href="D-106-1455" style="ACTLinkPLCtoPLC">
                    <ital>Harcus Sinclair LLP and another v Your Lawyers Ltd [2021] UKSC 32</ital>
                  </link>
                  , the Supreme Court said that a non-compete undertaking may be needed even if a party were simply seeking to protect confidential information. This is because it is often difficult to prove what is and what is not confidential information and, in particular, whether that information has been misused. A non-compete undertaking may be a useful means of ensuring that confidential information is protected without needing to prove, through protracted litigation, that the information has been misused. On this point, the court cited 
                  <link href="https://uk.practicallaw.thomsonreuters.com/Document/IE1BE8D30E42711DA8FC2A0F0355337E9/View/FullText.html" style="ACTLinkURL">
                    <ital>Littlewoods Organisation Ltd v Harris [1977] 1 WLR 1472</ital>
                  </link>
                  <ital>, a</ital>
                  nd 
                  <link href="https://uk.practicallaw.thomsonreuters.com/Document/I008C51A0C19711DB96CDD4F2B5B8B5F3/View/FullText.html" style="ACTLinkURL">
                    <ital>Thomas v Farr Plc [2007] EWCA Civ 118</ital>
                  </link>
                  . (See 
                  <link href="https://uk.practicallaw.thomsonreuters.com/Document/Ifc14f16eebc411ebbea4f0dc9fb69570/View/FullText.html?navigationPath=Search%2Fv1%2Fresults%2Fnavigation%2Fi0ad740350000017b0cb62069bc149ec8%3Fppcid%3D4877ab1088694ad6baee05f8ca7e5547%26Nav%3DKNOWHOW_UK%26fragmentIdentifier%3DIfc14f16eebc411ebbea4f0dc9fb69570%26parentRank%3D0%26startIndex%3D1%26contextData%3D%2528sc.Search%2529%26transitionType%3DSearchItem&amp;amp;listSource=Search&amp;amp;listPageSource=88b3eb31235ab59c5575e5d512e902d6&amp;amp;list=KNOWHOW_UK&amp;amp;rank=3&amp;amp;sessionScopeId=5d2ec752ec38920ea87218b380dad1da95ba4c2bd7809baf2ecb1a4f307b0aee&amp;amp;ppcid=4877ab1088694ad6baee05f8ca7e5547&amp;amp;originationContext=Search%20Result&amp;amp;transitionType=SearchItem&amp;amp;contextData=(sc.Search)&amp;amp;comp=pluk&amp;amp;navId=A50BC9906B47FFE110AABA4FBC8D20C5" style="ACTLinkURL">
                    <ital>Legal update, Legitimate interests in a non-compete include non-contractual intentions (Supreme Court)</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
                </paratext>
              </para>
            </division>
            <division id="a118089" level="2">
              <head align="left" preservecase="true">
                <headtext>Requirement for consideration</headtext>
              </head>
              <para>
                <paratext>
                  Where a confidentiality agreement is structured as a simple contract, it must be supported by 
                  <link href="3-107-5984" style="ACTLinkPLCtoPLC">
                    <bold>
                      <ital>consideration</ital>
                    </bold>
                  </link>
                  <bold> </bold>
                  to be enforceable, see 
                  <link anchor="co_anchor_a673916" href="https://uk.practicallaw.thomsonreuters.com/3-107-4828?originationContext=document&amp;amp;transitionType=DocumentItem&amp;amp;contextData=%28sc.Default%29&amp;amp;comp=pluk" style="ACTLinkURL">
                    <ital>Practice note, Contracts: formation: consideration</ital>
                  </link>
                  .
                </paratext>
              </para>
              <para>
                <paratext>In most situations the consideration for the recipient's confidentiality obligations is the disclosure of the information by the discloser, so the requirement for consideration would be met. In a mutual confidentiality agreement consideration is provided by both parties' disclosure of information to the other.</paratext>
              </para>
              <para>
                <paratext>Issues regarding adequate consideration can arise in certain situations, such as where the confidential information is disclosed before the confidentiality agreement is signed. Past consideration is usually no consideration, although the parties could deal with this in one of the following ways:</paratext>
              </para>
              <list type="bulleted">
                <list.item>
                  <para>
                    <paratext>
                      <bold>Deed.</bold>
                       The agreement could be executed as a deed. Deeds are generally enforceable despite a lack of consideration. See 
                      <link anchor="a473376" href="0-380-8400" style="ACTLinkPLCtoPLC">
                        <ital>Practice note, Execution of deeds and documents: When is a deed required?</ital>
                      </link>
                      .
                    </paratext>
                  </para>
                </list.item>
                <list.item>
                  <para>
                    <paratext>
                      <bold>Nominal consideration.</bold>
                       The parties could give additional consideration in the form of a payment of a nominal sum of money.
                    </paratext>
                  </para>
                </list.item>
              </list>
            </division>
            <division id="a216072" level="2">
              <head align="left" preservecase="true">
                <headtext>Indemnity in a confidentiality agreement</headtext>
              </head>
              <para>
                <paratext>
                  This document does not contain an indemnity to cover the losses arising from the misuse or unauthorised disclosure of confidential information. But this is often asked for on the basis that indemnities may offer the indemnified party a number of potential advantages over a claim for breach of contract. In particular, if the indemnity is classified as a claim for a debt, rather than giving rise to a claim for damages, the ordinary contractual rules of mitigation and remoteness of loss will not apply to the claim (
                  <link href="D-000-2759" style="ACTLinkPLCtoPLC">
                    <ital>Jervis v Harris [1995] EWCA Civ 9</ital>
                  </link>
                   and 
                  <ital>Royscott Commercial Leasing Ltd v Ismail CA, 29 April 1993 (not reported)</ital>
                  ).
                </paratext>
              </para>
              <para>
                <paratext>But the legal issues in this area are not straightforward, and the other party may resist an indemnity on the basis that, if there is a breach of the agreement, the first party's proper recourse should be a claim for breach of contract. For more information on the use of indemnities, see:</paratext>
              </para>
              <list type="bulleted">
                <list.item>
                  <para>
                    <paratext>
                      The integrated drafting notes to 
                      <link href="1-107-3797" style="ACTLinkPLCtoPLC">
                        <ital>Standard clause, Indemnity</ital>
                      </link>
                      .
                    </paratext>
                  </para>
                </list.item>
                <list.item>
                  <para>
                    <paratext>
                      <link href="w-004-0860" style="ACTLinkPLCtoPLC">
                        <ital>Practice note, Contracts: indemnities</ital>
                      </link>
                      .
                    </paratext>
                  </para>
                </list.item>
              </list>
              <para>
                <paratext>
                  For an example of an indemnity clause in the context of a one-way (pro-discloser) NDA, see 
                  <link anchor="co_anchor_a864329" href="https://uk.practicallaw.thomsonreuters.com/5-384-0493?originationContext=document&amp;amp;transitionType=DocumentItem&amp;amp;contextData=(sc.Default)&amp;amp;view=hidealldraftingnotes" style="ACTLinkURL">
                    <ital>Standard document, Confidentiality agreement (one-way; pro-discloser): clause 8</ital>
                  </link>
                   and its integrated drafting notes.
                </paratext>
              </para>
              <para>
                <paratext>
                  For an example of an indemnity clause in a confidentiality agreement (in an asset purchase context), see 
                  <link anchor="a88853" href="8-107-5019" style="ACTLinkPLCtoPLC">
                    <ital>Standard document, Confidentiality agreement: corporate seller: acquisitions: Clause 10</ital>
                  </link>
                   and its integrated drafting notes.
                </paratext>
              </para>
              <para>
                <paratext>Whether or not a party is successful in securing the inclusion of an indemnity will depend on a number of factors, including the prevailing market conditions and the relative bargaining strength of the parties.</paratext>
              </para>
            </division>
            <division id="a343246" level="2">
              <head align="left" preservecase="true">
                <headtext>Legal restrictions on disclosure of information</headtext>
              </head>
              <para>
                <paratext>The parties need to be aware that legal restrictions may prevent the disclosure of certain information to each other. For example:</paratext>
              </para>
              <list type="bulleted">
                <list.item>
                  <para>
                    <paratext>
                      <bold>Official secrets.</bold>
                       Parties who are government contractors may be subject to restrictions under official secrecy legislation.
                    </paratext>
                  </para>
                </list.item>
                <list.item>
                  <para>
                    <paratext>
                      <bold>Other confidentiality obligations.</bold>
                       A party may be under a confidentiality obligation owed to a third party. For example, a separate confidentiality clause in a contract it has entered with that third party.
                    </paratext>
                  </para>
                </list.item>
                <list.item>
                  <para>
                    <paratext>
                      <bold>Personal data.</bold>
                       The collection, handling and storage of 
                      <link href="8-200-3413" style="ACTLinkPLCtoPLC">
                        <ital>personal data</ital>
                      </link>
                       is tightly regulated. It is assumed that the confidential information being shared under this NDA does not include any personal data, but to the extent that it does, the parties will need to consider the applicable requirements under the UK's data protection legislation, as appropriate. These matters could be addressed in:
                    </paratext>
                  </para>
                  <list type="bulleted">
                    <list.item>
                      <para>
                        <paratext>
                          The confidentiality agreement itself, see 
                          <link href="https://uk.practicallaw.thomsonreuters.com/w-020-2543?originationContext=document&amp;amp;transitionType=DocumentItem&amp;amp;contextData=%28sc.Default%29&amp;amp;comp=pluk" style="ACTLinkURL">
                            <ital>Standard document, Confidentiality agreement (mutual) with data protection provisions</ital>
                          </link>
                          <ital>.</ital>
                        </paratext>
                      </para>
                    </list.item>
                    <list.item>
                      <para>
                        <paratext>
                          A separate data sharing agreement (see, for example, 
                          <link href="w-011-7560" style="ACTLinkPLCtoPLC">
                            <ital>Standard clause, Personal data sharing clauses (controller to controller, short-form) (UK)</ital>
                          </link>
                           and 
                          <link href="w-014-5640" style="ACTLinkPLCtoPLC">
                            <ital>Standard document, Data sharing agreement (controller to controller) (UK</ital>
                          </link>
                          <ital>)</ital>
                          ).
                        </paratext>
                      </para>
                    </list.item>
                  </list>
                  <para>
                    <paratext>For more information on data protection requirements, see:</paratext>
                  </para>
                  <list type="bulleted">
                    <list.item>
                      <para>
                        <paratext>
                          <link href="w-013-3757" style="ACTLinkPLCtoPLC">
                            <ital>Practice note, Overview of UK GDPR</ital>
                          </link>
                          .
                        </paratext>
                      </para>
                    </list.item>
                    <list.item>
                      <para>
                        <paratext>
                          <link anchor="a227146" href="w-014-9200" style="ACTLinkPLCtoPLC">
                            <ital>Practice note, Data protection in corporate transactions (UK): NDAs and personal data</ital>
                          </link>
                          .
                        </paratext>
                      </para>
                    </list.item>
                  </list>
                </list.item>
              </list>
            </division>
            <division id="a218807" level="2">
              <head align="left" preservecase="true">
                <headtext>Public bodies: Freedom of Information Act 2000 and the Environmental Information Regulations 2004</headtext>
              </head>
              <para>
                <paratext>
                  Public bodies are obliged by the 
                  <link href="4-505-6037" style="ACTLinkPLCtoPLC">
                    <ital>Freedom of Information Act 2000</ital>
                  </link>
                   (FOIA) and the 
                  <link href="3-508-2782" style="ACTLinkPLCtoPLC">
                    <ital>Environmental Information Regulations 2004 (SI 2004/3391)</ital>
                  </link>
                   (EIR) to disclose certain information on request, to anyone asking for it, subject to various exemptions. This includes information belonging to a third party which is held by a public authority, even if the third party imposed confidentiality obligations on the public authority.
                </paratext>
              </para>
              <para>
                <paratext>A private entity who enters into a confidentiality agreement with a public authority should be aware that the information it provides to the public authority pursuant to that confidentiality agreement may be disclosed if that public authority becomes subject to an FOIA or EIR request. Note that the FOIA and the EIR do not oblige a public authority to give notice to, consult, or inform third parties that may be affected by a disclosure before making that disclosure. However, it is good practice for a public authority to do so. A public authority may be prepared to agree to use reasonable endeavours to notify the third party that they have received a request for information affecting that party.</paratext>
              </para>
              <para>
                <paratext>
                  For an example of a boilerplate clause reflecting the FOIA and EIR regimes for use in a contract with a public sector body, see 
                  <link href="4-501-5075" style="ACTLinkPLCtoPLC">
                    <ital>Standard clause, Public sector boilerplate: Freedom of information</ital>
                  </link>
                  .
                </paratext>
              </para>
              <para>
                <paratext>For more information on the FOIA and EIR regimes, see the following Practice notes:</paratext>
              </para>
              <list type="bulleted">
                <list.item>
                  <para>
                    <paratext>
                      <link href="0-200-9452" style="ACTLinkPLCtoPLC">
                        <ital>Freedom of information</ital>
                      </link>
                      .
                    </paratext>
                  </para>
                </list.item>
                <list.item>
                  <para>
                    <paratext>
                      <link href="4-205-5357" style="ACTLinkPLCtoPLC">
                        <ital>Environmental Information Regulations 2004</ital>
                      </link>
                      .
                    </paratext>
                  </para>
                </list.item>
              </list>
            </division>
          </division>
          <division id="a406485" level="1">
            <head align="left" preservecase="true">
              <headtext>Drafting assumptions</headtext>
            </head>
            <para>
              <paratext>This agreement has been drafted on the following assumptions:</paratext>
            </para>
            <list type="bulleted">
              <list.item>
                <para>
                  <paratext>
                    <bold>Private companies.</bold>
                     The parties are private companies and neither are public authorities subject to the FOIA or EIR regimes. See 
                    <internal.reference refid="a218807">Drafting note, Public bodies: Freedom of Information Act 2000 and the Environmental Information Regulations 2004</internal.reference>
                    .
                  </paratext>
                </para>
              </list.item>
              <list.item>
                <para>
                  <paratext>
                    <bold>Mutual disclosure.</bold>
                     The disclosure of confidential information is mutual, so the rights and obligations are mutual in an attempt to create a balanced position. If only one party will be disclosing confidential information, a one-way confidentiality agreement can be used. See Standard documents:
                  </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ital>.</ital>
                      </paratext>
                    </para>
                  </list.item>
                </list>
              </list.item>
            </list>
            <list type="bulleted">
              <list.item>
                <para>
                  <paratext>
                    <bold>Specific purpose.</bold>
                     The disclosure of confidential information is for a defined purpose.
                  </paratext>
                </para>
              </list.item>
              <list.item>
                <para>
                  <paratext>
                    <bold>Timing of disclosure.</bold>
                     The confidentiality agreement is entered into before any information is disclosed, although there is optional wording to cover the scenario where confidential information is disclosed before the agreement is signed.
                  </paratext>
                </para>
              </list.item>
              <list.item>
                <para>
                  <paratext>
                    <bold>Governing law.</bold>
                     The confidentiality agreement is governed by the law of England and Wales.
                  </paratext>
                </para>
              </list.item>
            </list>
          </division>
          <division id="a872100" level="1">
            <head align="left" preservecase="true">
              <headtext>Alternative agreements</headtext>
            </head>
            <para>
              <paratext>For one-way pro-discloser and pro-recipient confidentiality agreements, see the following Standard documents:</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
                  </paratext>
                </para>
              </list.item>
            </list>
            <para>
              <paratext>
                For a shorter form mutual confidentiality agreement, see 
                <link href="2-600-0465" style="ACTLinkPLCtoPLC">
                  <ital>Standard document, Confidentiality letter agreement: short form (mutual)</ital>
                </link>
                .
              </paratext>
            </para>
          </division>
        </drafting.note>
        <cover.sheet>
          <head align="left" preservecase="true">
            <headtext>Confidentiality agreement (mutual)</headtext>
          </head>
          <party.name>Party 1</party.name>
          <AdditionalPartyType>
            <static.and>and</static.and>
            <party.name>Party 2</party.name>
          </AdditionalPartyType>
        </cover.sheet>
        <intro default="true">
          <intro.date>This agreement is dated [DATE]</intro.date>
        </intro>
        <parties>
          <head align="left" preservecase="true">
            <headtext>PARTIES</headtext>
          </head>
          <party executionmethod="contract" id="a200344" status="individual">
            <identifier>(1)</identifier>
            <defn.item>
              <defn>
                <para>
                  <paratext>[FULL COMPANY NAME] incorporated and registered in England and Wales with company number [NUMBER] whose registered office is at [REGISTERED OFFICE ADDRESS]</paratext>
                </para>
              </defn>
              <defn.term>Party 1</defn.term>
            </defn.item>
          </party>
          <party executionmethod="contract" id="a114239" status="individual">
            <identifier>(2)</identifier>
            <defn.item>
              <defn>
                <para>
                  <paratext>[FULL COMPANY NAME] incorporated and registered in England and Wales with company number [NUMBER] whose registered office is at [REGISTERED OFFICE ADDRESS]</paratext>
                </para>
              </defn>
              <defn.term>Party 2</defn.term>
            </defn.item>
          </party>
        </parties>
        <recitals>
          <head align="left" preservecase="true">
            <headtext>BACKGROUND</headtext>
          </head>
          <clause id="a75191">
            <identifier>(A)</identifier>
            <para>
              <paratext>The parties intend to enter into discussions relating to the Purpose which will involve the exchange of Confidential Information between them.</paratext>
            </para>
          </clause>
          <clause id="a992330">
            <identifier>(B)</identifier>
            <para>
              <paratext>The parties have agreed to comply with this agreement in connection with the disclosure and use of Confidential Information.</paratext>
            </para>
          </clause>
        </recitals>
        <operative xrefname="clause">
          <head align="left" preservecase="true">
            <headtext>Agreed terms</headtext>
          </head>
          <clause id="a80007">
            <identifier>1.</identifier>
            <head align="left" preservecase="true">
              <headtext>Interpretation</headtext>
            </head>
            <subclause1 id="a1019143">
              <identifier>1.1</identifier>
              <para>
                <paratext>
                  <bold>Definitions:</bold>
                </paratext>
              </para>
              <drafting.note id="a260386" jurisdiction="">
                <head align="left" preservecase="true">
                  <headtext>Definitions</headtext>
                </head>
                <division id="a000004" level="1">
                  <list type="bulleted">
                    <list.item>
                      <para>
                        <paratext>Delete any definition that is not used in this agreement. A word search on a definition will reveal whether it is used or not.</paratext>
                      </para>
                    </list.item>
                    <list.item>
                      <para>
                        <paratext>Consider whether any definitions need to be added.</paratext>
                      </para>
                    </list.item>
                    <list.item>
                      <para>
                        <paratext>Check each definition carefully to make sure it means what you intend it to mean and amend where necessary.</paratext>
                      </para>
                    </list.item>
                    <list.item>
                      <para>
                        <paratext>Be consistent. Where a capitalised term is used, do not introduce it without capitals later on or use a different form of words to mean the same thing.</paratext>
                      </para>
                    </list.item>
                  </list>
                </division>
              </drafting.note>
              <defn.item id="a394962">
                <defn.term>Business Day</defn.term>
                <defn>
                  <para>
                    <paratext>a day other than a Saturday, Sunday or public holiday in England when banks in London are open for business.</paratext>
                  </para>
                </defn>
              </defn.item>
              <defn.item id="a505867">
                <defn.term>Confidential Information</defn.term>
                <defn>
                  <para>
                    <paratext>
                      has the meaning given in 
                      <internal.reference refid="a397587">clause 2</internal.reference>
                      .
                    </paratext>
                  </para>
                </defn>
              </defn.item>
              <defn.item id="a454404">
                <defn.term>Discloser</defn.term>
                <defn>
                  <para>
                    <paratext>a party to this agreement when it discloses its Confidential Information, directly or indirectly, to the other party.</paratext>
                  </para>
                </defn>
              </defn.item>
              <defn.item condition="optional" id="a322907">
                <defn.term>Group</defn.term>
                <defn>
                  <para>
                    <paratext>in relation to a company, that company, any subsidiary or any holding company from time to time of that company, and any subsidiary from time to time of a holding company of that company. Each company in a Group is a member of the Group.</paratext>
                  </para>
                </defn>
                <drafting.note id="a521923" jurisdiction="">
                  <head align="left" preservecase="true">
                    <headtext>Group (optional definition)</headtext>
                  </head>
                  <division id="a000005" level="1">
                    <para>
                      <paratext>
                        The definition of group includes any two or more companies in a holding company or subsidiary relationship. This should be considered together with the definitions of "subsidiary" and "holding company" in 
                        <internal.reference refid="a181236">clause 1.2(e)</internal.reference>
                         (see 
                        <internal.reference refid="a903729">Drafting note, Holding company and subsidiary</internal.reference>
                        ).
                      </paratext>
                    </para>
                    <para>
                      <paratext>Omit this defined term if neither party is part of a corporate group, or if the parties are certain that none of their group members will be receiving or providing confidential information.</paratext>
                    </para>
                  </division>
                </drafting.note>
              </defn.item>
              <defn.item condition="optional" id="a742112">
                <defn.term>Group Company</defn.term>
                <defn>
                  <para>
                    <paratext>in relation to a company, any member of its Group.</paratext>
                  </para>
                </defn>
              </defn.item>
              <defn.item id="a492989">
                <defn.term>Holding company</defn.term>
                <defn>
                  <para>
                    <paratext>
                      has the meaning give in 
                      <internal.reference refid="a181236">clause 1.2(e)</internal.reference>
                      .
                    </paratext>
                  </para>
                </defn>
              </defn.item>
              <defn.item id="a939825">
                <defn.term>Purpose</defn.term>
                <defn>
                  <para>
                    <paratext>[STATE THE PURPOSE, FOR EXAMPLE, THE EVALUATION OR ESTABLISHMENT OF A COLLABORATION IN RESPECT OF A PARTICULAR PROJECT].</paratext>
                  </para>
                </defn>
                <drafting.note id="a737488" jurisdiction="">
                  <head align="left" preservecase="true">
                    <headtext>Purpose</headtext>
                  </head>
                  <division id="a000006" level="1">
                    <para>
                      <paratext>Before commencing any confidential discussions, the parties need to be clear about the purpose of working together.</paratext>
                    </para>
                    <para>
                      <paratext>
                        A wide and generic definition may seem convenient, for example, "discussions relating to prospective IT services", particularly in the very early stages where the detailed purpose is not defined yet. But this should be resisted as it may inadvertently cover information which was not intended to be confidential, thus placing an unnecessarily wide confidentiality obligation on the parties. This could potentially jeopardise the effectiveness of the agreement, see 
                        <internal.reference refid="a1037342">Drafting note, Confidential information</internal.reference>
                         at 
                        <internal.reference refid="a397587">clause 2</internal.reference>
                        .
                      </paratext>
                    </para>
                  </division>
                </drafting.note>
              </defn.item>
              <defn.item id="a621208">
                <defn.term>Recipient</defn.term>
                <defn>
                  <para>
                    <paratext>a party to this agreement when it receives Confidential Information, directly or indirectly, from the other party.</paratext>
                  </para>
                </defn>
              </defn.item>
              <defn.item id="a594528">
                <defn.term>Representative(s)</defn.term>
                <defn>
                  <para>
                    <paratext>in relation to each party [and any member of its Group]:</paratext>
                  </para>
                  <list type="loweralpha">
                    <list.item>
                      <para>
                        <paratext>its officers and employees that need to know the Confidential Information for the Purpose;</paratext>
                      </para>
                    </list.item>
                    <list.item>
                      <para>
                        <paratext>its professional advisers or consultants who are engaged to advise that party [and/or any member of its Group] in connection with the Purpose;</paratext>
                      </para>
                    </list.item>
                    <list.item>
                      <para>
                        <paratext>its contractors and sub-contractors engaged by that party [and/or any member of its Group] in connection with the Purpose; and</paratext>
                      </para>
                    </list.item>
                    <list.item>
                      <para>
                        <paratext>any other person to whom the other party agrees in writing that Confidential Information may be disclosed in connection with the Purpose.</paratext>
                      </para>
                    </list.item>
                  </list>
                </defn>
                <drafting.note id="a548631" jurisdiction="">
                  <head align="left" preservecase="true">
                    <headtext>Representatives</headtext>
                  </head>
                  <division id="a000007" level="1">
                    <para>
                      <paratext>The parties will need to involve others in the process of evaluating the confidential information because:</paratext>
                    </para>
                    <list type="bulleted">
                      <list.item>
                        <para>
                          <paratext>The agreement assumes that the parties are companies, so they will need to work through their employees, directors and consultants.</paratext>
                        </para>
                      </list.item>
                      <list.item>
                        <para>
                          <paratext>The parties may wish to share such confidential information with actual or potential contractors and sub-contractors.</paratext>
                        </para>
                      </list.item>
                      <list.item>
                        <para>
                          <paratext>The parties may require advisers to assist with the transaction. For example, lawyers, financial advisers and funders.</paratext>
                        </para>
                      </list.item>
                    </list>
                    <para>
                      <paratext>The agreement therefore needs to specify the third parties to whom the discloser agrees the recipient may share its confidential information, and to impose conditions on what those third parties may and may not do with the confidential information.</paratext>
                    </para>
                    <para>
                      <paratext>The definition of Representatives here includes representatives, not only of each party, but also of any group companies of either party. This may not be relevant if neither party is part of a group.</paratext>
                    </para>
                    <para>
                      <paratext>
                        This definition includes individuals that are generally acceptable to a commercial party. However, the parties should review it to ensure that this definition is appropriate in the context of the transaction and the information being disclosed. If the information is deemed particularly sensitive, disclosure should be restricted to a small group of specified individuals, or that disclosure may not be made to any person without the discloser's prior written consent. See also 
                        <internal.reference refid="a620599">Drafting note, Disclosure to representatives</internal.reference>
                        <ital> </ital>
                         at 
                        <internal.reference refid="a326788">clause 4</internal.reference>
                        .
                      </paratext>
                    </para>
                  </division>
                </drafting.note>
              </defn.item>
              <defn.item id="a158293">
                <defn.term>Subsidiary</defn.term>
                <defn>
                  <para>
                    <paratext>
                      has the meaning given in 
                      <internal.reference refid="a181236">clause 1.2(e)</internal.reference>
                      .
                    </paratext>
                  </para>
                </defn>
              </defn.item>
            </subclause1>
            <subclause1 id="a522041">
              <identifier>1.2</identifier>
              <para>
                <paratext>
                  <bold>Interpretation</bold>
                  .
                </paratext>
              </para>
              <drafting.note id="a772067" jurisdiction="">
                <head align="left" preservecase="true">
                  <headtext>Interpretation</headtext>
                </head>
                <division id="a000008" level="1">
                  <para>
                    <paratext>
                      This interpretation clause only includes provisions which are relevant to this document. For a full list of interpretation clauses and information on these, see 
                      <link href="5-107-3795" style="ACTLinkPLCtoPLC">
                        <ital>Standard clause, Interpretation</ital>
                      </link>
                       and the integrated drafting notes.
                    </paratext>
                  </para>
                </division>
              </drafting.note>
              <subclause2 id="a107474">
                <identifier>(a)</identifier>
                <para>
                  <paratext>A reference to legislation or a legislative provision is a reference to it as amended, extended or re-enacted from time to time. A reference to legislation or a legislative provision includes all subordinate legislation made from time to time under that legislation or legislative provision.</paratext>
                </para>
                <drafting.note id="a718582" jurisdiction="">
                  <head align="left" preservecase="true">
                    <headtext>Legislative references</headtext>
                  </head>
                  <division id="a000009" level="1">
                    <para>
                      <paratext>
                        See 
                        <link anchor="a756967" href="5-107-3795" style="ACTLinkPLCtoPLC">
                          <ital>Standard clause, Interpretation: Drafting note: Legislative references</ital>
                        </link>
                         and 
                        <link anchor="a539369" href="5-107-3795" style="ACTLinkPLCtoPLC">
                          <ital>Standard clause, Interpretation: Drafting note: Legislative references and secondary legislation</ital>
                        </link>
                        .
                      </paratext>
                    </para>
                  </division>
                </drafting.note>
              </subclause2>
              <subclause2 id="a618089">
                <identifier>(b)</identifier>
                <para>
                  <paratext>
                    Any words following the terms 
                    <bold>including</bold>
                    , 
                    <bold>include</bold>
                    , 
                    <bold>in particular</bold>
                    , 
                    <bold>for example</bold>
                     or any similar expression shall be construed as illustrative and shall not limit the sense of the words, description, definition, phrase or term preceding those terms.
                  </paratext>
                </para>
              </subclause2>
              <subclause2 id="a866668">
                <identifier>(c)</identifier>
                <para>
                  <paratext>
                    A reference to 
                    <bold>writing </bold>
                    or 
                    <bold>written</bold>
                     includes [fax and] email.
                  </paratext>
                </para>
                <drafting.note id="a606085" jurisdiction="">
                  <head align="left" preservecase="true">
                    <headtext>"Writing" and "written"</headtext>
                  </head>
                  <division id="a000010" level="1">
                    <para>
                      <paratext>
                        <internal.reference refid="a866668">Clause 1.2(c)</internal.reference>
                         permits notices and other communications to be given by email. Traditionally, email had been excluded as a valid means of communication, in part because of concerns about presumed receipt. However, notice by email is now more common place and 
                        <internal.reference refid="a219006">clause 12.6(b)</internal.reference>
                         provides that notice given by email is treated as received on transmission, the same as a fax, but you should consider whether this is acceptable, see 
                        <internal.reference refid="a469163">clause 12.6(d)</internal.reference>
                      </paratext>
                    </para>
                    <para>
                      <paratext>
                        Note that this clause does not apply to service of proceedings, see 
                        <internal.reference refid="a861253">clause 12.6(c)</internal.reference>
                        .
                      </paratext>
                    </para>
                    <para>
                      <paratext>
                        For more information about this issue, see 
                        <link href="3-107-3843" style="ACTLinkPLCtoPLC">
                          <ital>Practice note, Notice clauses</ital>
                        </link>
                        .
                      </paratext>
                    </para>
                  </division>
                </drafting.note>
              </subclause2>
              <subclause2 id="a264095">
                <identifier>(d)</identifier>
                <para>
                  <paratext>
                    A reference to a 
                    <bold>company</bold>
                     shall include any company, corporation or other body corporate, wherever and however incorporated or established.
                  </paratext>
                </para>
              </subclause2>
              <subclause2 id="a181236">
                <identifier>(e)</identifier>
                <para>
                  <paratext>
                    A reference to a 
                    <bold>holding company</bold>
                     or a 
                    <bold>subsidiary</bold>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
                  </paratext>
                </para>
                <subclause3 id="a960972">
                  <identifier>(i)</identifier>
                  <para>
                    <paratext>another person (or its nominee) by way of security or in connection with the taking of security; or</paratext>
                  </para>
                </subclause3>
                <subclause3 id="a356182">
                  <identifier>(ii)</identifier>
                  <para>
                    <paratext>its nominee].</paratext>
                  </para>
                  <drafting.note id="a903729" jurisdiction="">
                    <head align="left" preservecase="true">
                      <headtext>Holding company and subsidiary</headtext>
                    </head>
                    <division id="a000011" level="1">
                      <para>
                        <paratext>
                          For a discussion of the effects of the decision in 
                          <link href="D-000-0170" style="ACTLinkURL">
                            <ital>Farstad Supply A/S v Enviroco Ltd [2011] UKSC 16</ital>
                          </link>
                           on the interpretation of "holding company" and "subsidiary", see the integrated drafting notes to 
                          <link anchor="a884316" href="5-107-3795" style="ACTLinkPLCtoPLC">
                            <ital>Standard clause, Interpretation: Drafting note: Holding company and subsidiary</ital>
                          </link>
                          .
                        </paratext>
                      </para>
                    </division>
                  </drafting.note>
                </subclause3>
              </subclause2>
              <subclause2 id="a886470">
                <identifier>(f)</identifier>
                <para>
                  <paratext>Any obligation on a party not to do something includes an obligation not to allow that thing to be done.</paratext>
                </para>
              </subclause2>
            </subclause1>
          </clause>
          <clause id="a397587">
            <identifier>2.</identifier>
            <head align="left" preservecase="true">
              <headtext>Confidential Information</headtext>
            </head>
            <drafting.note id="a1037342" jurisdiction="">
              <head align="left" preservecase="true">
                <headtext>Confidential information</headtext>
              </head>
              <division id="a351506" level="1">
                <head align="left" preservecase="true">
                  <headtext>Scope of definition</headtext>
                </head>
                <para>
                  <paratext>
                    In order to be capable of protection as confidential information, the information in question must have the "necessary quality of confidence" (see 
                    <link href="D-015-4288" style="ACTLinkURL">
                      <ital>Saltman Engineering Co Ltd v Campbell Engineering Co Ltd [1948] 65 RPC 203</ital>
                    </link>
                     and 
                    <link href="D-000-4101" style="ACTLinkURL">
                      <ital>Coco v AN Clark (Engineers) Ltd [1969] RPC 41</ital>
                    </link>
                    ).
                  </paratext>
                </para>
                <para>
                  <paratext>It may be tempting to make the definition of confidential information as wide as possible, for example, by describing all information disclosed by a party as confidential. But merely describing information as confidential will not, of itself, turn information which is not inherently confidential into confidential information. Taking such an approach carries the risk that the courts will find the definition so wide that they refuse to uphold the agreement in respect of even genuinely confidential parts of the package of information.</paratext>
                </para>
                <para>
                  <paratext>It is therefore necessary to weigh up the risk of using a widely drawn definition of Confidential Information that may not be upheld by the courts, against the risk of using a definition that is too narrow to catch the information the parties wish to protect.</paratext>
                </para>
                <para>
                  <paratext>A typical definition of confidential information will generally cover some or all of the following types of information:</paratext>
                </para>
                <list type="bulleted">
                  <list.item>
                    <para>
                      <paratext>Information about the other party's business and affairs.</paratext>
                    </para>
                  </list.item>
                  <list.item>
                    <para>
                      <paratext>Technical information, for example, processing know-how.</paratext>
                    </para>
                  </list.item>
                  <list.item>
                    <para>
                      <paratext>Information developed by the parties during the course of their contractual relationship which contains, or was inspired by, information disclosed under the contract.</paratext>
                    </para>
                  </list.item>
                  <list.item>
                    <para>
                      <paratext>The fact that the parties are in discussions about the Purpose.</paratext>
                    </para>
                  </list.item>
                </list>
                <para>
                  <paratext>
                    For further information on the definition of confidential information, see 
                    <link anchor="a599459" href="8-384-4456" style="ACTLinkPLCtoPLC">
                      <ital>Practice note, Protecting confidential information: overview: What types of information can be protected?</ital>
                    </link>
                    .
                  </paratext>
                </para>
                <division id="a1006177" level="2">
                  <head align="left" preservecase="true">
                    <headtext>Drafting approach</headtext>
                  </head>
                  <para>
                    <paratext>
                      This document includes a general definition of confidential information that includes the word "confidential". This effectively leaves the courts to decide the information that is to be regarded as confidential information, applying the tests laid down in 
                      <ital>Coco v Clark</ital>
                      . The merit of this approach is that it is less likely to fall foul of the courts for being too wide; the disadvantage is that it does not convey with certainty exactly what information is captured by the definition. 
                      <internal.reference refid="a244583">clause 2.1(f)</internal.reference>
                       addresses this in part by allowing the parties to specify certain information as confidential by use of a schedule.
                    </paratext>
                  </para>
                  <para>
                    <paratext>Another approach to defining confidential information is to define it as information marked or otherwise indicated as "confidential" by the parties. But this approach is vulnerable to human mistake and, in addition, indiscriminate marking of materials as "confidential" may devalue the term.</paratext>
                  </para>
                </division>
                <division id="a103806" level="2">
                  <head align="left" preservecase="true">
                    <headtext>Trade secrets</headtext>
                  </head>
                  <para>
                    <paratext>
                      In 2018 the 
                      <link href="w-014-9127" style="ACTLinkPLCtoPLC">
                        <ital>Trade Secrets Regulations</ital>
                      </link>
                       came into force, which implemented the 
                      <link href="w-015-1298" style="ACTLinkPLCtoPLC">
                        <ital>Trade Secrets Directive</ital>
                      </link>
                       in the UK. The Trade Secrets Regulations provide for a statutory definition of "trade secret" in 
                      <link href="w-014-9386" style="ACTLinkPLCtoPLC">
                        <ital>regulation 2</ital>
                      </link>
                      <ital>.</ital>
                       This statutory definition includes a requirement for the secret to have been subject to reasonable steps by the holder of the information to keep it secret:
                    </paratext>
                  </para>
                  <display.quote>
                    <para>
                      <paratext>"information which</paratext>
                    </para>
                  </display.quote>
                  <display.quote>
                    <para>
                      <paratext>(a) is secret in the sense that it is not, as a body or in the precise configuration and assembly of its components, generally known among, or readily accessible to, persons within the circles that normally deal with the kind of information in question,</paratext>
                    </para>
                  </display.quote>
                  <display.quote>
                    <para>
                      <paratext>(b) has commercial value because it is secret, and</paratext>
                    </para>
                  </display.quote>
                  <display.quote>
                    <para>
                      <paratext>(c) has been subject to reasonable steps under the circumstances, by the person lawfully in control of the information, to keep it secret."</paratext>
                    </para>
                  </display.quote>
                  <para>
                    <paratext>
                      It was initially unclear whether this new statutory regime resulted in a different scope of protection between the two regimes (the statutory protection versus the common law protection of a trade secret). However, the High Court has since specifically referred to the Trade Secrets Directive in the context of the equitable duty of confidence in 
                      <link href="https://uk.practicallaw.thomsonreuters.com/D-104-7896?originationContext=document&amp;amp;transitionType=PLDocumentLink&amp;amp;contextData=(sc.Default)" style="ACTLinkURL">
                        <ital>Trailfinders Ltd v Travel Counsellors Ltd &amp; Ors [2020] EWHC 591 (IPEC)</ital>
                      </link>
                      , where the judge acknowledged that the substantive principles governing the protection of confidential information under English law, including that afforded by equitable obligations of confidence and terms implied into contracts of employment, are unaffected by the Trade Secrets Directive. The judge stated that "the Directive shines an occasional light on those principles". Statements of interest in the judgment include the fact that the Trade Secrets Directive:
                    </paratext>
                  </para>
                  <list type="bulleted">
                    <list.item>
                      <para>
                        <paratext>Uses the term "trade secrets" broadly, covering any sort of confidential information.</paratext>
                      </para>
                    </list.item>
                    <list.item>
                      <para>
                        <paratext>
                          Provides a definition of trade secret (
                          <ital>article 2(1)</ital>
                          ) which is now the "best guide" to the distinction between information which is confidential and that which is not.
                        </paratext>
                      </para>
                    </list.item>
                  </list>
                  <para>
                    <paratext>
                      As far as we are aware, this was the first judicial reference made to the Trade Secrets Directive shedding some light on its interplay with the equitable duty of confidence. (See 
                      <link href="https://uk.practicallaw.thomsonreuters.com/w-024-5374?originationContext=document&amp;amp;transitionType=DocumentItem&amp;amp;contextData=%28sc.Default%29&amp;amp;comp=pluk" style="ACTLinkURL">
                        <ital>Legal update, Equitable duty of confidence not affected by Trade Secrets Directive (High Court)</ital>
                      </link>
                      ). The Court of Appeal went on to dismiss an appeal of this decision in 
                      <link href="https://www.bailii.org/ew/cases/EWCA/Civ/2021/38.html" style="ACTLinkURL">
                        <ital>Travel Counsellors Ltd v Trailfinders Ltd [2021] EWCA Civ 38</ital>
                      </link>
                       and did not make any further comment on the interplay of the two regimes (see 
                      <link href="https://uk.practicallaw.thomsonreuters.com/Document/I2ca5d9ce5a7211ebbea4f0dc9fb69570/View/FullText.html?navigationPath=Search%2Fv1%2Fresults%2Fnavigation%2Fi0ad73aa70000017729cac170d6dad16b%3FNav%3DKNOWHOW_UK%26fragmentIdentifier%3DI2ca5d9ce5a7211ebbea4f0dc9fb69570%26parentRank%3D0%26startIndex%3D1%26contextData%3D%2528sc.Search%2529%26transitionType%3DSearchItem&amp;amp;listSource=Search&amp;amp;listPageSource=96d715f4e81fd2b9d9031162325354a0&amp;amp;list=KNOWHOW_UK&amp;amp;rank=1&amp;amp;sessionScopeId=d072813353aa1c86748a6196029852dba3edf39143044c9b4618867bcfb886f3&amp;amp;originationContext=Search+Result&amp;amp;transitionType=SearchItem&amp;amp;contextData=%28sc.Search%29&amp;amp;comp=pluk" style="ACTLinkURL">
                        <ital>Legal update, Recipient of information may be obliged to enquire whether it is confidential (Court of Appeal)</ital>
                      </link>
                      ).
                    </paratext>
                  </para>
                  <para>
                    <paratext>In any event, it is probably advisable for any definition of confidential information used in a confidentiality agreement to at least accord with the statutory definition.</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division>
                <division id="a241777" level="2">
                  <head align="left" preservecase="true">
                    <headtext>Timing of disclosure of confidential information</headtext>
                  </head>
                  <para>
                    <paratext>
                      Ideally, a confidentiality agreement will have been entered into before any confidential information is disclosed. But this may not always occur in practice. The optional wording in 
                      <internal.reference refid="a789254">clause 2.1</internal.reference>
                       "[before, on or after the date of this agreement]" extends the parties' obligations to capture the disclosure of relevant information before the confidentiality agreement is signed.
                    </paratext>
                  </para>
                  <para>
                    <paratext>
                      But note that if information is disclosed before the agreement is signed, there is a risk that the recipient's obligations will not be enforceable with regard to that information on the grounds that past consideration is no consideration. For options on dealing with this, see 
                      <internal.reference refid="a118089">Drafting note, Requirement for consideration</internal.reference>
                      .
                    </paratext>
                  </para>
                </division>
              </division>
            </drafting.note>
            <subclause1 id="a789254">
              <identifier>2.1</identifier>
              <para>
                <paratext>
                  <bold>Confidential Information</bold>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before, on or after the date of this agreement]. This includes:
                </paratext>
              </para>
              <subclause2 id="a581630">
                <identifier>(a)</identifier>
                <para>
                  <paratext>the fact that discussions and negotiations are taking place concerning the Purpose and the status of those discussions and negotiations;</paratext>
                </para>
              </subclause2>
              <subclause2 condition="optional" id="a516088">
                <identifier>(b)</identifier>
                <para>
                  <paratext>the [existence and] terms of this agreement;</paratext>
                </para>
                <drafting.note id="a42362" jurisdiction="">
                  <head align="left" preservecase="true">
                    <headtext>The agreement itself (optional clause)</headtext>
                  </head>
                  <division id="a000012" level="1">
                    <para>
                      <paratext>The parties may wish to protect any of the existence, subject matter and terms of this agreement, and not just the information disclosed under it.</paratext>
                    </para>
                  </division>
                </drafting.note>
              </subclause2>
              <subclause2 id="a105857">
                <identifier>(c)</identifier>
                <para>
                  <paratext>all confidential or proprietary information relating to:</paratext>
                </para>
                <subclause3 id="a922502">
                  <identifier>(i)</identifier>
                  <para>
                    <paratext>
                      the business, assets, affairs, customers, clients, suppliers[, 
                      <bold>OR</bold>
                       or] plans[, intentions, or market opportunities] of the Discloser [or of any of the Discloser's Group Companies]; and
                    </paratext>
                  </para>
                </subclause3>
                <subclause3 id="a128356">
                  <identifier>(ii)</identifier>
                  <para>
                    <paratext>the operations, processes, product information, know-how, technical information, designs, trade secrets or software of the Discloser[, or of any of the Discloser's Group Companies];</paratext>
                  </para>
                </subclause3>
              </subclause2>
              <subclause2 id="a714058">
                <identifier>(d)</identifier>
                <para>
                  <paratext>any information, findings, data or analysis derived from Confidential Information; [and]</paratext>
                </para>
              </subclause2>
              <subclause2 id="a940640">
                <identifier>(e)</identifier>
                <para>
                  <paratext>
                    any other information that is identified as being of a confidential or proprietary nature[; and 
                    <bold>OR</bold>
                     .]
                  </paratext>
                </para>
              </subclause2>
              <subclause2 condition="optional" id="a244583">
                <identifier>(f)</identifier>
                <para>
                  <paratext>any information detailed in Schedule [NUMBER],</paratext>
                </para>
              </subclause2>
              <para>
                <paratext>
                  but excludes any information referred to in 
                  <internal.reference refid="a643700">clause 2.2</internal.reference>
                  .
                </paratext>
              </para>
            </subclause1>
            <subclause1 id="a643700">
              <identifier>2.2</identifier>
              <para>
                <paratext>Information is not Confidential Information if:</paratext>
              </para>
              <drafting.note id="a547900" jurisdiction="">
                <head align="left" preservecase="true">
                  <headtext>Carve-outs: information that is not confidential information</headtext>
                </head>
                <division id="a000013" level="1">
                  <para>
                    <paratext>
                      The definition of confidential information will usually contain carve-outs in respect of information that is in the public domain, or that the recipient already possesses or has received from another source. But while certain information may already be publicly available, the way it is presented to the recipient may be unique or difficult to replicate. In such cases, the discloser may want to keep the particular compilation of the information confidential. If so, include the wording in square brackets at the end of 
                      <internal.reference refid="a739239">clause 2.2(a)</internal.reference>
                      .
                    </paratext>
                  </para>
                </division>
              </drafting.note>
              <subclause2 id="a739239">
                <identifier>(a)</identifier>
                <para>
                  <paratext>it is, or becomes, generally available to the public other than as a direct or indirect result of the information being disclosed by the Recipient or its Representatives [or by any of the Recipient's Group Companies or their Representatives] in breach of this agreement [(except that any compilation of otherwise public information in a form not publicly known shall still be treated as Confidential Information)];</paratext>
                </para>
              </subclause2>
              <subclause2 id="a586978">
                <identifier>(b)</identifier>
                <para>
                  <paratext>it was available to the Recipient on a non-confidential basis prior to disclosure by the Discloser;</paratext>
                </para>
              </subclause2>
              <subclause2 id="a62671">
                <identifier>(c)</identifier>
                <para>
                  <paratext>it was, is, or becomes available to the Recipient on a non-confidential basis from a person who, to the Recipient's knowledge, is not under any confidentiality obligation in respect of that information;</paratext>
                </para>
              </subclause2>
              <subclause2 id="a87236">
                <identifier>(d)</identifier>
                <para>
                  <paratext>it was lawfully in the possession of the Recipient before the information was disclosed by the Discloser; [or]</paratext>
                </para>
              </subclause2>
              <subclause2 condition="optional" id="a456217">
                <identifier>(e)</identifier>
                <para>
                  <paratext>it is developed by or for the Recipient independently of the information disclosed by the Discloser; or</paratext>
                </para>
                <drafting.note id="a632848" jurisdiction="">
                  <head align="left" preservecase="true">
                    <headtext>Information developed independently</headtext>
                  </head>
                  <division id="a000014" level="1">
                    <para>
                      <paratext>
                        The recipient may want to exclude information that was independently developed by it, or by a third party for it, without using the disclosing party's confidential information. This allows the recipient to create, develop, or pursue a project in the future that may be similar to the project contemplated by the agreement here. The discloser may want to include a requirement for the recipient to provide documentary evidence that the information was indeed developed independently but the recipient is likely to prefer not to include this requirement. It may be practically difficult to provide such documentary evidence so 
                        <internal.reference refid="a456217">Clause 2.2(e)</internal.reference>
                         does not contain this requirement here. In a mutual sharing of confidential information situation, as is the case here, each party is probably more likely to agree to the carve-out without the requirement for documentary evidence.
                      </paratext>
                    </para>
                  </division>
                </drafting.note>
              </subclause2>
              <subclause2 id="a325965">
                <identifier>(f)</identifier>
                <para>
                  <paratext>the parties agree in writing that the information is not confidential.</paratext>
                </para>
              </subclause2>
            </subclause1>
          </clause>
          <clause id="a785029">
            <identifier>3.</identifier>
            <head align="left" preservecase="true">
              <headtext>Confidentiality obligations</headtext>
            </head>
            <drafting.note id="a255429" jurisdiction="">
              <head align="left" preservecase="true">
                <headtext>Confidentiality obligations</headtext>
              </head>
              <division id="a000015" level="1">
                <para>
                  <paratext>Each party should agree to:</paratext>
                </para>
                <list type="bulleted">
                  <list.item>
                    <para>
                      <paratext>Preserve the confidentiality of the information disclosed to it.</paratext>
                    </para>
                  </list.item>
                  <list.item>
                    <para>
                      <paratext>Use the confidential information only for the purpose. Without this restriction, the recipient would be free to use the confidential information for its own purposes to compete with the discloser or obtain some other commercial advantage.</paratext>
                    </para>
                  </list.item>
                </list>
                <division id="a827672" level="2">
                  <head align="left" preservecase="true">
                    <headtext>Drafting approach</headtext>
                  </head>
                  <para>
                    <paratext>In a mutual confidentiality agreement, the parties should only agree to obligations that they are willing and able to comply with.</paratext>
                  </para>
                  <para>
                    <paratext>
                      As a minimum, the obligations in 
                      <internal.reference refid="a567089">clause 3.1(a)</internal.reference>
                       to 
                      <internal.reference refid="a773079">clause 3.1(c)</internal.reference>
                       should be included. More specific requirements can be added if desired. For examples of such requirements, see 
                      <internal.reference refid="a540626">clause 3.1</internal.reference>
                      .
                    </paratext>
                  </para>
                </division>
              </division>
            </drafting.note>
            <subclause1 id="a540626">
              <identifier>3.1</identifier>
              <para>
                <paratext>In return for the Discloser making Confidential Information available to the Recipient, the Recipient undertakes to the Discloser that it shall:</paratext>
              </para>
              <subclause2 id="a567089">
                <identifier>(a)</identifier>
                <para>
                  <paratext>keep the Confidential Information secret and confidential;</paratext>
                </para>
              </subclause2>
              <subclause2 id="a149200">
                <identifier>(b)</identifier>
                <para>
                  <paratext>not use or exploit the Confidential Information in any way except for the Purpose;</paratext>
                </para>
              </subclause2>
              <subclause2 id="a773079">
                <identifier>(c)</identifier>
                <para>
                  <paratext>not directly or indirectly disclose or make available any Confidential Information in whole or in part to any person, except as expressly permitted by, and in accordance with this agreement; [and]</paratext>
                </para>
              </subclause2>
              <subclause2 id="a183332">
                <identifier>(d)</identifier>
                <para>
                  <paratext>
                    not copy, reduce to writing or otherwise record the Confidential Information except as strictly necessary for the Purpose. Any such copies, reductions to writing and records shall be the property of the Discloser[; and 
                    <bold>OR</bold>
                     .]
                  </paratext>
                </para>
              </subclause2>
              <subclause2 condition="optional" id="a243105">
                <identifier>(e)</identifier>
                <para>
                  <paratext>INCLUDE ANY OTHER SPECIFIC REQUIREMENTS.</paratext>
                </para>
              </subclause2>
            </subclause1>
            <subclause1 condition="optional" id="a998875">
              <identifier>3.2</identifier>
              <para>
                <paratext>The Recipient shall establish and maintain adequate security measures [(including any reasonable security measures proposed by the Discloser from time to time)] to safeguard the Confidential Information from unauthorised access or use.</paratext>
              </para>
            </subclause1>
          </clause>
          <clause id="a326788">
            <identifier>4.</identifier>
            <head align="left" preservecase="true">
              <headtext>Permitted disclosure</headtext>
            </head>
            <subclause1 id="a141160">
              <identifier>4.1</identifier>
              <para>
                <paratext>
                  <bold>Disclosure to Representatives.</bold>
                </paratext>
              </para>
              <drafting.note id="a620599" jurisdiction="">
                <head align="left" preservecase="true">
                  <headtext>Disclosure to representatives</headtext>
                </head>
                <division id="a000016" level="1">
                  <para>
                    <paratext>
                      This clause allows for disclosure of the confidential information to representatives, provided that certain requirements are met. See 
                      <internal.reference refid="a548631">Drafting note, Representatives</internal.reference>
                       at 
                      <internal.reference refid="a1019143">clause 1.1</internal.reference>
                       for a discussion of this definition.
                    </paratext>
                  </para>
                  <division id="a343319" level="2">
                    <head align="left" preservecase="true">
                      <headtext>Ensuring that representatives comply with the terms of the agreement</headtext>
                    </head>
                    <para>
                      <paratext>
                        Because there is no privity of contract between the discloser and the recipient's representatives, 
                        <internal.reference refid="a682112">clause 4.1(a)(ii)</internal.reference>
                         provides that the recipient shall procure that its representatives comply with the confidentiality obligations in the agreement.
                      </paratext>
                    </para>
                    <para>
                      <paratext>As this is a mutual agreement, both parties should consider the following before accepting this provision:</paratext>
                    </para>
                    <list type="bulleted">
                      <list.item>
                        <para>
                          <paratext>The extent to which it can, in practice, control or influence the actions of the representatives.</paratext>
                        </para>
                      </list.item>
                      <list.item>
                        <para>
                          <paratext>The available avenues of recourse against the representatives if they breach the terms of this agreement.</paratext>
                        </para>
                      </list.item>
                    </list>
                    <division id="a588683" level="3">
                      <head align="left" preservecase="true">
                        <headtext>Individual undertakings from representatives</headtext>
                      </head>
                      <para>
                        <paratext>In circumstances where the information is particularly sensitive, the discloser may require the additional right to enforce the confidentiality undertakings directly against the representatives by means of a separate confidentiality undertaking with each individual representative, or by requiring that the recipient enters into a separate undertaking with each of its representatives. But this requirement may be too onerous. Further, as this is a mutual agreement, a party should not insist on this requirement unless it is willing and able to meet this obligation itself. If the parties do agree to this mutual requirement, see the following Standard documents:</paratext>
                      </para>
                      <list type="bulleted">
                        <list.item>
                          <para>
                            <paratext>
                              <link anchor="a51820" href="5-384-0493" style="ACTLinkPLCtoPLC">
                                <ital>Confidentiality agreement (one-way; pro-discloser): clause 4.1(b)</ital>
                              </link>
                               for wording that may be used.
                            </paratext>
                          </para>
                        </list.item>
                        <list.item>
                          <para>
                            <paratext>
                              <link href="1-592-6085" style="ACTLinkPLCtoPLC">
                                <ital>Confidentiality letter: individual representative agreeing to be bound by a confidentiality agreement</ital>
                              </link>
                               for a letter agreement that could be used to meet this requirement.
                            </paratext>
                          </para>
                        </list.item>
                      </list>
                      <para>
                        <paratext>
                          Often, confidentiality clauses in employment or consultancy agreements will be considered sufficient, although the discloser may want to seek a warranty from the recipient that such clauses have been included in those agreements. For further information on confidentiality in an employment relationship, see 
                          <link anchor="a920102" href="8-384-4456" style="ACTLinkPLCtoPLC">
                            <ital>Practice note, Protecting confidential information: overview: Confidentiality obligations in an employment relationship</ital>
                          </link>
                          .
                        </paratext>
                      </para>
                    </division>
                  </division>
                </division>
              </drafting.note>
              <subclause2 id="a742882">
                <identifier>(a)</identifier>
                <para>
                  <paratext>The Recipient may disclose the Confidential Information to its Representatives[, any of its Group Companies, or their Representatives] on the basis that it:</paratext>
                </para>
                <subclause3 id="a764971">
                  <identifier>(i)</identifier>
                  <para>
                    <paratext>informs those Representatives[, Group Companies or their Representatives] of the confidential nature of the Confidential Information before it is disclosed; and</paratext>
                  </para>
                </subclause3>
                <subclause3 id="a682112">
                  <identifier>(ii)</identifier>
                  <para>
                    <paratext>
                      procures that those Representatives[, Group Companies or their Representatives] comply with the confidentiality obligations in 
                      <internal.reference refid="a540626">clause 3.1</internal.reference>
                       as if they were the Recipient.
                    </paratext>
                  </para>
                </subclause3>
              </subclause2>
              <subclause2 id="a460302">
                <identifier>(b)</identifier>
                <para>
                  <paratext>The Recipient shall be liable for the actions or omissions of the Representatives[, any of its Group Companies or their Representatives] in relation to the Confidential Information as if they were the actions or omissions of the Recipient.</paratext>
                </para>
              </subclause2>
            </subclause1>
            <subclause1 condition="optional" id="a311283">
              <identifier>4.2</identifier>
              <para>
                <paratext>
                  <bold>Disclosure to the Serious Fraud Office relating to Bribery Act 2010 offences.</bold>
                   The Recipient may, provided that it has reasonable grounds to believe that the Discloser is involved in activity that may constitute a criminal offence under the Bribery Act 2010, disclose the Discloser's Confidential Information to the Serious Fraud Office without first notifying the Discloser of such disclosure.
                </paratext>
              </para>
              <drafting.note id="a507180" jurisdiction="">
                <head align="left" preservecase="true">
                  <headtext>Disclosure to the Serious Fraud Office relating to Bribery Act 2010 offences (optional clause)</headtext>
                </head>
                <division id="a000017" level="1">
                  <para>
                    <paratext>
                      If the recipient receives confidential information which causes it to suspect that the discloser may be involved in bribery in breach of the 
                      <link href="1-503-8422" style="ACTLinkPLCtoPLC">
                        <ital>Bribery Act 2010</ital>
                      </link>
                       (BA 2010), the recipient may want to report this to the ShFO pursuant to the SFO's self-reporting policy. In doing so, the recipient may be in breach of its confidentiality obligations if this involves the disclosure of the discloser's confidential information.
                    </paratext>
                  </para>
                  <para>
                    <paratext>
                      The recipient may be able to argue that the disclosure to the SFO is deemed acceptable under the public interest rules (see 
                      <internal.reference refid="a303716">Drafting note, Limitations of confidentiality agreements</internal.reference>
                      ). But for certainty, the parties may wish to include 
                      <internal.reference refid="a311283">clause 4.2</internal.reference>
                      , which is a carve-out expressly allowing for disclosure of confidential information under the BA 2010, in particular, without giving prior notice to the discloser.
                    </paratext>
                  </para>
                  <para>
                    <paratext>
                      For further information on the BA 2010 generally, see 
                      <link href="4-506-7875" style="ACTLinkPLCtoPLC">
                        <ital>Practice note, Bribery Act 2010: application to commercial agreements</ital>
                      </link>
                      .
                    </paratext>
                  </para>
                </division>
              </drafting.note>
            </subclause1>
          </clause>
          <clause id="a281113">
            <identifier>5.</identifier>
            <head align="left" preservecase="true">
              <headtext>Mandatory disclosure</headtext>
            </head>
            <drafting.note id="a618355" jurisdiction="">
              <head align="left" preservecase="true">
                <headtext>Mandatory disclosure</headtext>
              </head>
              <division id="a000018" level="1">
                <para>
                  <paratext>This clause recognises that in certain circumstances, a party may be forced by law or a regulatory authority (such as HMRC) to disclose confidential information. While the courts are unlikely to look sympathetically on the discloser's claim for breach of contract where the recipient was required to make a disclosure, it is preferable that the confidentiality agreement expressly permits such disclosures. Only those disclosures that are specifically required by these authorities should be permitted and the confidentiality obligations should not be relaxed overall.</paratext>
                </para>
              </division>
            </drafting.note>
            <subclause1 id="a207481">
              <identifier>5.1</identifier>
              <para>
                <paratext>
                  Subject to the provisions of this 
                  <internal.reference refid="a281113">clause 5</internal.reference>
                  , a party may disclose Confidential Information to the minimum extent required by:
                </paratext>
              </para>
              <subclause2 id="a588119">
                <identifier>(a)</identifier>
                <para>
                  <paratext>an order of any court of competent jurisdiction or any regulatory, judicial, governmental or similar body or any taxation authority of competent jurisdiction;</paratext>
                </para>
              </subclause2>
              <subclause2 id="a323119">
                <identifier>(b)</identifier>
                <para>
                  <paratext>the rules of any listing authority or stock exchange on which its shares [or those of any of its Group Companies] are listed or traded; or</paratext>
                </para>
              </subclause2>
              <subclause2 id="a656011">
                <identifier>(c)</identifier>
                <para>
                  <paratext>the laws or regulations of any country to which its affairs [or those of any of its Group Companies] are subject.</paratext>
                </para>
              </subclause2>
            </subclause1>
            <subclause1 id="a408067">
              <identifier>5.2</identifier>
              <para>
                <paratext>
                  Before a party discloses any Confidential Information pursuant to 
                  <internal.reference refid="a207481">clause 5.1</internal.reference>
                   it shall, to the extent permitted by law, use all reasonable endeavours to give the other party as much notice of this disclosure as possible. [Where notice of such disclosure is not prohibited and is given in accordance with 
                  <internal.reference refid="a408067">clause 5.2</internal.reference>
                  , that party shall take into account the reasonable requests of the other party in relation to the content of this disclosure.]
                </paratext>
              </para>
              <drafting.note id="a165785" jurisdiction="">
                <head align="left" preservecase="true">
                  <headtext>Notifying the other party</headtext>
                </head>
                <division id="a000019" level="1">
                  <para>
                    <paratext>While the discloser cannot prevent the recipient from making a required disclosure, it can attempt to retain a degree of control by requiring the recipient, where possible and practicable, to give notice before making the disclosure, and, in addition, cooperate with the discloser to control the terms of the disclosure as far as practicable.</paratext>
                  </para>
                  <para>
                    <paratext>
                      However, in some circumstances the parties may be prevented by law from notifying one another before a required disclosure is made. For example, where the disclosure obligation arises under the 
                      <link href="6-505-7413" style="ACTLinkPLCtoPLC">
                        <ital>Proceeds of Crime Act 2002</ital>
                      </link>
                       (POCA). For further information on reporting obligations under POCA, see 
                      <link href="https://uk.practicallaw.thomsonreuters.com/9-588-7966?originationContext=document&amp;amp;transitionType=DocumentItem&amp;amp;contextData=(sc.Default)" style="ACTLinkURL">
                        <ital>Practice notes, Money laundering offences in the UK: overview</ital>
                      </link>
                       and 
                      <link href="https://uk.practicallaw.thomsonreuters.com/2-201-7168?originationContext=document&amp;amp;transitionType=DocumentItem&amp;amp;contextData=(sc.Default)" style="ACTLinkURL">
                        <ital>Reporting suspicious activities: overview</ital>
                      </link>
                      .
                    </paratext>
                  </para>
                  <para>
                    <paratext>
                      For a longer form version of this clause that sets out specific steps for the parties to take before the required disclosure is made, see 
                      <link anchor="a666464" href="8-107-5019" style="ACTLinkPLCtoPLC">
                        <ital>Standard document, Confidentiality agreement: corporate seller: acquisitions: clause 5.2</ital>
                      </link>
                      .
                    </paratext>
                  </para>
                </division>
              </drafting.note>
            </subclause1>
            <subclause1 id="a279254">
              <identifier>5.3</identifier>
              <para>
                <paratext>
                  If a party is unable to inform the other party before Confidential Information is disclosed pursuant to 
                  <internal.reference refid="a207481">clause 5.1</internal.reference>
                   it shall, to the extent permitted by law, inform the other party of the full circumstances of the disclosure and the information that has been disclosed as soon as reasonably practicable after such disclosure has been made.
                </paratext>
              </para>
              <drafting.note id="a665504" jurisdiction="">
                <head align="left" preservecase="true">
                  <headtext>Notification after disclosure is made</headtext>
                </head>
                <division id="a000020" level="1">
                  <para>
                    <paratext>As noted above, the parties may be prevented by law from notifying one another before a required disclosure is made. However, this clause will be useful if disclosure after the event is allowed.</paratext>
                  </para>
                </division>
              </drafting.note>
            </subclause1>
          </clause>
          <clause id="a516279">
            <identifier>6.</identifier>
            <head align="left" preservecase="true">
              <headtext>Return or destruction of Confidential Information</headtext>
            </head>
            <drafting.note id="a994202" jurisdiction="">
              <head align="left" preservecase="true">
                <headtext>Return or destruction of confidential information</headtext>
              </head>
              <division id="a000021" level="1">
                <para>
                  <paratext>A clause requiring the return or destruction of confidential information on the discloser's request is common in most confidentiality agreements.</paratext>
                </para>
                <para>
                  <paratext>
                    In 
                    <link href="D-037-5381" style="ACTLinkURL">
                      <ital>Arthur J Gallagher (UK) Ltd and others v Skriptchenko and others [2016] EWHC 603 (QB)</ital>
                    </link>
                    , the High Court ordered an injunction for the defendant to destroy the applicant's confidential information which were stored on the defendants' devices (see 
                    <link href="2-628-3186" style="ACTLinkPLCtoPLC">
                      <ital>Legal update, High Court orders destruction of confidential information on defendants' computers</ital>
                    </link>
                    ). This decision may encourage parties to comply with such a clause as the courts have shown a willingness to grant an order for the destruction of confidential information. The presence of such a clause could also influence a court in favour of granting an order to destroy confidential information on the defendant's devices.
                  </paratext>
                </para>
              </division>
            </drafting.note>
            <subclause1 id="a216382">
              <identifier>6.1</identifier>
              <para>
                <paratext>If so requested by the Discloser at any time by notice in writing to the Recipient, the Recipient shall:</paratext>
              </para>
              <subclause2 id="a601227">
                <identifier>(a)</identifier>
                <para>
                  <paratext>destroy [or return to the Discloser] or permanently erase (including, to the extent legally and technically practicable, from its computer(s) and communications systems and devices or from systems and data storage services provided by third parties) all documents and materials [(and any copies)] containing, reflecting, incorporating or based on any Confidential Information; and</paratext>
                </para>
                <drafting.note id="a170005" jurisdiction="">
                  <head align="left" preservecase="true">
                    <headtext>Destroy or return?</headtext>
                  </head>
                  <division id="a000022" level="1">
                    <para>
                      <paratext>A recipient may prefer to destroy the confidential information instead of returning it. As this is a mutual agreement, the parties may decide to provide flexibility to one another as to whether the information should be destroyed or returned.</paratext>
                    </para>
                    <division id="a219572" level="2">
                      <head align="left" preservecase="true">
                        <headtext>Third party data storage</headtext>
                      </head>
                      <para>
                        <paratext>A party's data will often be held by a third party on a dispersed basis (that is, mixed with other people's information on the same server), or via cloud solutions, making the data mirrored in a number of locations. In this instance, an absolute obligation to delete or erase the confidential information from the third party's servers is likely to be technically impossible, hence the wording "to the extent legally and technically practicable". The discloser will of course have to decide if it is willing to permit the recipient to store information in this way and the recipient should ensure that whatever obligations in relation to erasure it agrees to in clause 6.1(a) can be reflected in its contractual arrangements with its third party data storage provider.</paratext>
                      </para>
                    </division>
                  </division>
                </drafting.note>
              </subclause2>
              <subclause2 id="a967398">
                <identifier>(b)</identifier>
                <para>
                  <paratext>
                    certify in writing to the Discloser that it has complied with the requirements of this 
                    <internal.reference refid="a216382">clause 6.1</internal.reference>
                    .
                  </paratext>
                </para>
              </subclause2>
            </subclause1>
            <subclause1 id="a454601">
              <identifier>6.2</identifier>
              <para>
                <paratext>
                  Nothing in 
                  <internal.reference refid="a216382">clause 6.1</internal.reference>
                   shall require the Recipient to return, destroy or erase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internal.reference refid="a454601">clause 6.2</internal.reference>
                  .
                </paratext>
              </para>
              <drafting.note id="a425501" jurisdiction="">
                <head align="left" preservecase="true">
                  <headtext>Right to retain certain materials</headtext>
                </head>
                <division id="a000023" level="1">
                  <para>
                    <paratext>
                      The parties may wish to ensure that the obligations in 
                      <internal.reference refid="a216382">clause 6.1</internal.reference>
                       do not extend to information that the recipient is required to retain by law or to satisfy the rules or regulations of a regulatory body or securities exchange with applicable jurisdiction.
                    </paratext>
                  </para>
                  <para>
                    <paratext>
                      The parties should also consider whether it is necessary to extend the carve-out in 
                      <internal.reference refid="a454601">clause 6.2</internal.reference>
                       to information the recipient needs to retain for its own internal compliance or auditing procedures. For information on document retention and links to relevant materials, see 
                      <link href="w-036-4090" style="ACTLinkPLCtoPLC">
                        <ital>Records management toolkit (UK)</ital>
                      </link>
                      .
                    </paratext>
                  </para>
                </division>
              </drafting.note>
            </subclause1>
          </clause>
          <clause id="a938262">
            <identifier>7.</identifier>
            <head align="left" preservecase="true">
              <headtext>Reservation of rights and acknowledgement</headtext>
            </head>
            <drafting.note id="a428232" jurisdiction="">
              <head align="left" preservecase="true">
                <headtext>Reservation of rights and acknowledgement</headtext>
              </head>
              <division id="a000024" level="1">
                <para>
                  <paratext>This clause has three functions:</paratext>
                </para>
                <list type="bulleted">
                  <list.item>
                    <para>
                      <paratext>Each party reserves all its rights in its confidential information to avoid any doubt over ownership of the confidential information.</paratext>
                    </para>
                  </list.item>
                  <list.item>
                    <para>
                      <paratext>To prevent the other party from establishing reliance on the confidential information.</paratext>
                    </para>
                  </list.item>
                  <list.item>
                    <para>
                      <paratext>Ensure that there is no requirement or obligation for the parties to agree to further collaboration beyond the exchange of confidential information contemplated in this agreement.</paratext>
                    </para>
                  </list.item>
                </list>
              </division>
            </drafting.note>
            <subclause1 id="a298837">
              <identifier>7.1</identifier>
              <para>
                <paratext>Each party reserves all rights in its Confidential Information. The disclosure of Confidential Information by one party does not give the other party or any other person any licence or other right in respect of any Confidential Information beyond the rights expressly set out in this agreement.</paratext>
              </para>
            </subclause1>
            <subclause1 id="a685955">
              <identifier>7.2</identifier>
              <para>
                <paratext>Except as expressly stated in this agreement, neither party makes any express or implied warranty or representation concerning its Confidential Information, including but not limited to the accuracy or completeness of the Confidential Information.</paratext>
              </para>
            </subclause1>
            <subclause1 id="a55757">
              <identifier>7.3</identifier>
              <para>
                <paratext>The disclosure of Confidential Information by the parties shall not form any offer by, or representation or warranty on the part of, that party to enter into any further agreement with the other party [in relation to the Purpose].</paratext>
              </para>
            </subclause1>
          </clause>
          <clause id="a586020">
            <identifier>8.</identifier>
            <head align="left" preservecase="true">
              <headtext>Inadequacy of damages</headtext>
            </head>
            <drafting.note id="a647648" jurisdiction="">
              <head align="left" preservecase="true">
                <headtext>Inadequacy of damages</headtext>
              </head>
              <division id="a000025" level="1">
                <para>
                  <paratext>This is a standard clause where the parties acknowledge that damages alone would not be an adequate remedy for a breach of this agreement by the other party, and that a party is therefore entitled to seek other remedies such as equitable relief or specific performance.</paratext>
                </para>
                <para>
                  <paratext>In practice, an injunction will be of limited usefulness as a remedy once confidential information has been disclosed or used in breach of a confidentiality undertaking. However, they are often the first choice of remedy if the discloser discovers the recipient's intention to misuse confidential information before the breach takes place.</paratext>
                </para>
                <para>
                  <paratext>As injunctions and orders for specific performance are discretionary, this clause aims to persuade a court to exercise its discretion in favour of the discloser by granting the relief sought. The value of such a clause is therefore debatable since the granting of equitable remedies is at the court's discretion.</paratext>
                </para>
                <para>
                  <paratext>
                    For more information on the remedies and potential advantages and limitations of this type of clause, see the integrated drafting notes to 
                    <link href="5-107-3804" style="ACTLinkPLCtoPLC">
                      <ital>Standard clause, Inadequacy of damages</ital>
                    </link>
                    .
                  </paratext>
                </para>
                <division id="a000026" level="2">
                  <division id="a922649" level="3">
                    <head align="left" preservecase="true">
                      <headtext>Trade secrets and remedies</headtext>
                    </head>
                    <para>
                      <paratext>
                        The 
                        <link href="w-014-9127" style="ACTLinkPLCtoPLC">
                          <ital>Trade Secrets Regulations</ital>
                        </link>
                        , which implemented the 
                        <link href="w-015-1298" style="ACTLinkPLCtoPLC">
                          <ital>Trade Secrets Directive</ital>
                        </link>
                         in the UK, is a separate statutory regime for the protection of undisclosed know-how and business information (or trade secrets) against their unlawful acquisition, use and disclosure. The original aim of the Directive was to standardise diverging national laws in the EU on trade secret protection. Despite the fact the UK has now left the EU, the Trade Secrets Regulations have not been impacted. In relation to the remedies available for such unlawful acquisition, disclosure and use of trade secrets, the Trade Secrets Regulations seek to:
                      </paratext>
                    </para>
                    <list type="bulleted">
                      <list.item>
                        <para>
                          <paratext>Align infringement under the Trade Secrets Regulations with common law breach of confidence.</paratext>
                        </para>
                      </list.item>
                      <list.item>
                        <para>
                          <paratext>Ensure that the remedies available for breach of confidence are also available following infringement under the Trade Secrets Regulations.</paratext>
                        </para>
                      </list.item>
                    </list>
                    <para>
                      <paratext>
                        For further detail on the remedies available under both the breach of the equitable duty of confidence and the Trade Secrets Regulations, see 
                        <link href="https://uk.practicallaw.thomsonreuters.com/w-021-1676?originationContext=document&amp;amp;transitionType=DocumentItem&amp;amp;contextData=(sc.Default)" style="ACTLinkURL">
                          <ital>Practice note, Protecting trade secrets: overview</ital>
                        </link>
                        .
                      </paratext>
                    </para>
                    <para>
                      <paratext>
                        For general information on remedies for breach of confidentiality obligations, see 
                        <link anchor="a896624" href="8-384-4456" style="ACTLinkPLCtoPLC">
                          <ital>Practice note, Protecting confidential information: overview: Enforcement and remedies</ital>
                        </link>
                        .
                      </paratext>
                    </para>
                  </division>
                </division>
              </division>
            </drafting.note>
            <subclause1 id="a1011556">
              <para>
                <paratext>Without prejudice to any other rights or remedies that each party may have, each party acknowledges and agrees that damages alone would not be an adequate remedy for any breach of the terms of this agreement by the other party. Accordingly, each party shall be entitled to the remedies of injunctions, specific performance or other equitable relief for any threatened or actual breach of this agreement.</paratext>
              </para>
            </subclause1>
          </clause>
          <clause id="a297458">
            <identifier>9.</identifier>
            <head align="left" preservecase="true">
              <headtext>No obligation to continue discussions</headtext>
            </head>
            <subclause1 id="a480177">
              <para>
                <paratext>Nothing in this agreement shall impose an obligation on either party to continue discussions or negotiations in connection with the Purpose, or an obligation on either party[, or any of its Group Companies] to disclose any information (whether Confidential Information or otherwise) to the other party.</paratext>
              </para>
            </subclause1>
          </clause>
          <clause id="a312109">
            <identifier>10.</identifier>
            <head align="left" preservecase="true">
              <headtext>Ending discussions and duration of confidentiality obligations</headtext>
            </head>
            <drafting.note id="a753896" jurisdiction="">
              <head align="left" preservecase="true">
                <headtext>Ending discussions and duration of confidentiality obligations</headtext>
              </head>
              <division id="a000027" level="1">
                <division id="a316469" level="2">
                  <head align="left" preservecase="true">
                    <headtext>Actively ending discussions</headtext>
                  </head>
                  <para>
                    <paratext>
                      <internal.reference refid="a259915">clause 10.1</internal.reference>
                       enables either party to end discussions by written notice to the other.
                    </paratext>
                  </para>
                  <para>
                    <paratext>Parties will not always actively end discussions by giving such notice. It is more likely that if the parties are no longer interested to pursue the purpose together, their discussions will gradually decrease before stopping altogether. But for completeness, the option to actively end discussions has been included should the parties choose to end discussions this way.</paratext>
                  </para>
                </division>
                <division id="a968030" level="2">
                  <head align="left" preservecase="true">
                    <headtext>Duration of confidentiality obligations</headtext>
                  </head>
                  <para>
                    <paratext>
                      Regardless of whether or not the discussions are actively ended pursuant to 
                      <internal.reference refid="a259915">clause 10.1</internal.reference>
                      , 
                      <internal.reference refid="a371790">clause 10.2</internal.reference>
                       provides that the confidentiality obligations will last for two years from the date of the agreement. The duration of the confidentiality obligations is one for discussion between the parties, but it is fairly standard to have a term of between two to five years.
                    </paratext>
                  </para>
                  <para>
                    <paratext>There is no public policy constraint in relation to the duration of confidentiality undertakings. So it is theoretically possible to provide for the confidentiality obligations in the agreement to continue indefinitely. However, the courts are unlikely to uphold undertakings that relate to information that has lost its confidential character due to it becoming out of date or ceasing to have any commercial value. Parties would also be reluctant to accept an obligation with an open ended term as this would require compliance-monitoring for an indefinite period.</paratext>
                  </para>
                  <para>
                    <paratext>While technical information can remain of commercial value almost indefinitely, business information may only remain valuable for a short time. Accordingly, the parties should set a realistic time period for the duration of the confidentiality obligations in this agreement by reference to the type of information being protected.</paratext>
                  </para>
                </division>
              </division>
            </drafting.note>
            <subclause1 id="a259915">
              <identifier>10.1</identifier>
              <para>
                <paratext>If either party decides not to continue to be involved in the Purpose with the other party, it shall notify that other party in writing immediately.</paratext>
              </para>
            </subclause1>
            <subclause1 id="a371790">
              <identifier>10.2</identifier>
              <para>
                <paratext>
                  Notwithstanding the end of discussions between the parties in relation to the Purpose pursuant to 
                  <internal.reference refid="a259915">clause 10.1</internal.reference>
                  , each party's obligations under this agreement shall continue in full force and effect for a period of [two] years from the date of this agreement.
                </paratext>
              </para>
            </subclause1>
            <subclause1 id="a316154">
              <identifier>10.3</identifier>
              <para>
                <paratext>The end of discussions relating to the Purpose shall not affect any accrued rights or remedies to which either party is entitled.</paratext>
              </para>
            </subclause1>
          </clause>
          <clause id="a77503">
            <identifier>11.</identifier>
            <head align="left" preservecase="true">
              <headtext>No partnership or agency</headtext>
            </head>
            <drafting.note id="a783348" jurisdiction="">
              <head align="left" preservecase="true">
                <headtext>No partnership or agency</headtext>
              </head>
              <division id="a000028" level="1">
                <para>
                  <paratext>The principal object of a no partnership or agency clause is to exclude the risk of an agreement creating an unwanted partnership or agency relationship between the parties. This could be particularly relevant in the context of a confidentiality agreement where the parties are still at a preliminary phase of a project. At such an early stage, these discussions may just be to gather information or to see if the parties are compatible to work together. As such, the parties will want to ensure that they do not inadvertently or unwillingly form some sort of unwanted alliance with the other.</paratext>
                </para>
                <para>
                  <paratext>
                    For further information, see the integrated drafting notes to 
                    <link href="4-107-3814" style="ACTLinkPLCtoPLC">
                      <ital>Standard clause, No partnership or agency</ital>
                    </link>
                    .
                  </paratext>
                </para>
              </division>
            </drafting.note>
            <subclause1 id="a600888">
              <identifier>11.1</identifier>
              <para>
                <paratext>Nothing in this agreement is intended to, or shall be deemed to, establish any partnership or joint venture between the parties, constitute any party the agent of another party, or authorise any party to make or enter into any commitments for or on behalf of any other party.</paratext>
              </para>
            </subclause1>
            <subclause1 id="a970895">
              <identifier>11.2</identifier>
              <para>
                <paratext>Each party confirms it is acting on its own behalf and not for the benefit of any other person.</paratext>
              </para>
            </subclause1>
          </clause>
          <clause id="a893338">
            <identifier>12.</identifier>
            <head align="left" preservecase="true">
              <headtext>General</headtext>
            </head>
            <subclause1 id="a797709">
              <identifier>12.1</identifier>
              <para>
                <paratext>
                  <bold>Assignment and other dealings.</bold>
                   Neither party shall assign, transfer, mortgage, charge, subcontract, delegate, declare a trust over or deal in any other manner with any of its rights and obligations under this agreement.
                </paratext>
              </para>
              <drafting.note id="a192919" jurisdiction="">
                <head align="left" preservecase="true">
                  <headtext>Assignment and other dealings</headtext>
                </head>
                <division id="a000029" level="1">
                  <para>
                    <paratext>
                      This clause assumes that the parties do not want each other to be able to assign or otherwise transfer its rights and obligations under the agreement. Alternative forms of this clause may include an option to transfer subject to the other party's prior written consent, or a carve-out for intra-group transfers, for which see 
                      <link href="5-107-3823" style="ACTLinkPLCtoPLC">
                        <ital>Standard clause, Assignment and other dealings</ital>
                      </link>
                      .
                    </paratext>
                  </para>
                </division>
              </drafting.note>
            </subclause1>
            <subclause1 id="a829753">
              <identifier>12.2</identifier>
              <para>
                <paratext>
                  <bold>Entire agreement</bold>
                </paratext>
              </para>
              <subclause2 id="a96787">
                <identifier>(a)</identifier>
                <para>
                  <paratext>This agreement constitutes the entire agreement between the parties and supersedes and extinguishes all previous agreements, promises, assurances, warranties, representations and understandings between them, whether written or oral, relating to its subject matter.</paratext>
                </para>
              </subclause2>
              <subclause2 id="a92425">
                <identifier>(b)</identifier>
                <para>
                  <paratext>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paratext>
                </para>
                <drafting.note id="a761303" jurisdiction="">
                  <head align="left" preservecase="true">
                    <headtext>Entire agreement</headtext>
                  </head>
                  <division id="a000030" level="1">
                    <para>
                      <paratext>
                        For information on entire agreement clauses, see the integrated drafting notes to 
                        <link href="2-107-3834" style="ACTLinkPLCtoPLC">
                          <ital>Standard clause, Entire agreement</ital>
                        </link>
                        .
                      </paratext>
                    </para>
                  </division>
                </drafting.note>
              </subclause2>
            </subclause1>
            <subclause1 id="a508996">
              <identifier>12.3</identifier>
              <para>
                <paratext>
                  <bold>Variation.</bold>
                   No variation of this agreement shall be effective unless it is in writing and signed by the parties (or their authorised representatives).
                </paratext>
              </para>
              <drafting.note id="a246008" jurisdiction="">
                <head align="left" preservecase="true">
                  <headtext>Variation</headtext>
                </head>
                <division id="a000031" level="1">
                  <para>
                    <paratext>
                      For information on variation clauses, see the integrated drafting notes to 
                      <link href="3-107-3838" style="ACTLinkPLCtoPLC">
                        <ital>Standard clause, Variation</ital>
                      </link>
                      .
                    </paratext>
                  </para>
                </division>
              </drafting.note>
            </subclause1>
            <subclause1 id="a199238">
              <identifier>12.4</identifier>
              <para>
                <paratext>
                  <bold>Waiver.</bold>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
                </paratext>
              </para>
              <drafting.note id="a359458" jurisdiction="">
                <head align="left" preservecase="true">
                  <headtext>Waiver</headtext>
                </head>
                <division id="a000032" level="1">
                  <para>
                    <paratext>
                      For information on waiver clauses, see the integrated drafting notes to 
                      <link href="0-107-3806" style="ACTLinkPLCtoPLC">
                        <ital>Standard clause, Waiver</ital>
                      </link>
                      .
                    </paratext>
                  </para>
                </division>
              </drafting.note>
            </subclause1>
            <subclause1 id="a423546">
              <identifier>12.5</identifier>
              <para>
                <paratext>
                  <bold>Severance </bold>
                </paratext>
              </para>
              <subclause2 id="a167035">
                <identifier>(a)</identifier>
                <para>
                  <paratext>If any provision or part-provision of this agreement is or becomes invalid, illegal or unenforceable, it shall be deemed deleted, but that shall not affect the validity and enforceability of the rest of this agreement.</paratext>
                </para>
              </subclause2>
              <subclause2 id="a794781">
                <identifier>(b)</identifier>
                <para>
                  <paratext>
                    If any provision of part-provision of this agreement is deemed deleted under 
                    <internal.reference refid="a167035">clause 12.5(a)</internal.reference>
                    , the parties shall negotiate in good faith to agree a replacement provision that, to the greatest extent possible, achieves the intended commercial result of the original provision.
                  </paratext>
                </para>
                <drafting.note id="a564677" jurisdiction="">
                  <head align="left" preservecase="true">
                    <headtext>Severance</headtext>
                  </head>
                  <division id="a000033" level="1">
                    <para>
                      <paratext>
                        This severance clause does include an obligation on the parties to negotiate in good faith to amend the clause to make it enforceable. For alternative drafting options and information on severance clauses, see 
                        <link href="9-107-3840" style="ACTLinkPLCtoPLC">
                          <ital>Standard clause, Severance</ital>
                        </link>
                         and its integrated drafting notes.
                      </paratext>
                    </para>
                  </division>
                </drafting.note>
              </subclause2>
            </subclause1>
            <subclause1 id="a427777">
              <identifier>12.6</identifier>
              <para>
                <paratext>
                  <bold>Notices</bold>
                </paratext>
              </para>
              <subclause2 id="a440732">
                <identifier>(a)</identifier>
                <para>
                  <paratext>Any notice [or other communication] given to a party under or in connection with this agreement shall be in writing and shall be:</paratext>
                </para>
                <subclause3 id="a522930">
                  <identifier>(i)</identifier>
                  <para>
                    <paratext>delivered by hand or by pre-paid first-class post or other next working day delivery service at its registered office (if a company) or its principal place of business (in any other case); or</paratext>
                  </para>
                </subclause3>
                <subclause3 id="a888725">
                  <identifier>(ii)</identifier>
                  <para>
                    <paratext>[[sent by fax to its main fax number][ or][ sent by email to the address specified in [SPECIFY RELEVANT DOCUMENT OR CLAUSE]].]</paratext>
                  </para>
                </subclause3>
              </subclause2>
              <subclause2 id="a219006">
                <identifier>(b)</identifier>
                <para>
                  <paratext>Any notice [or communication] shall be deemed to have been received:</paratext>
                </para>
                <subclause3 id="a712125">
                  <identifier>(i)</identifier>
                  <para>
                    <paratext>if delivered by hand, at the time the notice is left at the proper address;</paratext>
                  </para>
                </subclause3>
                <subclause3 id="a333298">
                  <identifier>(ii)</identifier>
                  <para>
                    <paratext>if sent by [pre-paid first-class post or other] next working day delivery service, at [9.00 am] on the [second] Business Day after posting; [or]</paratext>
                  </para>
                </subclause3>
                <subclause3 id="a968294">
                  <identifier>(iii)</identifier>
                  <para>
                    <paratext>
                      [if sent by [fax][or] [email], at the time of transmission, or, if this time falls outside business hours in the place of receipt, when business hours resume. In this 
                      <internal.reference refid="a968294">Clause 12.6(b)(iii)</internal.reference>
                      , business hours means 9.00am to 5.00pm Monday to Friday on a day that is not a public holiday in the place of receipt.]
                    </paratext>
                  </para>
                </subclause3>
              </subclause2>
              <subclause2 id="a861253">
                <identifier>(c)</identifier>
                <para>
                  <paratext>This clause does not apply to the service of any proceedings or other documents in any legal action or, where applicable, any arbitration or other method of dispute resolution.</paratext>
                </para>
              </subclause2>
              <subclause2 id="a469163">
                <identifier>(d)</identifier>
                <para>
                  <paratext>[A notice given under this agreement is not valid if sent by email.]</paratext>
                </para>
                <drafting.note id="a854975" jurisdiction="">
                  <head align="left" preservecase="true">
                    <headtext>Notices</headtext>
                  </head>
                  <division id="a000034" level="1">
                    <para>
                      <paratext>
                        This clause provides the option for notice to be given by email. If including this option, see also 
                        <internal.reference refid="a866668">clause 1.2(c)</internal.reference>
                         relating to "writing" and "written", and make sure the two provisions are consistent.
                      </paratext>
                    </para>
                    <para>
                      <paratext>
                        For information on notice clauses, see the integrated drafting notes to 
                        <link href="5-107-3842" style="ACTLinkPLCtoPLC">
                          <ital>Standard clause, Notices</ital>
                        </link>
                         and 
                        <link href="3-107-3843" style="ACTLinkPLCtoPLC">
                          <ital>Practice note, Notice clauses</ital>
                        </link>
                        .
                      </paratext>
                    </para>
                  </division>
                </drafting.note>
              </subclause2>
            </subclause1>
            <subclause1 id="a472459">
              <identifier>12.7</identifier>
              <para>
                <paratext>
                  <bold>Third party rights</bold>
                </paratext>
              </para>
              <subclause2 id="a499898">
                <identifier>(a)</identifier>
                <para>
                  <paratext>[Unless it expressly states otherwise,] this agreement does not give rise to any rights under the Contracts (Rights of Third Parties) Act 1999 to enforce any term of this agreement.</paratext>
                </para>
              </subclause2>
              <subclause2 id="a402648">
                <identifier>(b)</identifier>
                <para>
                  <paratext>[The rights of the parties to rescind or vary this agreement are not subject to the consent of any other person.]</paratext>
                </para>
                <drafting.note id="a265436" jurisdiction="">
                  <head align="left" preservecase="true">
                    <headtext>Third party rights</headtext>
                  </head>
                  <division id="a000035" level="1">
                    <para>
                      <paratext>
                        For information on third party rights clauses, see the integrated drafting notes to 
                        <link href="6-107-3846" style="ACTLinkPLCtoPLC">
                          <ital>Standard clause, Third party rights</ital>
                        </link>
                        .
                      </paratext>
                    </para>
                  </division>
                </drafting.note>
              </subclause2>
            </subclause1>
            <subclause1 id="a415007">
              <identifier>12.8</identifier>
              <para>
                <paratext>
                  <bold>Governing law.</bold>
                   This agreement and any dispute or claim (including non-contractual disputes or claims) arising out of or in connection with it or its subject matter or formation shall be governed by and construed in accordance with the law of England and Wales.
                </paratext>
              </para>
              <drafting.note id="a103260" jurisdiction="">
                <head align="left" preservecase="true">
                  <headtext>Governing law</headtext>
                </head>
                <division id="a000036" level="1">
                  <para>
                    <paratext>For information on governing law clauses, see:</paratext>
                  </para>
                  <list type="bulleted">
                    <list.item>
                      <para>
                        <paratext>
                          The integrated drafting notes to 
                          <link href="8-107-3850" style="ACTLinkPLCtoPLC">
                            <ital>Standard clause, Governing law</ital>
                          </link>
                          .
                        </paratext>
                      </para>
                    </list.item>
                    <list.item>
                      <para>
                        <paratext>
                          <link href="4-107-3852" style="ACTLinkPLCtoPLC">
                            <ital>Practice note, Governing law and jurisdiction clauses</ital>
                          </link>
                          .
                        </paratext>
                      </para>
                    </list.item>
                  </list>
                  <para>
                    <paratext>
                      For uniformity of governing law and jurisdiction clauses in subsequent agreements see 
                      <internal.reference refid="a128102">Drafting note, Uniformity of governing law and jurisdiction clauses in subsequent agreements</internal.reference>
                      .
                    </paratext>
                  </para>
                </division>
              </drafting.note>
            </subclause1>
            <subclause1 id="a852941">
              <identifier>12.9</identifier>
              <para>
                <paratext>
                  <bold>Jurisdiction.</bold>
                   Each party irrevocably agrees that the courts of England and Wales shall have exclusive jurisdiction to settle any dispute or claim (including non-contractual disputes or claims) arising out of or in connection with this agreement or its subject matter or formation.
                </paratext>
              </para>
              <drafting.note id="a542472" jurisdiction="">
                <head align="left" preservecase="true">
                  <headtext>Jurisdiction</headtext>
                </head>
                <division id="a000037" level="1">
                  <para>
                    <paratext>For information on jurisdiction clauses, see:</paratext>
                  </para>
                  <list type="bulleted">
                    <list.item>
                      <para>
                        <paratext>
                          The integrated drafting notes to 
                          <link href="9-522-6848" style="ACTLinkPLCtoPLC">
                            <ital>Standard clause, Jurisdiction</ital>
                          </link>
                          .
                        </paratext>
                      </para>
                    </list.item>
                    <list.item>
                      <para>
                        <paratext>
                          <link href="4-107-3852" style="ACTLinkPLCtoPLC">
                            <ital>Practice note, Governing law and jurisdiction clauses</ital>
                          </link>
                          .
                        </paratext>
                      </para>
                    </list.item>
                  </list>
                  <division id="a128102" level="2">
                    <head align="left" preservecase="true">
                      <headtext>Uniformity of governing law and jurisdiction clauses in subsequent agreements</headtext>
                    </head>
                    <para>
                      <paratext>A confidentiality agreement is normally a prelude to further agreements between the parties. For example, the parties may end up signing a services agreement after their discussions pursuant to a confidentiality agreement. Consideration should therefore be given to the governing law of any (prospective) subsequent agreements as well. From a commercial perspective, it would be preferable to ensure that the governing law and jurisdiction clauses across a suite of related agreements are the same. This would minimise the risk of a party subsequently having to defend claims relating to the same transaction across different jurisdictions.</paratext>
                    </para>
                    <para>
                      <paratext>
                        For a case that considers the issue of conflicting jurisdiction clauses in two separate but related agreements, see 
                        <link href="9-595-2886" style="ACTLinkPLCtoPLC">
                          <ital>Legal update, High Court considers conflicting jurisdiction clauses in a novation deed and novated agreement</ital>
                        </link>
                        .
                      </paratext>
                    </para>
                  </division>
                </division>
              </drafting.note>
            </subclause1>
          </clause>
        </operative>
        <testimonium default="true" wording="contract">
          <para>
            <paratext>This agreement has been entered into on the date stated at the beginning of it.</paratext>
          </para>
        </testimonium>
        <signature default="true" pagebreak="true" signaturemessage="no">
          <para>
            <paratext>
              <table frame="none" pgwide="1">
                <tgroup cols="3">
                  <colspec colname="1" colnum="1" colwidth="33"/>
                  <colspec colname="2" colnum="2" colwidth="33"/>
                  <colspec colname="3" colnum="3" colwidth="33"/>
                  <tbody>
                    <row>
                      <entry valign="top">
                        <para align="left">
                          <paratext>Signed by [NAME OF DIRECTOR]  for and on behalf of [NAME OF PARTY 1]</paratext>
                        </para>
                      </entry>
                      <entry valign="top">
                        <para>
                          <paratext/>
                        </para>
                      </entry>
                      <entry valign="top">
                        <para align="left">
                          <paratext>....................</paratext>
                        </para>
                        <para align="left">
                          <paratext>Director</paratext>
                        </para>
                      </entry>
                    </row>
                    <row>
                      <entry valign="top">
                        <para>
                          <paratext/>
                        </para>
                      </entry>
                    </row>
                    <row>
                      <entry nameend="3" namest="1" valign="top">
                        <para>
                          <paratext/>
                        </para>
                      </entry>
                    </row>
                    <row>
                      <entry valign="top">
                        <para align="left">
                          <paratext>Signed by [NAME OF DIRECTOR]  for and on behalf of [NAME OF PARTY 2]</paratext>
                        </para>
                      </entry>
                      <entry valign="top">
                        <para>
                          <paratext/>
                        </para>
                      </entry>
                      <entry valign="top">
                        <para align="left">
                          <paratext>....................</paratext>
                        </para>
                        <para align="left">
                          <paratext>Director</paratext>
                        </para>
                      </entry>
                    </row>
                    <row>
                      <entry valign="top">
                        <para>
                          <paratext/>
                        </para>
                      </entry>
                    </row>
                    <row>
                      <entry nameend="3" namest="1" valign="top">
                        <para>
                          <paratext/>
                        </para>
                      </entry>
                    </row>
                  </tbody>
                </tgroup>
              </table>
            </paratext>
          </para>
        </signature>
      </body>
      <rev.history>
        <rev.item>
          <rev.title>Possible effect of a non-compete covenant in an NDA (August 2021)</rev.title>
          <rev.date>20210803</rev.date>
          <rev.author>Practical Law Commercial</rev.author>
          <rev.body>
            <division id="a000001" level="1">
              <para>
                <paratext>
                  We have updated the drafting notes to make reference to the comment made by the Supreme Court in 
                  <link href="D-106-1455" style="ACTLinkPLCtoPLC">
                    <ital>Harcus Sinclair LLP and another v Your Lawyers Ltd [2021] UKSC 32</ital>
                  </link>
                  , that a non-compete undertaking may be a useful means of protecting confidential information in an NDA.
                </paratext>
              </para>
            </division>
          </rev.body>
        </rev.item>
        <rev.item>
          <rev.title>Equitable duty of confidence not affected by Trade Secrets Directive (March 2020)</rev.title>
          <rev.date>20200330</rev.date>
          <rev.author>PL Commercial</rev.author>
          <rev.body>
            <division id="a000002" level="1">
              <para>
                <paratext>
                  We have updated the drafting notes to this Standard document to make reference to High Court's decision in 
                  <link href="https://uk.practicallaw.thomsonreuters.com/D-104-7896?originationContext=document&amp;amp;transitionType=PLDocumentLink&amp;amp;contextData=%28sc.Default%29&amp;amp;comp=pluk" style="ACTLinkURL">
                    <ital>Trailfinders Ltd v Travel Counsellors Ltd &amp; Ors [2020] EWHC 591 (IPEC)</ital>
                  </link>
                  <ital> </ital>
                  seemingly the first judicial reference made to the 
                  <link href="w-015-1298" style="ACTLinkPLCtoPLC">
                    <ital>Trade Secrets Directive</ital>
                  </link>
                  <ital> </ital>
                  (
                  <ital>2016/943/EU</ital>
                  ) shedding some light on its interplay with the equitable doctrine of confidence.
                </paratext>
              </para>
            </division>
          </rev.body>
        </rev.item>
      </rev.history>
    </standard.doc>
  </n-docbody>
</n-document>
</file>

<file path=customXml/itemProps1.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2.xml><?xml version="1.0" encoding="utf-8"?>
<ds:datastoreItem xmlns:ds="http://schemas.openxmlformats.org/officeDocument/2006/customXml" ds:itemID="{F570CB44-E0D6-4FF5-989C-27CF249E3199}">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4.xml><?xml version="1.0" encoding="utf-8"?>
<ds:datastoreItem xmlns:ds="http://schemas.openxmlformats.org/officeDocument/2006/customXml" ds:itemID="{7060ECDF-C759-466F-8D48-4416FA974811}">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GentTemplate_UKTemplate.dotm</Template>
  <TotalTime>7209</TotalTime>
  <Pages>13</Pages>
  <Words>11710</Words>
  <Characters>66753</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Reeves, Amy</dc:creator>
  <cp:lastModifiedBy>Wild, Sarah (TR Product)</cp:lastModifiedBy>
  <cp:revision>239</cp:revision>
  <dcterms:created xsi:type="dcterms:W3CDTF">2014-09-04T10:14:00Z</dcterms:created>
  <dcterms:modified xsi:type="dcterms:W3CDTF">2023-03-06T10:51:00Z</dcterms:modified>
</cp:coreProperties>
</file>